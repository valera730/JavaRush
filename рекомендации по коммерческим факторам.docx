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DF0F4B" w14:textId="77777777" w:rsidR="00533069" w:rsidRPr="006D780A" w:rsidRDefault="00533069" w:rsidP="00670F79">
      <w:pPr>
        <w:jc w:val="center"/>
        <w:rPr>
          <w:lang w:eastAsia="ru-RU"/>
        </w:rPr>
      </w:pPr>
    </w:p>
    <w:p w14:paraId="145AA07E" w14:textId="77777777" w:rsidR="00670F79" w:rsidRDefault="00670F79" w:rsidP="00443E55">
      <w:pPr>
        <w:rPr>
          <w:szCs w:val="18"/>
          <w:lang w:val="en-US"/>
        </w:rPr>
      </w:pPr>
    </w:p>
    <w:p w14:paraId="73CBB925" w14:textId="77777777" w:rsidR="00670F79" w:rsidRDefault="00670F79" w:rsidP="00443E55">
      <w:pPr>
        <w:rPr>
          <w:szCs w:val="18"/>
          <w:lang w:val="en-US"/>
        </w:rPr>
      </w:pPr>
    </w:p>
    <w:p w14:paraId="698AA332" w14:textId="77777777" w:rsidR="00670F79" w:rsidRDefault="00670F79" w:rsidP="00443E55">
      <w:pPr>
        <w:rPr>
          <w:szCs w:val="18"/>
          <w:lang w:val="en-US"/>
        </w:rPr>
      </w:pPr>
    </w:p>
    <w:p w14:paraId="06A39E98" w14:textId="77777777" w:rsidR="00670F79" w:rsidRDefault="00670F79" w:rsidP="00443E55">
      <w:pPr>
        <w:rPr>
          <w:szCs w:val="18"/>
          <w:lang w:val="en-US"/>
        </w:rPr>
      </w:pPr>
    </w:p>
    <w:p w14:paraId="4E07D023" w14:textId="77777777" w:rsidR="00670F79" w:rsidRDefault="00670F79" w:rsidP="00443E55">
      <w:pPr>
        <w:rPr>
          <w:szCs w:val="18"/>
          <w:lang w:val="en-US"/>
        </w:rPr>
      </w:pPr>
    </w:p>
    <w:p w14:paraId="1CC89AEB" w14:textId="77777777" w:rsidR="00670F79" w:rsidRDefault="00670F79" w:rsidP="00443E55">
      <w:pPr>
        <w:rPr>
          <w:szCs w:val="18"/>
          <w:lang w:val="en-US"/>
        </w:rPr>
      </w:pPr>
    </w:p>
    <w:p w14:paraId="56EBF8CB" w14:textId="77777777" w:rsidR="00670F79" w:rsidRDefault="00670F79" w:rsidP="00443E55">
      <w:pPr>
        <w:rPr>
          <w:szCs w:val="18"/>
          <w:lang w:val="en-US"/>
        </w:rPr>
      </w:pPr>
    </w:p>
    <w:p w14:paraId="35B47244" w14:textId="77777777" w:rsidR="00670F79" w:rsidRDefault="00670F79" w:rsidP="00443E55">
      <w:pPr>
        <w:rPr>
          <w:szCs w:val="18"/>
          <w:lang w:val="en-US"/>
        </w:rPr>
      </w:pPr>
    </w:p>
    <w:p w14:paraId="0313DE6E" w14:textId="74C61E8E" w:rsidR="00295E47" w:rsidRDefault="00295E47" w:rsidP="00295E47">
      <w:pPr>
        <w:jc w:val="center"/>
        <w:rPr>
          <w:szCs w:val="18"/>
          <w:lang w:val="en-US"/>
        </w:rPr>
      </w:pPr>
    </w:p>
    <w:p w14:paraId="66907178" w14:textId="77777777" w:rsidR="00670F79" w:rsidRDefault="00670F79" w:rsidP="00443E55">
      <w:pPr>
        <w:rPr>
          <w:szCs w:val="18"/>
          <w:lang w:val="en-US"/>
        </w:rPr>
      </w:pPr>
    </w:p>
    <w:p w14:paraId="54F184DE" w14:textId="50831DCD" w:rsidR="00AC4F47" w:rsidRDefault="00AC4F47" w:rsidP="00670F79">
      <w:pPr>
        <w:jc w:val="center"/>
        <w:rPr>
          <w:szCs w:val="18"/>
        </w:rPr>
      </w:pPr>
    </w:p>
    <w:p w14:paraId="511B238E" w14:textId="192FCF83" w:rsidR="00AC4F47" w:rsidRDefault="00AC4F47" w:rsidP="00670F79">
      <w:pPr>
        <w:jc w:val="center"/>
        <w:rPr>
          <w:szCs w:val="18"/>
        </w:rPr>
      </w:pPr>
    </w:p>
    <w:p w14:paraId="5A388EA8" w14:textId="46C5BA78" w:rsidR="00AC4F47" w:rsidRDefault="00AC4F47" w:rsidP="00670F79">
      <w:pPr>
        <w:jc w:val="center"/>
        <w:rPr>
          <w:szCs w:val="18"/>
        </w:rPr>
      </w:pPr>
    </w:p>
    <w:p w14:paraId="54CF64DF" w14:textId="77777777" w:rsidR="00567114" w:rsidRPr="00E74B19" w:rsidRDefault="00567114" w:rsidP="00567114">
      <w:pPr>
        <w:pStyle w:val="af1"/>
        <w:rPr>
          <w:rFonts w:cstheme="minorHAnsi"/>
        </w:rPr>
      </w:pPr>
      <w:bookmarkStart w:id="0" w:name="_Hlk70428771"/>
      <w:r w:rsidRPr="00E74B19">
        <w:rPr>
          <w:rFonts w:cstheme="minorHAnsi"/>
        </w:rPr>
        <w:t>Рекомендации по коммерческим факторам ранжирования для сайта</w:t>
      </w:r>
    </w:p>
    <w:bookmarkStart w:id="1" w:name="_GoBack"/>
    <w:bookmarkEnd w:id="0"/>
    <w:p w14:paraId="5ABDEFF6" w14:textId="37C1D7DB" w:rsidR="00670F79" w:rsidRPr="006D599D" w:rsidRDefault="006D599D" w:rsidP="00670F79">
      <w:pPr>
        <w:jc w:val="center"/>
        <w:rPr>
          <w:szCs w:val="18"/>
        </w:rPr>
      </w:pPr>
      <w:r>
        <w:rPr>
          <w:rFonts w:cstheme="minorHAnsi"/>
          <w:b/>
          <w:bCs/>
          <w:sz w:val="72"/>
          <w:szCs w:val="72"/>
          <w:lang w:val="en-US"/>
        </w:rPr>
        <w:fldChar w:fldCharType="begin"/>
      </w:r>
      <w:r>
        <w:rPr>
          <w:rFonts w:cstheme="minorHAnsi"/>
          <w:b/>
          <w:bCs/>
          <w:sz w:val="72"/>
          <w:szCs w:val="72"/>
          <w:lang w:val="en-US"/>
        </w:rPr>
        <w:instrText xml:space="preserve"> HYPERLINK "</w:instrText>
      </w:r>
      <w:r w:rsidRPr="006D599D">
        <w:rPr>
          <w:rFonts w:cstheme="minorHAnsi"/>
          <w:b/>
          <w:bCs/>
          <w:sz w:val="72"/>
          <w:szCs w:val="72"/>
          <w:lang w:val="en-US"/>
        </w:rPr>
        <w:instrText>https</w:instrText>
      </w:r>
      <w:r w:rsidRPr="006D599D">
        <w:rPr>
          <w:rFonts w:cstheme="minorHAnsi"/>
          <w:b/>
          <w:bCs/>
          <w:sz w:val="72"/>
          <w:szCs w:val="72"/>
        </w:rPr>
        <w:instrText>://</w:instrText>
      </w:r>
      <w:r w:rsidRPr="006D599D">
        <w:rPr>
          <w:rFonts w:cstheme="minorHAnsi"/>
          <w:b/>
          <w:bCs/>
          <w:sz w:val="72"/>
          <w:szCs w:val="72"/>
          <w:lang w:val="en-US"/>
        </w:rPr>
        <w:instrText>www</w:instrText>
      </w:r>
      <w:r w:rsidRPr="006D599D">
        <w:rPr>
          <w:rFonts w:cstheme="minorHAnsi"/>
          <w:b/>
          <w:bCs/>
          <w:sz w:val="72"/>
          <w:szCs w:val="72"/>
        </w:rPr>
        <w:instrText>.</w:instrText>
      </w:r>
      <w:r w:rsidRPr="006D599D">
        <w:rPr>
          <w:rFonts w:cstheme="minorHAnsi"/>
          <w:b/>
          <w:bCs/>
          <w:sz w:val="72"/>
          <w:szCs w:val="72"/>
          <w:lang w:val="en-US"/>
        </w:rPr>
        <w:instrText>rommer</w:instrText>
      </w:r>
      <w:r w:rsidRPr="006D599D">
        <w:rPr>
          <w:rFonts w:cstheme="minorHAnsi"/>
          <w:b/>
          <w:bCs/>
          <w:sz w:val="72"/>
          <w:szCs w:val="72"/>
        </w:rPr>
        <w:instrText>.</w:instrText>
      </w:r>
      <w:r w:rsidRPr="006D599D">
        <w:rPr>
          <w:rFonts w:cstheme="minorHAnsi"/>
          <w:b/>
          <w:bCs/>
          <w:sz w:val="72"/>
          <w:szCs w:val="72"/>
          <w:lang w:val="en-US"/>
        </w:rPr>
        <w:instrText>ru</w:instrText>
      </w:r>
      <w:r w:rsidRPr="006D599D">
        <w:rPr>
          <w:rFonts w:cstheme="minorHAnsi"/>
          <w:b/>
          <w:bCs/>
          <w:sz w:val="72"/>
          <w:szCs w:val="72"/>
        </w:rPr>
        <w:instrText>/</w:instrText>
      </w:r>
      <w:r>
        <w:rPr>
          <w:rFonts w:cstheme="minorHAnsi"/>
          <w:b/>
          <w:bCs/>
          <w:sz w:val="72"/>
          <w:szCs w:val="72"/>
          <w:lang w:val="en-US"/>
        </w:rPr>
        <w:instrText xml:space="preserve">" </w:instrText>
      </w:r>
      <w:r>
        <w:rPr>
          <w:rFonts w:cstheme="minorHAnsi"/>
          <w:b/>
          <w:bCs/>
          <w:sz w:val="72"/>
          <w:szCs w:val="72"/>
          <w:lang w:val="en-US"/>
        </w:rPr>
        <w:fldChar w:fldCharType="separate"/>
      </w:r>
      <w:r w:rsidRPr="0050591B">
        <w:rPr>
          <w:rStyle w:val="af"/>
          <w:rFonts w:cstheme="minorHAnsi"/>
          <w:b/>
          <w:bCs/>
          <w:sz w:val="72"/>
          <w:szCs w:val="72"/>
          <w:lang w:val="en-US"/>
        </w:rPr>
        <w:t>https</w:t>
      </w:r>
      <w:r w:rsidRPr="0050591B">
        <w:rPr>
          <w:rStyle w:val="af"/>
          <w:rFonts w:cstheme="minorHAnsi"/>
          <w:b/>
          <w:bCs/>
          <w:sz w:val="72"/>
          <w:szCs w:val="72"/>
        </w:rPr>
        <w:t>://</w:t>
      </w:r>
      <w:r w:rsidRPr="0050591B">
        <w:rPr>
          <w:rStyle w:val="af"/>
          <w:rFonts w:cstheme="minorHAnsi"/>
          <w:b/>
          <w:bCs/>
          <w:sz w:val="72"/>
          <w:szCs w:val="72"/>
          <w:lang w:val="en-US"/>
        </w:rPr>
        <w:t>www</w:t>
      </w:r>
      <w:r w:rsidRPr="0050591B">
        <w:rPr>
          <w:rStyle w:val="af"/>
          <w:rFonts w:cstheme="minorHAnsi"/>
          <w:b/>
          <w:bCs/>
          <w:sz w:val="72"/>
          <w:szCs w:val="72"/>
        </w:rPr>
        <w:t>.</w:t>
      </w:r>
      <w:r w:rsidRPr="0050591B">
        <w:rPr>
          <w:rStyle w:val="af"/>
          <w:rFonts w:cstheme="minorHAnsi"/>
          <w:b/>
          <w:bCs/>
          <w:sz w:val="72"/>
          <w:szCs w:val="72"/>
          <w:lang w:val="en-US"/>
        </w:rPr>
        <w:t>rommer</w:t>
      </w:r>
      <w:r w:rsidRPr="0050591B">
        <w:rPr>
          <w:rStyle w:val="af"/>
          <w:rFonts w:cstheme="minorHAnsi"/>
          <w:b/>
          <w:bCs/>
          <w:sz w:val="72"/>
          <w:szCs w:val="72"/>
        </w:rPr>
        <w:t>.</w:t>
      </w:r>
      <w:r w:rsidRPr="0050591B">
        <w:rPr>
          <w:rStyle w:val="af"/>
          <w:rFonts w:cstheme="minorHAnsi"/>
          <w:b/>
          <w:bCs/>
          <w:sz w:val="72"/>
          <w:szCs w:val="72"/>
          <w:lang w:val="en-US"/>
        </w:rPr>
        <w:t>ru</w:t>
      </w:r>
      <w:r w:rsidRPr="0050591B">
        <w:rPr>
          <w:rStyle w:val="af"/>
          <w:rFonts w:cstheme="minorHAnsi"/>
          <w:b/>
          <w:bCs/>
          <w:sz w:val="72"/>
          <w:szCs w:val="72"/>
        </w:rPr>
        <w:t>/</w:t>
      </w:r>
      <w:r>
        <w:rPr>
          <w:rFonts w:cstheme="minorHAnsi"/>
          <w:b/>
          <w:bCs/>
          <w:sz w:val="72"/>
          <w:szCs w:val="72"/>
          <w:lang w:val="en-US"/>
        </w:rPr>
        <w:fldChar w:fldCharType="end"/>
      </w:r>
      <w:r>
        <w:rPr>
          <w:rFonts w:cstheme="minorHAnsi"/>
          <w:b/>
          <w:bCs/>
          <w:sz w:val="72"/>
          <w:szCs w:val="72"/>
        </w:rPr>
        <w:t xml:space="preserve"> </w:t>
      </w:r>
    </w:p>
    <w:bookmarkEnd w:id="1"/>
    <w:p w14:paraId="28CD8771" w14:textId="3E9564C2" w:rsidR="00AC4F47" w:rsidRPr="006D599D" w:rsidRDefault="006D599D" w:rsidP="00A50376">
      <w:pPr>
        <w:jc w:val="center"/>
      </w:pPr>
      <w:r>
        <w:t>22</w:t>
      </w:r>
      <w:r w:rsidR="00AC4F47" w:rsidRPr="00E271F4">
        <w:t>.</w:t>
      </w:r>
      <w:r w:rsidR="00777165">
        <w:t>0</w:t>
      </w:r>
      <w:r>
        <w:t>4</w:t>
      </w:r>
      <w:r w:rsidR="00777165">
        <w:t>.202</w:t>
      </w:r>
      <w:r w:rsidR="00563F1B" w:rsidRPr="006D599D">
        <w:t>1</w:t>
      </w:r>
    </w:p>
    <w:p w14:paraId="26DF050F" w14:textId="77777777" w:rsidR="006A16BE" w:rsidRPr="00E271F4" w:rsidRDefault="006A16BE" w:rsidP="00670F79">
      <w:pPr>
        <w:jc w:val="center"/>
        <w:rPr>
          <w:szCs w:val="18"/>
        </w:rPr>
      </w:pPr>
    </w:p>
    <w:p w14:paraId="54D1C798" w14:textId="77777777" w:rsidR="00670F79" w:rsidRPr="00E271F4" w:rsidRDefault="00670F79" w:rsidP="00670F79">
      <w:pPr>
        <w:jc w:val="center"/>
        <w:rPr>
          <w:szCs w:val="18"/>
        </w:rPr>
      </w:pPr>
    </w:p>
    <w:p w14:paraId="0EE30670" w14:textId="77777777" w:rsidR="00670F79" w:rsidRPr="00E271F4" w:rsidRDefault="00670F79" w:rsidP="00670F79">
      <w:pPr>
        <w:jc w:val="center"/>
        <w:rPr>
          <w:szCs w:val="18"/>
        </w:rPr>
      </w:pPr>
    </w:p>
    <w:p w14:paraId="367A9F99" w14:textId="77777777" w:rsidR="00670F79" w:rsidRPr="00E271F4" w:rsidRDefault="00670F79" w:rsidP="00670F79">
      <w:pPr>
        <w:jc w:val="center"/>
        <w:rPr>
          <w:szCs w:val="18"/>
        </w:rPr>
      </w:pPr>
    </w:p>
    <w:p w14:paraId="1949912B" w14:textId="77777777" w:rsidR="00670F79" w:rsidRPr="00E271F4" w:rsidRDefault="00670F79" w:rsidP="00670F79">
      <w:pPr>
        <w:jc w:val="center"/>
        <w:rPr>
          <w:szCs w:val="18"/>
        </w:rPr>
      </w:pPr>
    </w:p>
    <w:p w14:paraId="23E0DAB2" w14:textId="77777777" w:rsidR="00670F79" w:rsidRPr="00E271F4" w:rsidRDefault="00670F79" w:rsidP="00670F79">
      <w:pPr>
        <w:tabs>
          <w:tab w:val="left" w:pos="2280"/>
        </w:tabs>
        <w:spacing w:after="0"/>
        <w:jc w:val="right"/>
        <w:rPr>
          <w:rFonts w:ascii="Verdana" w:hAnsi="Verdana"/>
          <w:sz w:val="16"/>
          <w:szCs w:val="16"/>
        </w:rPr>
      </w:pPr>
    </w:p>
    <w:p w14:paraId="45929756" w14:textId="77777777" w:rsidR="00231A3F" w:rsidRPr="00E271F4" w:rsidRDefault="00231A3F" w:rsidP="00670F79">
      <w:pPr>
        <w:tabs>
          <w:tab w:val="left" w:pos="2280"/>
        </w:tabs>
        <w:spacing w:after="0"/>
        <w:jc w:val="right"/>
        <w:rPr>
          <w:rFonts w:ascii="Verdana" w:hAnsi="Verdana"/>
          <w:sz w:val="16"/>
          <w:szCs w:val="16"/>
        </w:rPr>
      </w:pPr>
    </w:p>
    <w:p w14:paraId="23C49875" w14:textId="77777777" w:rsidR="00231A3F" w:rsidRPr="00E271F4" w:rsidRDefault="00231A3F" w:rsidP="00670F79">
      <w:pPr>
        <w:tabs>
          <w:tab w:val="left" w:pos="2280"/>
        </w:tabs>
        <w:spacing w:after="0"/>
        <w:jc w:val="right"/>
        <w:rPr>
          <w:rFonts w:ascii="Verdana" w:hAnsi="Verdana"/>
          <w:sz w:val="16"/>
          <w:szCs w:val="16"/>
        </w:rPr>
      </w:pPr>
    </w:p>
    <w:p w14:paraId="48198EA7" w14:textId="77777777" w:rsidR="00231A3F" w:rsidRPr="00E271F4" w:rsidRDefault="00231A3F" w:rsidP="00670F79">
      <w:pPr>
        <w:tabs>
          <w:tab w:val="left" w:pos="2280"/>
        </w:tabs>
        <w:spacing w:after="0"/>
        <w:jc w:val="right"/>
        <w:rPr>
          <w:rFonts w:ascii="Verdana" w:hAnsi="Verdana"/>
          <w:sz w:val="16"/>
          <w:szCs w:val="16"/>
        </w:rPr>
      </w:pPr>
    </w:p>
    <w:p w14:paraId="178287D1" w14:textId="77777777" w:rsidR="00231A3F" w:rsidRPr="00E271F4" w:rsidRDefault="00231A3F" w:rsidP="00670F79">
      <w:pPr>
        <w:tabs>
          <w:tab w:val="left" w:pos="2280"/>
        </w:tabs>
        <w:spacing w:after="0"/>
        <w:jc w:val="right"/>
        <w:rPr>
          <w:rFonts w:ascii="Verdana" w:hAnsi="Verdana"/>
          <w:sz w:val="16"/>
          <w:szCs w:val="16"/>
        </w:rPr>
      </w:pPr>
    </w:p>
    <w:p w14:paraId="2FBC64D1" w14:textId="77777777" w:rsidR="001250FB" w:rsidRPr="00E271F4" w:rsidRDefault="001250FB">
      <w:pPr>
        <w:spacing w:before="0" w:after="200" w:line="276" w:lineRule="auto"/>
        <w:jc w:val="left"/>
        <w:rPr>
          <w:rFonts w:ascii="Verdana" w:hAnsi="Verdana"/>
          <w:b/>
          <w:sz w:val="16"/>
          <w:szCs w:val="16"/>
        </w:rPr>
      </w:pPr>
      <w:r w:rsidRPr="00E271F4">
        <w:rPr>
          <w:rFonts w:ascii="Verdana" w:hAnsi="Verdana"/>
          <w:b/>
          <w:sz w:val="16"/>
          <w:szCs w:val="16"/>
        </w:rPr>
        <w:br w:type="page"/>
      </w:r>
    </w:p>
    <w:sdt>
      <w:sdtPr>
        <w:rPr>
          <w:rFonts w:ascii="Trebuchet MS" w:eastAsia="Times New Roman" w:hAnsi="Trebuchet MS" w:cs="Times New Roman"/>
          <w:b w:val="0"/>
          <w:bCs w:val="0"/>
          <w:color w:val="auto"/>
          <w:sz w:val="20"/>
          <w:szCs w:val="24"/>
        </w:rPr>
        <w:id w:val="72444275"/>
        <w:docPartObj>
          <w:docPartGallery w:val="Table of Contents"/>
          <w:docPartUnique/>
        </w:docPartObj>
      </w:sdtPr>
      <w:sdtEndPr>
        <w:rPr>
          <w:rFonts w:asciiTheme="minorHAnsi" w:hAnsiTheme="minorHAnsi"/>
        </w:rPr>
      </w:sdtEndPr>
      <w:sdtContent>
        <w:p w14:paraId="264ABC27" w14:textId="77777777" w:rsidR="000B4E66" w:rsidRPr="00E271F4" w:rsidRDefault="000B4E66">
          <w:pPr>
            <w:pStyle w:val="af3"/>
          </w:pPr>
          <w:r w:rsidRPr="00E271F4">
            <w:t>Оглавление</w:t>
          </w:r>
        </w:p>
        <w:p w14:paraId="5FDA1880" w14:textId="11A16F99" w:rsidR="00B708FF" w:rsidRDefault="00F02E83">
          <w:pPr>
            <w:pStyle w:val="1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r w:rsidRPr="00E271F4">
            <w:fldChar w:fldCharType="begin"/>
          </w:r>
          <w:r w:rsidR="000B4E66" w:rsidRPr="00E271F4">
            <w:instrText xml:space="preserve"> TOC \o "1-3" \h \z \u </w:instrText>
          </w:r>
          <w:r w:rsidRPr="00E271F4">
            <w:fldChar w:fldCharType="separate"/>
          </w:r>
          <w:hyperlink w:anchor="_Toc164743934" w:history="1">
            <w:r w:rsidR="00B708FF" w:rsidRPr="00CF32D8">
              <w:rPr>
                <w:rStyle w:val="af"/>
                <w:noProof/>
              </w:rPr>
              <w:t>О документе</w:t>
            </w:r>
            <w:r w:rsidR="00B708FF">
              <w:rPr>
                <w:noProof/>
                <w:webHidden/>
              </w:rPr>
              <w:tab/>
            </w:r>
            <w:r w:rsidR="00B708FF">
              <w:rPr>
                <w:noProof/>
                <w:webHidden/>
              </w:rPr>
              <w:fldChar w:fldCharType="begin"/>
            </w:r>
            <w:r w:rsidR="00B708FF">
              <w:rPr>
                <w:noProof/>
                <w:webHidden/>
              </w:rPr>
              <w:instrText xml:space="preserve"> PAGEREF _Toc164743934 \h </w:instrText>
            </w:r>
            <w:r w:rsidR="00B708FF">
              <w:rPr>
                <w:noProof/>
                <w:webHidden/>
              </w:rPr>
            </w:r>
            <w:r w:rsidR="00B708FF">
              <w:rPr>
                <w:noProof/>
                <w:webHidden/>
              </w:rPr>
              <w:fldChar w:fldCharType="separate"/>
            </w:r>
            <w:r w:rsidR="00B708FF">
              <w:rPr>
                <w:noProof/>
                <w:webHidden/>
              </w:rPr>
              <w:t>3</w:t>
            </w:r>
            <w:r w:rsidR="00B708FF">
              <w:rPr>
                <w:noProof/>
                <w:webHidden/>
              </w:rPr>
              <w:fldChar w:fldCharType="end"/>
            </w:r>
          </w:hyperlink>
        </w:p>
        <w:p w14:paraId="4CEAC8F5" w14:textId="6A16C144" w:rsidR="00B708FF" w:rsidRDefault="00B708FF">
          <w:pPr>
            <w:pStyle w:val="1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35" w:history="1">
            <w:r w:rsidRPr="00CF32D8">
              <w:rPr>
                <w:rStyle w:val="af"/>
                <w:noProof/>
              </w:rPr>
              <w:t>1. Шапка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C2C67" w14:textId="6A69EF98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36" w:history="1">
            <w:r w:rsidRPr="00CF32D8">
              <w:rPr>
                <w:rStyle w:val="af"/>
                <w:noProof/>
              </w:rPr>
              <w:t>1.1. Номер телефона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05D9C" w14:textId="469B661B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37" w:history="1">
            <w:r w:rsidRPr="00CF32D8">
              <w:rPr>
                <w:rStyle w:val="af"/>
                <w:noProof/>
              </w:rPr>
              <w:t>1.2. Режим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3FC9E" w14:textId="2B04F7C0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38" w:history="1">
            <w:r w:rsidRPr="00CF32D8">
              <w:rPr>
                <w:rStyle w:val="af"/>
                <w:noProof/>
              </w:rPr>
              <w:t>1.3. Форма поиска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1629" w14:textId="280907BB" w:rsidR="00B708FF" w:rsidRDefault="00B708FF">
          <w:pPr>
            <w:pStyle w:val="1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39" w:history="1">
            <w:r w:rsidRPr="00CF32D8">
              <w:rPr>
                <w:rStyle w:val="af"/>
                <w:noProof/>
              </w:rPr>
              <w:t>2. Подвал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F7CA" w14:textId="7CEFDB82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0" w:history="1">
            <w:r w:rsidRPr="00CF32D8">
              <w:rPr>
                <w:rStyle w:val="af"/>
                <w:noProof/>
              </w:rPr>
              <w:t xml:space="preserve">2.1. </w:t>
            </w:r>
            <w:r w:rsidRPr="00CF32D8">
              <w:rPr>
                <w:rStyle w:val="af"/>
                <w:noProof/>
                <w:highlight w:val="yellow"/>
              </w:rPr>
              <w:t>Номер телефона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D280" w14:textId="19E16FEF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1" w:history="1">
            <w:r w:rsidRPr="00CF32D8">
              <w:rPr>
                <w:rStyle w:val="af"/>
                <w:noProof/>
              </w:rPr>
              <w:t xml:space="preserve">2.2. </w:t>
            </w:r>
            <w:r w:rsidRPr="00CF32D8">
              <w:rPr>
                <w:rStyle w:val="af"/>
                <w:noProof/>
                <w:highlight w:val="yellow"/>
              </w:rPr>
              <w:t xml:space="preserve">Ссылки на страницу с условиями обработки персональных данных и файлов </w:t>
            </w:r>
            <w:r w:rsidRPr="00CF32D8">
              <w:rPr>
                <w:rStyle w:val="af"/>
                <w:noProof/>
                <w:highlight w:val="yellow"/>
                <w:lang w:val="en-US"/>
              </w:rPr>
              <w:t>cookie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77BB2" w14:textId="2AE6253C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2" w:history="1">
            <w:r w:rsidRPr="00CF32D8">
              <w:rPr>
                <w:rStyle w:val="af"/>
                <w:noProof/>
              </w:rPr>
              <w:t>2.3.</w:t>
            </w:r>
            <w:r w:rsidRPr="00CF32D8">
              <w:rPr>
                <w:rStyle w:val="af"/>
                <w:noProof/>
                <w:lang w:val="en-US"/>
              </w:rPr>
              <w:t xml:space="preserve"> E</w:t>
            </w:r>
            <w:r w:rsidRPr="00CF32D8">
              <w:rPr>
                <w:rStyle w:val="af"/>
                <w:noProof/>
              </w:rPr>
              <w:t>-</w:t>
            </w:r>
            <w:r w:rsidRPr="00CF32D8">
              <w:rPr>
                <w:rStyle w:val="af"/>
                <w:noProof/>
                <w:lang w:val="en-US"/>
              </w:rPr>
              <w:t>mail</w:t>
            </w:r>
            <w:r w:rsidRPr="00CF32D8">
              <w:rPr>
                <w:rStyle w:val="af"/>
                <w:noProof/>
              </w:rPr>
              <w:t xml:space="preserve"> или форма обратной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15DF7" w14:textId="4A5189C4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3" w:history="1">
            <w:r w:rsidRPr="00CF32D8">
              <w:rPr>
                <w:rStyle w:val="af"/>
                <w:noProof/>
              </w:rPr>
              <w:t>2.4.</w:t>
            </w:r>
            <w:r w:rsidRPr="00CF32D8">
              <w:rPr>
                <w:rStyle w:val="af"/>
                <w:noProof/>
                <w:lang w:val="en-US"/>
              </w:rPr>
              <w:t xml:space="preserve"> Группы</w:t>
            </w:r>
            <w:r w:rsidRPr="00CF32D8">
              <w:rPr>
                <w:rStyle w:val="af"/>
                <w:noProof/>
              </w:rPr>
              <w:t xml:space="preserve"> в соцсетях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EA1C7" w14:textId="41275ACD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4" w:history="1">
            <w:r w:rsidRPr="00CF32D8">
              <w:rPr>
                <w:rStyle w:val="af"/>
                <w:noProof/>
              </w:rPr>
              <w:t>2.5. Копирайт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108FD" w14:textId="0A45785E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5" w:history="1">
            <w:r w:rsidRPr="00CF32D8">
              <w:rPr>
                <w:rStyle w:val="af"/>
                <w:noProof/>
              </w:rPr>
              <w:t>2.6. Онлайн-консультант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2A680" w14:textId="44A438F4" w:rsidR="00B708FF" w:rsidRDefault="00B708FF">
          <w:pPr>
            <w:pStyle w:val="1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6" w:history="1">
            <w:r w:rsidRPr="00CF32D8">
              <w:rPr>
                <w:rStyle w:val="af"/>
                <w:noProof/>
              </w:rPr>
              <w:t>3. Важные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A7F7A" w14:textId="540C4050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7" w:history="1">
            <w:r w:rsidRPr="00CF32D8">
              <w:rPr>
                <w:rStyle w:val="af"/>
                <w:noProof/>
              </w:rPr>
              <w:t>3.1. Контакты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93248" w14:textId="08B8EFD7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8" w:history="1">
            <w:r w:rsidRPr="00CF32D8">
              <w:rPr>
                <w:rStyle w:val="af"/>
                <w:noProof/>
              </w:rPr>
              <w:t>3.2. О компании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A828" w14:textId="141B0F2D" w:rsidR="00B708FF" w:rsidRDefault="00B708FF">
          <w:pPr>
            <w:pStyle w:val="21"/>
            <w:tabs>
              <w:tab w:val="right" w:leader="dot" w:pos="9628"/>
            </w:tabs>
            <w:rPr>
              <w:rFonts w:eastAsiaTheme="minorEastAsia" w:cstheme="minorBidi"/>
              <w:noProof/>
              <w:sz w:val="22"/>
              <w:szCs w:val="22"/>
              <w:lang w:eastAsia="ru-RU"/>
            </w:rPr>
          </w:pPr>
          <w:hyperlink w:anchor="_Toc164743949" w:history="1">
            <w:r w:rsidRPr="00CF32D8">
              <w:rPr>
                <w:rStyle w:val="af"/>
                <w:noProof/>
              </w:rPr>
              <w:t>3.3. Новости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_Toc164743949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1DD08" w14:textId="29C0ADD9" w:rsidR="000B4E66" w:rsidRPr="00E271F4" w:rsidRDefault="00F02E83">
          <w:r w:rsidRPr="00E271F4">
            <w:fldChar w:fldCharType="end"/>
          </w:r>
        </w:p>
      </w:sdtContent>
    </w:sdt>
    <w:p w14:paraId="19EB5797" w14:textId="748BF253" w:rsidR="005316E2" w:rsidRDefault="005316E2">
      <w:pPr>
        <w:spacing w:before="0" w:after="200" w:line="276" w:lineRule="auto"/>
        <w:jc w:val="left"/>
      </w:pPr>
      <w:r>
        <w:br w:type="page"/>
      </w:r>
    </w:p>
    <w:p w14:paraId="7B48A2D2" w14:textId="66C475E2" w:rsidR="00FA3D83" w:rsidRPr="00E271F4" w:rsidRDefault="0073718E" w:rsidP="00FA3D83">
      <w:pPr>
        <w:pStyle w:val="1"/>
      </w:pPr>
      <w:bookmarkStart w:id="2" w:name="_Toc164743934"/>
      <w:r>
        <w:lastRenderedPageBreak/>
        <w:t>О документе</w:t>
      </w:r>
      <w:bookmarkEnd w:id="2"/>
    </w:p>
    <w:p w14:paraId="79C21970" w14:textId="77777777" w:rsidR="00567114" w:rsidRPr="00E74B19" w:rsidRDefault="00567114" w:rsidP="00567114">
      <w:pPr>
        <w:jc w:val="left"/>
        <w:rPr>
          <w:rFonts w:cstheme="minorHAnsi"/>
        </w:rPr>
      </w:pPr>
      <w:r w:rsidRPr="00E74B19">
        <w:rPr>
          <w:rFonts w:cstheme="minorHAnsi"/>
        </w:rPr>
        <w:t>В этом документе даны рекомендации по улучшению коммерческих факторов ранжирования – факторов, которые важны для сайтов, продающих товары или оказывающих услуги. Факторы могут учитываться как алгоритмами поисковых систем, так и оцениваться вручную асессорами (людьми, оценивающими качество поиска).</w:t>
      </w:r>
    </w:p>
    <w:p w14:paraId="2656E6E2" w14:textId="77777777" w:rsidR="00567114" w:rsidRPr="00E74B19" w:rsidRDefault="00567114" w:rsidP="00567114">
      <w:pPr>
        <w:jc w:val="left"/>
        <w:rPr>
          <w:rFonts w:cstheme="minorHAnsi"/>
        </w:rPr>
      </w:pPr>
    </w:p>
    <w:p w14:paraId="6EE4360E" w14:textId="77777777" w:rsidR="00567114" w:rsidRPr="00E74B19" w:rsidRDefault="00567114" w:rsidP="00567114">
      <w:pPr>
        <w:jc w:val="left"/>
        <w:rPr>
          <w:rFonts w:cstheme="minorHAnsi"/>
        </w:rPr>
      </w:pPr>
      <w:r w:rsidRPr="00E74B19">
        <w:rPr>
          <w:rFonts w:cstheme="minorHAnsi"/>
        </w:rPr>
        <w:t>Каждый пункт документа состоит из следующих элементов:</w:t>
      </w:r>
    </w:p>
    <w:p w14:paraId="7E69C010" w14:textId="77777777" w:rsidR="007E081E" w:rsidRPr="005A41EB" w:rsidRDefault="007E081E" w:rsidP="007E081E">
      <w:pPr>
        <w:pStyle w:val="a9"/>
        <w:numPr>
          <w:ilvl w:val="0"/>
          <w:numId w:val="1"/>
        </w:numPr>
        <w:ind w:hanging="357"/>
        <w:contextualSpacing w:val="0"/>
        <w:rPr>
          <w:rFonts w:cstheme="minorHAnsi"/>
        </w:rPr>
      </w:pPr>
      <w:bookmarkStart w:id="3" w:name="_Hlk71874844"/>
      <w:r w:rsidRPr="00C5374C">
        <w:rPr>
          <w:rFonts w:cstheme="minorHAnsi"/>
          <w:b/>
          <w:bCs/>
        </w:rPr>
        <w:t>Заголовок</w:t>
      </w:r>
      <w:r>
        <w:rPr>
          <w:rFonts w:cstheme="minorHAnsi"/>
          <w:b/>
          <w:bCs/>
        </w:rPr>
        <w:t xml:space="preserve">. </w:t>
      </w:r>
      <w:r w:rsidRPr="006041AD">
        <w:rPr>
          <w:rFonts w:cstheme="minorHAnsi"/>
        </w:rPr>
        <w:t xml:space="preserve">Может </w:t>
      </w:r>
      <w:r>
        <w:rPr>
          <w:rFonts w:cstheme="minorHAnsi"/>
        </w:rPr>
        <w:t xml:space="preserve">быть </w:t>
      </w:r>
      <w:r w:rsidRPr="006041AD">
        <w:rPr>
          <w:rFonts w:cstheme="minorHAnsi"/>
        </w:rPr>
        <w:t>п</w:t>
      </w:r>
      <w:r>
        <w:rPr>
          <w:rFonts w:cstheme="minorHAnsi"/>
        </w:rPr>
        <w:t>омечен цветом, в зависимости от результата проверки:</w:t>
      </w:r>
    </w:p>
    <w:p w14:paraId="39FA2711" w14:textId="77777777" w:rsidR="007E081E" w:rsidRDefault="007E081E" w:rsidP="007E081E">
      <w:pPr>
        <w:pStyle w:val="a9"/>
        <w:numPr>
          <w:ilvl w:val="1"/>
          <w:numId w:val="1"/>
        </w:numPr>
        <w:contextualSpacing w:val="0"/>
        <w:rPr>
          <w:rFonts w:cstheme="minorHAnsi"/>
        </w:rPr>
      </w:pPr>
      <w:r>
        <w:rPr>
          <w:rFonts w:cstheme="minorHAnsi"/>
          <w:b/>
          <w:highlight w:val="yellow"/>
        </w:rPr>
        <w:t>Ж</w:t>
      </w:r>
      <w:r w:rsidRPr="00D7666A">
        <w:rPr>
          <w:rFonts w:cstheme="minorHAnsi"/>
          <w:b/>
          <w:highlight w:val="yellow"/>
        </w:rPr>
        <w:t>елтым цветом</w:t>
      </w:r>
      <w:r w:rsidRPr="00C5374C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C5374C">
        <w:rPr>
          <w:rFonts w:cstheme="minorHAnsi"/>
        </w:rPr>
        <w:t xml:space="preserve"> </w:t>
      </w:r>
      <w:r>
        <w:rPr>
          <w:rFonts w:cstheme="minorHAnsi"/>
        </w:rPr>
        <w:t xml:space="preserve">обозначены </w:t>
      </w:r>
      <w:r w:rsidRPr="00C5374C">
        <w:rPr>
          <w:rFonts w:cstheme="minorHAnsi"/>
        </w:rPr>
        <w:t>пункт</w:t>
      </w:r>
      <w:r>
        <w:rPr>
          <w:rFonts w:cstheme="minorHAnsi"/>
        </w:rPr>
        <w:t>ы</w:t>
      </w:r>
      <w:r w:rsidRPr="00C5374C">
        <w:rPr>
          <w:rFonts w:cstheme="minorHAnsi"/>
        </w:rPr>
        <w:t xml:space="preserve"> аудита, где обнаружены проблемы.</w:t>
      </w:r>
    </w:p>
    <w:p w14:paraId="4CB97764" w14:textId="38AF8A73" w:rsidR="007E081E" w:rsidRDefault="00AC6721" w:rsidP="007E081E">
      <w:pPr>
        <w:pStyle w:val="a9"/>
        <w:numPr>
          <w:ilvl w:val="1"/>
          <w:numId w:val="1"/>
        </w:numPr>
        <w:contextualSpacing w:val="0"/>
        <w:rPr>
          <w:rFonts w:cstheme="minorHAnsi"/>
        </w:rPr>
      </w:pPr>
      <w:r w:rsidRPr="00AC6721">
        <w:rPr>
          <w:rFonts w:cstheme="minorHAnsi"/>
          <w:b/>
          <w:highlight w:val="magenta"/>
        </w:rPr>
        <w:t>Розовым</w:t>
      </w:r>
      <w:r w:rsidR="007E081E" w:rsidRPr="00AC6721">
        <w:rPr>
          <w:rFonts w:cstheme="minorHAnsi"/>
          <w:b/>
          <w:highlight w:val="magenta"/>
        </w:rPr>
        <w:t xml:space="preserve"> цветом</w:t>
      </w:r>
      <w:r w:rsidR="007E081E" w:rsidRPr="00D7666A">
        <w:rPr>
          <w:rFonts w:cstheme="minorHAnsi"/>
          <w:b/>
        </w:rPr>
        <w:t xml:space="preserve"> </w:t>
      </w:r>
      <w:r w:rsidR="007E081E">
        <w:rPr>
          <w:rFonts w:cstheme="minorHAnsi"/>
        </w:rPr>
        <w:t>–</w:t>
      </w:r>
      <w:r w:rsidR="007E081E" w:rsidRPr="00C5374C">
        <w:rPr>
          <w:rFonts w:cstheme="minorHAnsi"/>
        </w:rPr>
        <w:t xml:space="preserve"> </w:t>
      </w:r>
      <w:r w:rsidR="007E081E">
        <w:rPr>
          <w:rFonts w:cstheme="minorHAnsi"/>
        </w:rPr>
        <w:t>обозначены пункты аудита, для которых необходимо согласование предложенного решения со стороны клиента. При согласовании –</w:t>
      </w:r>
      <w:r w:rsidR="007E081E" w:rsidRPr="00C5374C">
        <w:rPr>
          <w:rFonts w:cstheme="minorHAnsi"/>
        </w:rPr>
        <w:t xml:space="preserve"> </w:t>
      </w:r>
      <w:r w:rsidR="007E081E">
        <w:rPr>
          <w:rFonts w:cstheme="minorHAnsi"/>
        </w:rPr>
        <w:t>будут отдельно подготовлены более подробные рекомендации.</w:t>
      </w:r>
    </w:p>
    <w:p w14:paraId="0226045C" w14:textId="77777777" w:rsidR="007E081E" w:rsidRPr="00C5374C" w:rsidRDefault="007E081E" w:rsidP="007E081E">
      <w:pPr>
        <w:pStyle w:val="a9"/>
        <w:numPr>
          <w:ilvl w:val="1"/>
          <w:numId w:val="1"/>
        </w:numPr>
        <w:contextualSpacing w:val="0"/>
        <w:rPr>
          <w:rFonts w:cstheme="minorHAnsi"/>
        </w:rPr>
      </w:pPr>
      <w:r>
        <w:rPr>
          <w:rFonts w:cstheme="minorHAnsi"/>
        </w:rPr>
        <w:t>Если заголовок не помечен цветом –</w:t>
      </w:r>
      <w:r w:rsidRPr="005A41EB">
        <w:rPr>
          <w:rFonts w:cstheme="minorHAnsi"/>
        </w:rPr>
        <w:t xml:space="preserve"> </w:t>
      </w:r>
      <w:r>
        <w:rPr>
          <w:rFonts w:cstheme="minorHAnsi"/>
        </w:rPr>
        <w:t>значит</w:t>
      </w:r>
      <w:r w:rsidRPr="005A41EB">
        <w:rPr>
          <w:rFonts w:cstheme="minorHAnsi"/>
        </w:rPr>
        <w:t xml:space="preserve"> была выполнена проверка, но проблем на сайте не обнаружено и никаких дополнительных действий не требуется.</w:t>
      </w:r>
    </w:p>
    <w:bookmarkEnd w:id="3"/>
    <w:p w14:paraId="0031B36E" w14:textId="77777777" w:rsidR="00567114" w:rsidRPr="00E74B19" w:rsidRDefault="00567114" w:rsidP="00E17092">
      <w:pPr>
        <w:pStyle w:val="a9"/>
        <w:numPr>
          <w:ilvl w:val="0"/>
          <w:numId w:val="1"/>
        </w:numPr>
        <w:ind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  <w:bCs/>
        </w:rPr>
        <w:t>Важность.</w:t>
      </w:r>
      <w:r w:rsidRPr="00E74B19">
        <w:rPr>
          <w:rFonts w:cstheme="minorHAnsi"/>
        </w:rPr>
        <w:t xml:space="preserve"> Насколько данная проблема может влиять на результаты продвижения. </w:t>
      </w:r>
    </w:p>
    <w:p w14:paraId="0DBD3611" w14:textId="77777777" w:rsidR="00567114" w:rsidRPr="00E74B19" w:rsidRDefault="00567114" w:rsidP="00E17092">
      <w:pPr>
        <w:pStyle w:val="a9"/>
        <w:numPr>
          <w:ilvl w:val="0"/>
          <w:numId w:val="1"/>
        </w:numPr>
        <w:ind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  <w:bCs/>
        </w:rPr>
        <w:t>Сложность внесения.</w:t>
      </w:r>
      <w:r w:rsidRPr="00E74B19">
        <w:rPr>
          <w:rFonts w:cstheme="minorHAnsi"/>
        </w:rPr>
        <w:t xml:space="preserve"> Насколько трудно устранить проблему/ошибку. Не все рекомендации могут быть внесены на стороне </w:t>
      </w:r>
      <w:r w:rsidRPr="00E74B19">
        <w:rPr>
          <w:rFonts w:cstheme="minorHAnsi"/>
          <w:lang w:val="en-US"/>
        </w:rPr>
        <w:t>iSEO</w:t>
      </w:r>
      <w:r w:rsidRPr="00E74B19">
        <w:rPr>
          <w:rFonts w:cstheme="minorHAnsi"/>
        </w:rPr>
        <w:t xml:space="preserve"> (зависит от сложности сайта/</w:t>
      </w:r>
      <w:r w:rsidRPr="00E74B19">
        <w:rPr>
          <w:rFonts w:cstheme="minorHAnsi"/>
          <w:lang w:val="en-US"/>
        </w:rPr>
        <w:t>CMS</w:t>
      </w:r>
      <w:r w:rsidRPr="00E74B19">
        <w:rPr>
          <w:rFonts w:cstheme="minorHAnsi"/>
        </w:rPr>
        <w:t xml:space="preserve"> и объема задачи).</w:t>
      </w:r>
    </w:p>
    <w:p w14:paraId="2ECFD902" w14:textId="77777777" w:rsidR="00567114" w:rsidRPr="00E74B19" w:rsidRDefault="00567114" w:rsidP="00E17092">
      <w:pPr>
        <w:pStyle w:val="a9"/>
        <w:numPr>
          <w:ilvl w:val="0"/>
          <w:numId w:val="1"/>
        </w:numPr>
        <w:ind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  <w:bCs/>
        </w:rPr>
        <w:t>Описание проблемы.</w:t>
      </w:r>
      <w:r w:rsidRPr="00E74B19">
        <w:rPr>
          <w:rFonts w:cstheme="minorHAnsi"/>
        </w:rPr>
        <w:t xml:space="preserve"> В чем заключается проблема и как она влияет на </w:t>
      </w:r>
      <w:r w:rsidRPr="00E74B19">
        <w:rPr>
          <w:rFonts w:cstheme="minorHAnsi"/>
          <w:lang w:val="en-US"/>
        </w:rPr>
        <w:t>SEO</w:t>
      </w:r>
      <w:r w:rsidRPr="00E74B19">
        <w:rPr>
          <w:rFonts w:cstheme="minorHAnsi"/>
        </w:rPr>
        <w:t xml:space="preserve">. </w:t>
      </w:r>
    </w:p>
    <w:p w14:paraId="76C4F7B9" w14:textId="77777777" w:rsidR="00567114" w:rsidRPr="00E74B19" w:rsidRDefault="00567114" w:rsidP="00E17092">
      <w:pPr>
        <w:pStyle w:val="a9"/>
        <w:numPr>
          <w:ilvl w:val="0"/>
          <w:numId w:val="1"/>
        </w:numPr>
        <w:ind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  <w:bCs/>
        </w:rPr>
        <w:t>Результат проверки и рекомендации</w:t>
      </w:r>
    </w:p>
    <w:p w14:paraId="7D6069FE" w14:textId="56E4718C" w:rsidR="00567114" w:rsidRPr="00E74B19" w:rsidRDefault="00567114" w:rsidP="00E17092">
      <w:pPr>
        <w:pStyle w:val="a9"/>
        <w:numPr>
          <w:ilvl w:val="1"/>
          <w:numId w:val="1"/>
        </w:numPr>
        <w:ind w:hanging="357"/>
        <w:contextualSpacing w:val="0"/>
        <w:jc w:val="left"/>
        <w:rPr>
          <w:rFonts w:cstheme="minorHAnsi"/>
          <w:b/>
        </w:rPr>
      </w:pPr>
      <w:r w:rsidRPr="00E74B19">
        <w:rPr>
          <w:rFonts w:cstheme="minorHAnsi"/>
          <w:b/>
          <w:color w:val="00B050"/>
        </w:rPr>
        <w:t xml:space="preserve">Ошибки не найдены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проблем на вашем сайте не обнаружено.</w:t>
      </w:r>
    </w:p>
    <w:p w14:paraId="76CF23CA" w14:textId="2B7FA407" w:rsidR="00567114" w:rsidRPr="00E74B19" w:rsidRDefault="00567114" w:rsidP="00E17092">
      <w:pPr>
        <w:pStyle w:val="a9"/>
        <w:numPr>
          <w:ilvl w:val="1"/>
          <w:numId w:val="1"/>
        </w:numPr>
        <w:ind w:hanging="357"/>
        <w:contextualSpacing w:val="0"/>
        <w:jc w:val="left"/>
        <w:rPr>
          <w:rFonts w:cstheme="minorHAnsi"/>
          <w:b/>
        </w:rPr>
      </w:pPr>
      <w:r w:rsidRPr="00E74B19">
        <w:rPr>
          <w:rFonts w:cstheme="minorHAnsi"/>
          <w:b/>
          <w:color w:val="FF0000"/>
        </w:rPr>
        <w:t xml:space="preserve">Найдены ошибки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проблема присутствует на сайте. Приведены рекомендации по её устранению. </w:t>
      </w:r>
    </w:p>
    <w:p w14:paraId="039CF998" w14:textId="77777777" w:rsidR="00567114" w:rsidRPr="00E74B19" w:rsidRDefault="00567114" w:rsidP="00567114">
      <w:pPr>
        <w:jc w:val="left"/>
        <w:rPr>
          <w:rFonts w:cstheme="minorHAnsi"/>
        </w:rPr>
      </w:pPr>
    </w:p>
    <w:p w14:paraId="381FDD6A" w14:textId="1C8C683F" w:rsidR="00567114" w:rsidRPr="00E74B19" w:rsidRDefault="00567114" w:rsidP="00567114">
      <w:pPr>
        <w:jc w:val="left"/>
        <w:rPr>
          <w:rFonts w:cstheme="minorHAnsi"/>
        </w:rPr>
      </w:pPr>
      <w:r w:rsidRPr="00E74B19">
        <w:rPr>
          <w:rFonts w:cstheme="minorHAnsi"/>
        </w:rPr>
        <w:t>Каждая рекомендация имеет критерий важности</w:t>
      </w:r>
      <w:r w:rsidR="007E081E">
        <w:rPr>
          <w:rFonts w:cstheme="minorHAnsi"/>
        </w:rPr>
        <w:t xml:space="preserve"> </w:t>
      </w:r>
      <w:r w:rsidR="00AB770F">
        <w:rPr>
          <w:rFonts w:cstheme="minorHAnsi"/>
        </w:rPr>
        <w:t>(</w:t>
      </w:r>
      <w:r w:rsidRPr="00E74B19">
        <w:rPr>
          <w:rFonts w:cstheme="minorHAnsi"/>
        </w:rPr>
        <w:t>приоритет</w:t>
      </w:r>
      <w:r w:rsidR="00AB770F">
        <w:rPr>
          <w:rFonts w:cstheme="minorHAnsi"/>
        </w:rPr>
        <w:t>)</w:t>
      </w:r>
      <w:r w:rsidRPr="00E74B19">
        <w:rPr>
          <w:rFonts w:cstheme="minorHAnsi"/>
        </w:rPr>
        <w:t>:</w:t>
      </w:r>
    </w:p>
    <w:p w14:paraId="397DF0E4" w14:textId="3E24D872" w:rsidR="00567114" w:rsidRPr="00E74B19" w:rsidRDefault="00567114" w:rsidP="00E17092">
      <w:pPr>
        <w:pStyle w:val="a9"/>
        <w:numPr>
          <w:ilvl w:val="0"/>
          <w:numId w:val="6"/>
        </w:numPr>
        <w:ind w:left="714"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</w:rPr>
        <w:t>Высок</w:t>
      </w:r>
      <w:r w:rsidR="00AB770F">
        <w:rPr>
          <w:rFonts w:cstheme="minorHAnsi"/>
          <w:b/>
        </w:rPr>
        <w:t>ая</w:t>
      </w:r>
      <w:r w:rsidR="00563F1B" w:rsidRPr="00AC6721">
        <w:rPr>
          <w:rFonts w:cstheme="minorHAnsi"/>
          <w:b/>
        </w:rPr>
        <w:t xml:space="preserve">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данная рекомендация оказывает большое влияние на результат продвижения и должна быть внедрена в первую очередь. </w:t>
      </w:r>
    </w:p>
    <w:p w14:paraId="2F8F3C50" w14:textId="01EF0511" w:rsidR="00567114" w:rsidRPr="00E74B19" w:rsidRDefault="00567114" w:rsidP="00E17092">
      <w:pPr>
        <w:pStyle w:val="a9"/>
        <w:numPr>
          <w:ilvl w:val="0"/>
          <w:numId w:val="6"/>
        </w:numPr>
        <w:ind w:left="714"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</w:rPr>
        <w:t>Средн</w:t>
      </w:r>
      <w:r w:rsidR="00AB770F">
        <w:rPr>
          <w:rFonts w:cstheme="minorHAnsi"/>
          <w:b/>
        </w:rPr>
        <w:t>яя</w:t>
      </w:r>
      <w:r w:rsidRPr="00E74B19">
        <w:rPr>
          <w:rFonts w:cstheme="minorHAnsi"/>
        </w:rPr>
        <w:t xml:space="preserve">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рекомендации с данным приоритетом являются необходимыми для успешного продвижения сайта, но не связаны с устранением критичных проблем.</w:t>
      </w:r>
    </w:p>
    <w:p w14:paraId="2509889B" w14:textId="677A1E74" w:rsidR="00567114" w:rsidRPr="00E74B19" w:rsidRDefault="00567114" w:rsidP="00E17092">
      <w:pPr>
        <w:pStyle w:val="a9"/>
        <w:numPr>
          <w:ilvl w:val="0"/>
          <w:numId w:val="6"/>
        </w:numPr>
        <w:ind w:left="714" w:hanging="357"/>
        <w:contextualSpacing w:val="0"/>
        <w:jc w:val="left"/>
        <w:rPr>
          <w:rFonts w:cstheme="minorHAnsi"/>
        </w:rPr>
      </w:pPr>
      <w:r w:rsidRPr="00E74B19">
        <w:rPr>
          <w:rFonts w:cstheme="minorHAnsi"/>
          <w:b/>
        </w:rPr>
        <w:t>Низк</w:t>
      </w:r>
      <w:r w:rsidR="00AB770F">
        <w:rPr>
          <w:rFonts w:cstheme="minorHAnsi"/>
          <w:b/>
        </w:rPr>
        <w:t>ая</w:t>
      </w:r>
      <w:r w:rsidRPr="00E74B19">
        <w:rPr>
          <w:rFonts w:cstheme="minorHAnsi"/>
        </w:rPr>
        <w:t xml:space="preserve">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такой приоритет присваивается рекомендациям, которые слабо влияют на поисковое продвижение, но способствуют повышению лояльности как со стороны пользователей, так и со стороны поисковых машин. Данные рекомендации можно выполнить в последнюю очередь.</w:t>
      </w:r>
    </w:p>
    <w:p w14:paraId="3135791C" w14:textId="79CA56FB" w:rsidR="00C30863" w:rsidRDefault="00567114" w:rsidP="00567114">
      <w:pPr>
        <w:jc w:val="left"/>
      </w:pPr>
      <w:r w:rsidRPr="00E74B19">
        <w:rPr>
          <w:rFonts w:cstheme="minorHAnsi"/>
        </w:rPr>
        <w:t>Невнесение каких-либо рекомендаций может повлечь за собой снижение результативности поисковой оптимизации.</w:t>
      </w:r>
    </w:p>
    <w:p w14:paraId="40C95B61" w14:textId="77777777" w:rsidR="00C30863" w:rsidRPr="00C30863" w:rsidRDefault="00C30863" w:rsidP="00BA72F8">
      <w:pPr>
        <w:jc w:val="left"/>
      </w:pPr>
    </w:p>
    <w:p w14:paraId="6305A390" w14:textId="1E29A1A4" w:rsidR="002962DA" w:rsidRDefault="002962DA" w:rsidP="00FA3D83"/>
    <w:p w14:paraId="02CCCE0B" w14:textId="77777777" w:rsidR="002962DA" w:rsidRPr="00E271F4" w:rsidRDefault="002962DA" w:rsidP="00FA3D83"/>
    <w:p w14:paraId="5CB2349E" w14:textId="77777777" w:rsidR="00FA3D83" w:rsidRPr="00E271F4" w:rsidRDefault="00FA3D83">
      <w:pPr>
        <w:spacing w:before="0" w:after="200" w:line="276" w:lineRule="auto"/>
        <w:jc w:val="left"/>
      </w:pPr>
      <w:r w:rsidRPr="00E271F4">
        <w:br w:type="page"/>
      </w:r>
    </w:p>
    <w:p w14:paraId="181197B5" w14:textId="21970795" w:rsidR="00567114" w:rsidRPr="00567114" w:rsidRDefault="00567114" w:rsidP="00E17092">
      <w:pPr>
        <w:pStyle w:val="1"/>
        <w:numPr>
          <w:ilvl w:val="0"/>
          <w:numId w:val="29"/>
        </w:numPr>
      </w:pPr>
      <w:bookmarkStart w:id="4" w:name="_Toc164743935"/>
      <w:r w:rsidRPr="00567114">
        <w:lastRenderedPageBreak/>
        <w:t>Шапка сайта</w:t>
      </w:r>
      <w:bookmarkEnd w:id="4"/>
    </w:p>
    <w:p w14:paraId="194548FD" w14:textId="4A8C5527" w:rsidR="00567114" w:rsidRPr="00567114" w:rsidRDefault="00567114" w:rsidP="00567114">
      <w:pPr>
        <w:pStyle w:val="a9"/>
        <w:ind w:left="0"/>
        <w:rPr>
          <w:rFonts w:asciiTheme="majorHAnsi" w:eastAsiaTheme="majorEastAsia" w:hAnsiTheme="majorHAnsi" w:cstheme="majorBidi"/>
          <w:b/>
          <w:bCs/>
          <w:color w:val="808080" w:themeColor="background1" w:themeShade="80"/>
          <w:sz w:val="72"/>
          <w:szCs w:val="28"/>
        </w:rPr>
      </w:pPr>
      <w:r w:rsidRPr="00E74B19">
        <w:rPr>
          <w:rFonts w:cstheme="minorHAnsi"/>
          <w:b/>
        </w:rPr>
        <w:t xml:space="preserve">Шапка сайта </w:t>
      </w:r>
      <w:r w:rsidR="00AB770F" w:rsidRPr="00AB770F">
        <w:rPr>
          <w:rFonts w:cstheme="minorHAnsi"/>
          <w:bCs/>
        </w:rPr>
        <w:t>–</w:t>
      </w:r>
      <w:r w:rsidRPr="00E74B19">
        <w:rPr>
          <w:rFonts w:cstheme="minorHAnsi"/>
          <w:b/>
        </w:rPr>
        <w:t xml:space="preserve"> </w:t>
      </w:r>
      <w:r>
        <w:rPr>
          <w:rFonts w:cstheme="minorHAnsi"/>
          <w:bCs/>
        </w:rPr>
        <w:t>первое, что видит посетитель сайта. Чем информативнее шапка, тем проще взаимодействовать пользователям с сайтом.</w:t>
      </w:r>
    </w:p>
    <w:p w14:paraId="78126C9F" w14:textId="237F8982" w:rsidR="00567114" w:rsidRPr="00567114" w:rsidRDefault="00567114" w:rsidP="00E17092">
      <w:pPr>
        <w:pStyle w:val="2"/>
        <w:numPr>
          <w:ilvl w:val="1"/>
          <w:numId w:val="29"/>
        </w:numPr>
      </w:pPr>
      <w:bookmarkStart w:id="5" w:name="_Toc164743936"/>
      <w:r w:rsidRPr="00567114">
        <w:t>Номер телефона</w:t>
      </w:r>
      <w:bookmarkEnd w:id="5"/>
    </w:p>
    <w:p w14:paraId="52AC62ED" w14:textId="4077EC7C" w:rsidR="00567114" w:rsidRPr="00567114" w:rsidRDefault="00567114" w:rsidP="00937C2C">
      <w:pPr>
        <w:pStyle w:val="aff2"/>
      </w:pPr>
      <w:r w:rsidRPr="00567114">
        <w:t xml:space="preserve">Важность </w:t>
      </w:r>
      <w:r w:rsidR="00563F1B">
        <w:t>–</w:t>
      </w:r>
      <w:r w:rsidRPr="00567114">
        <w:t xml:space="preserve"> высокая</w:t>
      </w:r>
    </w:p>
    <w:p w14:paraId="3A5C116A" w14:textId="5D5780DB" w:rsidR="00567114" w:rsidRPr="00567114" w:rsidRDefault="00567114" w:rsidP="00937C2C">
      <w:pPr>
        <w:pStyle w:val="aff2"/>
      </w:pPr>
      <w:r w:rsidRPr="00567114">
        <w:t xml:space="preserve">Сложность внесения </w:t>
      </w:r>
      <w:r w:rsidR="00563F1B">
        <w:t>–</w:t>
      </w:r>
      <w:r w:rsidRPr="00567114">
        <w:t xml:space="preserve"> </w:t>
      </w:r>
      <w:r w:rsidR="00CE1517">
        <w:t>низкая</w:t>
      </w:r>
      <w:r w:rsidRPr="00567114">
        <w:t xml:space="preserve"> </w:t>
      </w:r>
    </w:p>
    <w:p w14:paraId="51F77901" w14:textId="77777777" w:rsidR="00312A2C" w:rsidRDefault="00567114" w:rsidP="00937C2C">
      <w:r w:rsidRPr="00567114">
        <w:t xml:space="preserve">Наличие городского номера телефона является позитивным сигналом для поисковых систем и вызывает больше доверия у </w:t>
      </w:r>
      <w:r w:rsidR="00CE1517">
        <w:t>потенциальных клиентов</w:t>
      </w:r>
      <w:r w:rsidRPr="00567114">
        <w:t>.</w:t>
      </w:r>
    </w:p>
    <w:p w14:paraId="4FD7184D" w14:textId="0BBE43AA" w:rsidR="00567114" w:rsidRPr="00AC6721" w:rsidRDefault="00567114" w:rsidP="00567114">
      <w:r w:rsidRPr="00567114">
        <w:t xml:space="preserve">Номер телефона должен быть </w:t>
      </w:r>
      <w:r w:rsidR="00312A2C">
        <w:t xml:space="preserve">оформлен </w:t>
      </w:r>
      <w:r w:rsidRPr="00567114">
        <w:t xml:space="preserve">ссылкой, </w:t>
      </w:r>
      <w:r w:rsidR="000310A7" w:rsidRPr="00567114">
        <w:t>чтобы,</w:t>
      </w:r>
      <w:r w:rsidRPr="00567114">
        <w:t xml:space="preserve"> </w:t>
      </w:r>
      <w:r w:rsidR="00312A2C">
        <w:t>нажав</w:t>
      </w:r>
      <w:r w:rsidRPr="00567114">
        <w:t xml:space="preserve"> на</w:t>
      </w:r>
      <w:r w:rsidR="00312A2C">
        <w:t xml:space="preserve"> н</w:t>
      </w:r>
      <w:r w:rsidR="000310A7">
        <w:t>омер</w:t>
      </w:r>
      <w:r w:rsidR="00312A2C">
        <w:t xml:space="preserve"> на</w:t>
      </w:r>
      <w:r w:rsidRPr="00567114">
        <w:t xml:space="preserve"> мобильных устройствах</w:t>
      </w:r>
      <w:r w:rsidR="000310A7">
        <w:t>,</w:t>
      </w:r>
      <w:r w:rsidRPr="00567114">
        <w:t xml:space="preserve"> </w:t>
      </w:r>
      <w:r w:rsidR="00312A2C">
        <w:t>можно было сразу перейти в приложение для звонков, не копируя номер и не набирая его вручную</w:t>
      </w:r>
      <w:r w:rsidR="00AA7F0B">
        <w:t xml:space="preserve">. </w:t>
      </w:r>
      <w:r w:rsidRPr="00567114">
        <w:t>Пример</w:t>
      </w:r>
      <w:r w:rsidRPr="00AC6721">
        <w:t xml:space="preserve"> </w:t>
      </w:r>
      <w:r w:rsidRPr="00567114">
        <w:t>кода</w:t>
      </w:r>
      <w:r w:rsidR="00C059B3" w:rsidRPr="00AC6721">
        <w:t>:</w:t>
      </w:r>
    </w:p>
    <w:p w14:paraId="406968A6" w14:textId="79D8F120" w:rsidR="005923C6" w:rsidRPr="00AC6721" w:rsidRDefault="00567114" w:rsidP="00BF540C">
      <w:pPr>
        <w:pStyle w:val="a6"/>
      </w:pPr>
      <w:r w:rsidRPr="00AC6721">
        <w:t>&lt;</w:t>
      </w:r>
      <w:r w:rsidRPr="00567114">
        <w:rPr>
          <w:lang w:val="en-US"/>
        </w:rPr>
        <w:t>a</w:t>
      </w:r>
      <w:r w:rsidRPr="00AC6721">
        <w:t xml:space="preserve"> </w:t>
      </w:r>
      <w:r w:rsidRPr="00567114">
        <w:rPr>
          <w:lang w:val="en-US"/>
        </w:rPr>
        <w:t>href</w:t>
      </w:r>
      <w:r w:rsidRPr="00AC6721">
        <w:t>="</w:t>
      </w:r>
      <w:r w:rsidRPr="00567114">
        <w:rPr>
          <w:lang w:val="en-US"/>
        </w:rPr>
        <w:t>tel</w:t>
      </w:r>
      <w:r w:rsidRPr="00AC6721">
        <w:t>:</w:t>
      </w:r>
      <w:r w:rsidR="00BF540C" w:rsidRPr="00AC6721">
        <w:t>+74952216819</w:t>
      </w:r>
      <w:r w:rsidRPr="00AC6721">
        <w:t>"&gt;</w:t>
      </w:r>
      <w:r w:rsidR="00BF540C" w:rsidRPr="00AC6721">
        <w:t>+7 (495) 221-68-19</w:t>
      </w:r>
      <w:r w:rsidRPr="00AC6721">
        <w:t>&lt;/</w:t>
      </w:r>
      <w:r w:rsidRPr="00567114">
        <w:rPr>
          <w:lang w:val="en-US"/>
        </w:rPr>
        <w:t>a</w:t>
      </w:r>
      <w:r w:rsidRPr="00AC6721">
        <w:t>&gt;</w:t>
      </w:r>
    </w:p>
    <w:p w14:paraId="17692B2E" w14:textId="77777777" w:rsidR="00356C87" w:rsidRPr="00E271F4" w:rsidRDefault="00356C87" w:rsidP="00356C87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56A6CD80" w14:textId="0B1FC4C6" w:rsidR="00567114" w:rsidRDefault="00567114" w:rsidP="00567114">
      <w:pPr>
        <w:rPr>
          <w:rFonts w:cstheme="minorHAnsi"/>
        </w:rPr>
      </w:pPr>
      <w:r>
        <w:rPr>
          <w:rFonts w:cstheme="minorHAnsi"/>
        </w:rPr>
        <w:t xml:space="preserve">Номер </w:t>
      </w:r>
      <w:r w:rsidR="000310A7">
        <w:rPr>
          <w:rFonts w:cstheme="minorHAnsi"/>
        </w:rPr>
        <w:t xml:space="preserve">телефона </w:t>
      </w:r>
      <w:r w:rsidR="00071B04">
        <w:rPr>
          <w:rFonts w:cstheme="minorHAnsi"/>
        </w:rPr>
        <w:t>указан</w:t>
      </w:r>
      <w:r>
        <w:rPr>
          <w:rFonts w:cstheme="minorHAnsi"/>
        </w:rPr>
        <w:t>. Выводится на десктопной и мобильной версии:</w:t>
      </w:r>
    </w:p>
    <w:p w14:paraId="15899162" w14:textId="44C612E2" w:rsidR="00527EC1" w:rsidRDefault="006D599D" w:rsidP="00527EC1">
      <w:r>
        <w:rPr>
          <w:noProof/>
          <w:lang w:eastAsia="ru-RU"/>
        </w:rPr>
        <w:drawing>
          <wp:inline distT="0" distB="0" distL="0" distR="0" wp14:anchorId="32ED3A72" wp14:editId="67099C77">
            <wp:extent cx="6120130" cy="287337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4F80" w14:textId="1DDDAC10" w:rsidR="006D599D" w:rsidRDefault="006D599D" w:rsidP="00527EC1">
      <w:r>
        <w:rPr>
          <w:noProof/>
          <w:lang w:eastAsia="ru-RU"/>
        </w:rPr>
        <w:lastRenderedPageBreak/>
        <w:drawing>
          <wp:inline distT="0" distB="0" distL="0" distR="0" wp14:anchorId="5C1EA09A" wp14:editId="39788EA7">
            <wp:extent cx="3219450" cy="588844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4397" cy="58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1831" w14:textId="77777777" w:rsidR="00C467D6" w:rsidRPr="00072429" w:rsidRDefault="00C467D6" w:rsidP="005C0841"/>
    <w:p w14:paraId="2DB9D28F" w14:textId="77777777" w:rsidR="005C0841" w:rsidRPr="005C0841" w:rsidRDefault="005C0841" w:rsidP="005C0841"/>
    <w:p w14:paraId="694784D3" w14:textId="77777777" w:rsidR="00356C87" w:rsidRPr="006B35DA" w:rsidRDefault="00356C87" w:rsidP="0045010E"/>
    <w:p w14:paraId="39AC2B99" w14:textId="77777777" w:rsidR="0045010E" w:rsidRPr="0045010E" w:rsidRDefault="0045010E" w:rsidP="0045010E"/>
    <w:p w14:paraId="21927085" w14:textId="11F22285" w:rsidR="000E42C4" w:rsidRDefault="000E42C4">
      <w:pPr>
        <w:spacing w:before="0" w:after="200" w:line="276" w:lineRule="auto"/>
        <w:jc w:val="left"/>
      </w:pPr>
      <w:r>
        <w:br w:type="page"/>
      </w:r>
    </w:p>
    <w:p w14:paraId="070B0FCA" w14:textId="5742168C" w:rsidR="002733C2" w:rsidRDefault="00832123" w:rsidP="00E17092">
      <w:pPr>
        <w:pStyle w:val="2"/>
        <w:numPr>
          <w:ilvl w:val="1"/>
          <w:numId w:val="29"/>
        </w:numPr>
      </w:pPr>
      <w:bookmarkStart w:id="6" w:name="_Toc164743937"/>
      <w:r>
        <w:lastRenderedPageBreak/>
        <w:t>Режим</w:t>
      </w:r>
      <w:r w:rsidR="00567114">
        <w:t xml:space="preserve"> работы</w:t>
      </w:r>
      <w:bookmarkEnd w:id="6"/>
    </w:p>
    <w:p w14:paraId="4E695A7A" w14:textId="40046378" w:rsidR="002733C2" w:rsidRDefault="002733C2" w:rsidP="002733C2">
      <w:pPr>
        <w:pStyle w:val="aff2"/>
      </w:pPr>
      <w:r>
        <w:t xml:space="preserve">Важность </w:t>
      </w:r>
      <w:r w:rsidR="00563F1B">
        <w:t>–</w:t>
      </w:r>
      <w:r>
        <w:t xml:space="preserve"> высокая</w:t>
      </w:r>
    </w:p>
    <w:p w14:paraId="3AC0C699" w14:textId="63D9CE21" w:rsidR="002733C2" w:rsidRDefault="002733C2" w:rsidP="002733C2">
      <w:pPr>
        <w:pStyle w:val="aff2"/>
      </w:pPr>
      <w:r>
        <w:t xml:space="preserve">Сложность внесения </w:t>
      </w:r>
      <w:r w:rsidR="00563F1B">
        <w:t>–</w:t>
      </w:r>
      <w:r>
        <w:t xml:space="preserve"> низкая </w:t>
      </w:r>
    </w:p>
    <w:p w14:paraId="108FB1FA" w14:textId="61D4F219" w:rsidR="002733C2" w:rsidRDefault="00567114" w:rsidP="009E65B8">
      <w:r w:rsidRPr="00E74B19">
        <w:t xml:space="preserve">Наличие </w:t>
      </w:r>
      <w:r w:rsidR="009E65B8">
        <w:t>режима</w:t>
      </w:r>
      <w:r w:rsidRPr="00E74B19">
        <w:t xml:space="preserve"> работы </w:t>
      </w:r>
      <w:r w:rsidR="009E65B8">
        <w:t xml:space="preserve">компании </w:t>
      </w:r>
      <w:r w:rsidRPr="00E74B19">
        <w:t>в шапке сайта помога</w:t>
      </w:r>
      <w:r w:rsidR="009E65B8">
        <w:t>е</w:t>
      </w:r>
      <w:r w:rsidRPr="00E74B19">
        <w:t>т посетителям понять, в какое время и в какие дни они могут обратиться по указанным номерам телефонов</w:t>
      </w:r>
      <w:r w:rsidR="002733C2">
        <w:t>.</w:t>
      </w:r>
    </w:p>
    <w:p w14:paraId="73AB87DA" w14:textId="77777777" w:rsidR="002733C2" w:rsidRPr="00E271F4" w:rsidRDefault="002733C2" w:rsidP="002733C2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29A4A593" w14:textId="38641073" w:rsidR="00567114" w:rsidRDefault="00567114" w:rsidP="00567114">
      <w:pPr>
        <w:rPr>
          <w:rFonts w:cstheme="minorHAnsi"/>
        </w:rPr>
      </w:pPr>
      <w:r>
        <w:rPr>
          <w:rFonts w:cstheme="minorHAnsi"/>
        </w:rPr>
        <w:t xml:space="preserve">Режим работы </w:t>
      </w:r>
      <w:r w:rsidR="009E65B8">
        <w:rPr>
          <w:rFonts w:cstheme="minorHAnsi"/>
        </w:rPr>
        <w:t>указан</w:t>
      </w:r>
      <w:r>
        <w:rPr>
          <w:rFonts w:cstheme="minorHAnsi"/>
        </w:rPr>
        <w:t>. Выводится на десктопной и мобильной версии:</w:t>
      </w:r>
    </w:p>
    <w:p w14:paraId="6CB0C363" w14:textId="429C5BA5" w:rsidR="002733C2" w:rsidRDefault="006D599D" w:rsidP="006D599D">
      <w:r>
        <w:rPr>
          <w:noProof/>
          <w:lang w:eastAsia="ru-RU"/>
        </w:rPr>
        <w:drawing>
          <wp:inline distT="0" distB="0" distL="0" distR="0" wp14:anchorId="47343CF2" wp14:editId="42F970C2">
            <wp:extent cx="6120130" cy="396494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72C" w14:textId="146E3B58" w:rsidR="006D599D" w:rsidRDefault="006D599D" w:rsidP="006D599D"/>
    <w:p w14:paraId="63E75451" w14:textId="7BB85D8C" w:rsidR="006D599D" w:rsidRDefault="006D599D" w:rsidP="006D599D">
      <w:r>
        <w:rPr>
          <w:noProof/>
          <w:lang w:eastAsia="ru-RU"/>
        </w:rPr>
        <w:lastRenderedPageBreak/>
        <w:drawing>
          <wp:inline distT="0" distB="0" distL="0" distR="0" wp14:anchorId="6AE9B90C" wp14:editId="634F4C97">
            <wp:extent cx="3295650" cy="61561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7451" cy="61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A7FF" w14:textId="77777777" w:rsidR="002733C2" w:rsidRDefault="002733C2" w:rsidP="002733C2">
      <w:r>
        <w:br/>
      </w:r>
    </w:p>
    <w:p w14:paraId="368A2A4E" w14:textId="3075C354" w:rsidR="001847CC" w:rsidRPr="006D599D" w:rsidRDefault="001847CC" w:rsidP="006D599D">
      <w:pPr>
        <w:spacing w:before="0" w:after="200" w:line="276" w:lineRule="auto"/>
        <w:jc w:val="left"/>
        <w:rPr>
          <w:rStyle w:val="af"/>
          <w:color w:val="auto"/>
          <w:u w:val="none"/>
        </w:rPr>
      </w:pPr>
    </w:p>
    <w:p w14:paraId="59509ACB" w14:textId="1C0F02C4" w:rsidR="00FD2CB4" w:rsidRDefault="00FD2CB4">
      <w:pPr>
        <w:spacing w:before="0" w:after="200" w:line="276" w:lineRule="auto"/>
        <w:jc w:val="left"/>
        <w:rPr>
          <w:rStyle w:val="af"/>
          <w:rFonts w:cstheme="minorHAnsi"/>
          <w:b/>
          <w:bCs/>
          <w:color w:val="auto"/>
          <w:u w:val="none"/>
        </w:rPr>
      </w:pPr>
    </w:p>
    <w:p w14:paraId="3E3F0B51" w14:textId="2FE75910" w:rsidR="001847CC" w:rsidRDefault="001847CC">
      <w:pPr>
        <w:spacing w:before="0" w:after="200" w:line="276" w:lineRule="auto"/>
        <w:jc w:val="left"/>
        <w:rPr>
          <w:rStyle w:val="af"/>
          <w:rFonts w:cstheme="minorHAnsi"/>
          <w:b/>
          <w:bCs/>
          <w:color w:val="auto"/>
          <w:u w:val="none"/>
        </w:rPr>
      </w:pPr>
      <w:r>
        <w:rPr>
          <w:rStyle w:val="af"/>
          <w:rFonts w:cstheme="minorHAnsi"/>
          <w:b/>
          <w:bCs/>
          <w:color w:val="auto"/>
          <w:u w:val="none"/>
        </w:rPr>
        <w:br w:type="page"/>
      </w:r>
    </w:p>
    <w:p w14:paraId="6FCA8323" w14:textId="77777777" w:rsidR="001847CC" w:rsidRPr="00727446" w:rsidRDefault="001847CC" w:rsidP="001847CC">
      <w:pPr>
        <w:pStyle w:val="2"/>
        <w:numPr>
          <w:ilvl w:val="1"/>
          <w:numId w:val="29"/>
        </w:numPr>
      </w:pPr>
      <w:bookmarkStart w:id="7" w:name="_Toc164743938"/>
      <w:r w:rsidRPr="00727446">
        <w:lastRenderedPageBreak/>
        <w:t>Форма поиска</w:t>
      </w:r>
      <w:bookmarkEnd w:id="7"/>
    </w:p>
    <w:p w14:paraId="298BE343" w14:textId="77777777" w:rsidR="001847CC" w:rsidRPr="00E74B19" w:rsidRDefault="001847CC" w:rsidP="001847CC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Важность </w:t>
      </w:r>
      <w:r>
        <w:rPr>
          <w:rFonts w:cstheme="minorHAnsi"/>
        </w:rPr>
        <w:t>–</w:t>
      </w:r>
      <w:r w:rsidRPr="00E74B19">
        <w:rPr>
          <w:rFonts w:cstheme="minorHAnsi"/>
        </w:rPr>
        <w:t xml:space="preserve"> низкая</w:t>
      </w:r>
    </w:p>
    <w:p w14:paraId="769A58B4" w14:textId="3543804A" w:rsidR="001847CC" w:rsidRDefault="001847CC" w:rsidP="001847CC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Сложность внесения </w:t>
      </w:r>
      <w:r>
        <w:rPr>
          <w:rFonts w:cstheme="minorHAnsi"/>
        </w:rPr>
        <w:t>–</w:t>
      </w:r>
      <w:r w:rsidRPr="00E74B19">
        <w:rPr>
          <w:rFonts w:cstheme="minorHAnsi"/>
        </w:rPr>
        <w:t xml:space="preserve"> высокая</w:t>
      </w:r>
      <w:r w:rsidR="00CD7A97">
        <w:rPr>
          <w:rFonts w:cstheme="minorHAnsi"/>
        </w:rPr>
        <w:t xml:space="preserve"> (если требуется разработка поиска)</w:t>
      </w:r>
    </w:p>
    <w:p w14:paraId="1A49E9A7" w14:textId="499B2128" w:rsidR="001847CC" w:rsidRDefault="001847CC" w:rsidP="001847CC">
      <w:pPr>
        <w:rPr>
          <w:rFonts w:cstheme="minorHAnsi"/>
        </w:rPr>
      </w:pPr>
      <w:r w:rsidRPr="00E74B19">
        <w:rPr>
          <w:rFonts w:cstheme="minorHAnsi"/>
        </w:rPr>
        <w:t>Наличие качественно</w:t>
      </w:r>
      <w:r>
        <w:rPr>
          <w:rFonts w:cstheme="minorHAnsi"/>
        </w:rPr>
        <w:t>го</w:t>
      </w:r>
      <w:r w:rsidRPr="00E74B19">
        <w:rPr>
          <w:rFonts w:cstheme="minorHAnsi"/>
        </w:rPr>
        <w:t xml:space="preserve"> поиска по сайту </w:t>
      </w:r>
      <w:r w:rsidR="00165230">
        <w:rPr>
          <w:rFonts w:cstheme="minorHAnsi"/>
        </w:rPr>
        <w:t xml:space="preserve">помогает </w:t>
      </w:r>
      <w:r w:rsidRPr="00E74B19">
        <w:rPr>
          <w:rFonts w:cstheme="minorHAnsi"/>
        </w:rPr>
        <w:t>улучш</w:t>
      </w:r>
      <w:r w:rsidR="00165230">
        <w:rPr>
          <w:rFonts w:cstheme="minorHAnsi"/>
        </w:rPr>
        <w:t>ить</w:t>
      </w:r>
      <w:r w:rsidRPr="00E74B19">
        <w:rPr>
          <w:rFonts w:cstheme="minorHAnsi"/>
        </w:rPr>
        <w:t xml:space="preserve"> внутренние поведенческие факторы, а также упрощает посетителю поиск товара</w:t>
      </w:r>
      <w:r>
        <w:rPr>
          <w:rFonts w:cstheme="minorHAnsi"/>
        </w:rPr>
        <w:t xml:space="preserve"> или услуги.</w:t>
      </w:r>
    </w:p>
    <w:p w14:paraId="5F53D31F" w14:textId="28F5AF65" w:rsidR="007A2CDD" w:rsidRDefault="007A2CDD" w:rsidP="001847CC">
      <w:pPr>
        <w:rPr>
          <w:rFonts w:cstheme="minorHAnsi"/>
        </w:rPr>
      </w:pPr>
      <w:r>
        <w:rPr>
          <w:rFonts w:cstheme="minorHAnsi"/>
        </w:rPr>
        <w:t>Как правило, форма поиска размещается в шапке сайта.</w:t>
      </w:r>
    </w:p>
    <w:p w14:paraId="745677DA" w14:textId="4A043144" w:rsidR="00FD79E9" w:rsidRPr="00AC6721" w:rsidRDefault="00FD79E9" w:rsidP="001847CC">
      <w:pPr>
        <w:rPr>
          <w:rFonts w:cstheme="minorHAnsi"/>
        </w:rPr>
      </w:pPr>
      <w:r>
        <w:rPr>
          <w:rFonts w:cstheme="minorHAnsi"/>
        </w:rPr>
        <w:t xml:space="preserve">Готовое решение для организации поиска по сайту </w:t>
      </w:r>
      <w:r w:rsidR="008E6238">
        <w:rPr>
          <w:rFonts w:cstheme="minorHAnsi"/>
        </w:rPr>
        <w:t xml:space="preserve">есть у Яндекса </w:t>
      </w:r>
      <w:r>
        <w:rPr>
          <w:rFonts w:cstheme="minorHAnsi"/>
        </w:rPr>
        <w:t xml:space="preserve">– </w:t>
      </w:r>
      <w:hyperlink r:id="rId12" w:history="1">
        <w:r w:rsidRPr="00972DC9">
          <w:rPr>
            <w:rStyle w:val="af"/>
            <w:rFonts w:cstheme="minorHAnsi"/>
          </w:rPr>
          <w:t>https://site.yandex.ru</w:t>
        </w:r>
        <w:r w:rsidRPr="00AC6721">
          <w:rPr>
            <w:rStyle w:val="af"/>
            <w:rFonts w:cstheme="minorHAnsi"/>
          </w:rPr>
          <w:t>/</w:t>
        </w:r>
      </w:hyperlink>
      <w:r w:rsidRPr="00AC6721">
        <w:rPr>
          <w:rFonts w:cstheme="minorHAnsi"/>
        </w:rPr>
        <w:t xml:space="preserve">. </w:t>
      </w:r>
    </w:p>
    <w:p w14:paraId="209573AD" w14:textId="77777777" w:rsidR="001847CC" w:rsidRPr="00E271F4" w:rsidRDefault="001847CC" w:rsidP="001847CC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20837CAE" w14:textId="77777777" w:rsidR="001847CC" w:rsidRDefault="001847CC" w:rsidP="001847CC">
      <w:pPr>
        <w:rPr>
          <w:rFonts w:cstheme="minorHAnsi"/>
        </w:rPr>
      </w:pPr>
      <w:r>
        <w:rPr>
          <w:rFonts w:cstheme="minorHAnsi"/>
        </w:rPr>
        <w:t>На сайте присутствует форма поиска. Доработка не требуется:</w:t>
      </w:r>
    </w:p>
    <w:p w14:paraId="3F500223" w14:textId="368E34F4" w:rsidR="005B4D41" w:rsidRDefault="006D599D" w:rsidP="001847CC">
      <w:pPr>
        <w:rPr>
          <w:rFonts w:cstheme="minorHAnsi"/>
          <w:b/>
          <w:bCs/>
        </w:rPr>
      </w:pPr>
      <w:r>
        <w:rPr>
          <w:noProof/>
          <w:lang w:eastAsia="ru-RU"/>
        </w:rPr>
        <w:drawing>
          <wp:inline distT="0" distB="0" distL="0" distR="0" wp14:anchorId="0892565A" wp14:editId="4A37F39A">
            <wp:extent cx="6120130" cy="203073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8F69" w14:textId="77777777" w:rsidR="001847CC" w:rsidRPr="005F7EFA" w:rsidRDefault="001847CC" w:rsidP="005F7EFA"/>
    <w:p w14:paraId="634556D0" w14:textId="78B881F6" w:rsidR="009C5BDE" w:rsidRDefault="008422A4" w:rsidP="005F7EFA">
      <w:r>
        <w:br w:type="page"/>
      </w:r>
    </w:p>
    <w:p w14:paraId="480F5A73" w14:textId="1A6BC5FE" w:rsidR="00567114" w:rsidRDefault="00567114" w:rsidP="00C31A07">
      <w:pPr>
        <w:pStyle w:val="1"/>
        <w:numPr>
          <w:ilvl w:val="0"/>
          <w:numId w:val="29"/>
        </w:numPr>
      </w:pPr>
      <w:bookmarkStart w:id="8" w:name="_Toc164743939"/>
      <w:r w:rsidRPr="00727446">
        <w:lastRenderedPageBreak/>
        <w:t>Подвал</w:t>
      </w:r>
      <w:r>
        <w:t xml:space="preserve"> сайта</w:t>
      </w:r>
      <w:bookmarkEnd w:id="8"/>
    </w:p>
    <w:p w14:paraId="52C5EA0D" w14:textId="44EE9BBA" w:rsidR="009C5BDE" w:rsidRDefault="00567114" w:rsidP="00013B52">
      <w:r w:rsidRPr="00567114">
        <w:rPr>
          <w:b/>
          <w:bCs/>
        </w:rPr>
        <w:t>Подвал сайта</w:t>
      </w:r>
      <w:r>
        <w:t xml:space="preserve"> – это сквозной блок, расположенный в нижней части страницы. В данном блоке содержатся контактные данные, ссылки на основные разделы сайта, ссылки на соц. </w:t>
      </w:r>
      <w:r w:rsidR="003018EC">
        <w:t>с</w:t>
      </w:r>
      <w:r>
        <w:t>ети, условия пользования сайтом и т.д.</w:t>
      </w:r>
    </w:p>
    <w:p w14:paraId="16A8B3B2" w14:textId="378B9FCE" w:rsidR="00727446" w:rsidRDefault="00727446" w:rsidP="00727446">
      <w:pPr>
        <w:pStyle w:val="2"/>
      </w:pPr>
      <w:bookmarkStart w:id="9" w:name="_Toc164743940"/>
      <w:r>
        <w:t xml:space="preserve">2.1. </w:t>
      </w:r>
      <w:r w:rsidRPr="006D599D">
        <w:rPr>
          <w:highlight w:val="yellow"/>
        </w:rPr>
        <w:t>Номер телефон</w:t>
      </w:r>
      <w:r w:rsidR="00576885" w:rsidRPr="006D599D">
        <w:rPr>
          <w:highlight w:val="yellow"/>
        </w:rPr>
        <w:t>а</w:t>
      </w:r>
      <w:bookmarkEnd w:id="9"/>
    </w:p>
    <w:p w14:paraId="021A999F" w14:textId="0267A437" w:rsidR="00567114" w:rsidRDefault="00567114" w:rsidP="00567114">
      <w:pPr>
        <w:pStyle w:val="aff2"/>
      </w:pPr>
      <w:r>
        <w:t xml:space="preserve">Важность </w:t>
      </w:r>
      <w:r w:rsidR="00563F1B">
        <w:t>–</w:t>
      </w:r>
      <w:r>
        <w:t xml:space="preserve"> средняя</w:t>
      </w:r>
    </w:p>
    <w:p w14:paraId="0A042EAB" w14:textId="4EE5A2D8" w:rsidR="009F4A59" w:rsidRPr="00572603" w:rsidRDefault="00567114" w:rsidP="00567114">
      <w:pPr>
        <w:pStyle w:val="aff2"/>
      </w:pPr>
      <w:r>
        <w:t xml:space="preserve">Сложность внесения </w:t>
      </w:r>
      <w:r w:rsidR="00563F1B">
        <w:t>–</w:t>
      </w:r>
      <w:r>
        <w:t xml:space="preserve"> низкая</w:t>
      </w:r>
    </w:p>
    <w:p w14:paraId="75D87EF4" w14:textId="3122FC91" w:rsidR="00567114" w:rsidRPr="003018EC" w:rsidRDefault="00567114" w:rsidP="00567114">
      <w:pPr>
        <w:rPr>
          <w:rFonts w:cstheme="minorHAnsi"/>
        </w:rPr>
      </w:pPr>
      <w:r>
        <w:rPr>
          <w:rFonts w:cstheme="minorHAnsi"/>
        </w:rPr>
        <w:t xml:space="preserve">Аналогично размещению номера телефона в шапке сайта, </w:t>
      </w:r>
      <w:r w:rsidR="004D1653">
        <w:rPr>
          <w:rFonts w:cstheme="minorHAnsi"/>
        </w:rPr>
        <w:t xml:space="preserve">также </w:t>
      </w:r>
      <w:r>
        <w:rPr>
          <w:rFonts w:cstheme="minorHAnsi"/>
        </w:rPr>
        <w:t xml:space="preserve">важно наличие </w:t>
      </w:r>
      <w:r w:rsidR="00C27930">
        <w:rPr>
          <w:rFonts w:cstheme="minorHAnsi"/>
        </w:rPr>
        <w:t xml:space="preserve">кликабельного </w:t>
      </w:r>
      <w:r>
        <w:rPr>
          <w:rFonts w:cstheme="minorHAnsi"/>
        </w:rPr>
        <w:t>номера телефона в подвале.</w:t>
      </w:r>
      <w:r w:rsidR="003018EC">
        <w:rPr>
          <w:rFonts w:cstheme="minorHAnsi"/>
        </w:rPr>
        <w:t xml:space="preserve"> </w:t>
      </w:r>
      <w:r w:rsidRPr="003018EC">
        <w:rPr>
          <w:rFonts w:cstheme="minorHAnsi"/>
          <w:iCs/>
        </w:rPr>
        <w:t>Пример</w:t>
      </w:r>
      <w:r w:rsidRPr="00AC6721">
        <w:rPr>
          <w:rFonts w:cstheme="minorHAnsi"/>
          <w:iCs/>
        </w:rPr>
        <w:t xml:space="preserve"> </w:t>
      </w:r>
      <w:r w:rsidRPr="003018EC">
        <w:rPr>
          <w:rFonts w:cstheme="minorHAnsi"/>
          <w:iCs/>
        </w:rPr>
        <w:t>кода</w:t>
      </w:r>
      <w:r w:rsidR="003018EC" w:rsidRPr="003018EC">
        <w:rPr>
          <w:rFonts w:cstheme="minorHAnsi"/>
          <w:iCs/>
        </w:rPr>
        <w:t>:</w:t>
      </w:r>
    </w:p>
    <w:p w14:paraId="33AEA78C" w14:textId="15660DE7" w:rsidR="003018EC" w:rsidRPr="00AC6721" w:rsidRDefault="003018EC" w:rsidP="003018EC">
      <w:pPr>
        <w:pStyle w:val="a6"/>
      </w:pPr>
      <w:r w:rsidRPr="00AC6721">
        <w:t>&lt;</w:t>
      </w:r>
      <w:r w:rsidRPr="003018EC">
        <w:rPr>
          <w:lang w:val="en-US"/>
        </w:rPr>
        <w:t>a</w:t>
      </w:r>
      <w:r w:rsidRPr="00AC6721">
        <w:t xml:space="preserve"> </w:t>
      </w:r>
      <w:r w:rsidRPr="003018EC">
        <w:rPr>
          <w:lang w:val="en-US"/>
        </w:rPr>
        <w:t>href</w:t>
      </w:r>
      <w:r w:rsidRPr="00AC6721">
        <w:t>="</w:t>
      </w:r>
      <w:r w:rsidRPr="003018EC">
        <w:rPr>
          <w:lang w:val="en-US"/>
        </w:rPr>
        <w:t>tel</w:t>
      </w:r>
      <w:r w:rsidRPr="00AC6721">
        <w:t>:+74952216819"&gt;+7 (495) 221-68-19&lt;/</w:t>
      </w:r>
      <w:r w:rsidRPr="003018EC">
        <w:rPr>
          <w:lang w:val="en-US"/>
        </w:rPr>
        <w:t>a</w:t>
      </w:r>
      <w:r w:rsidRPr="00AC6721">
        <w:t>&gt;</w:t>
      </w:r>
    </w:p>
    <w:p w14:paraId="4BD08E0D" w14:textId="77777777" w:rsidR="0055086B" w:rsidRDefault="0055086B" w:rsidP="0055086B">
      <w:pPr>
        <w:pStyle w:val="afe"/>
      </w:pPr>
      <w:r w:rsidRPr="00E271F4">
        <w:t>Найдены ошибки</w:t>
      </w:r>
    </w:p>
    <w:p w14:paraId="7F82C149" w14:textId="132643EA" w:rsidR="002C6B7C" w:rsidRDefault="00567114" w:rsidP="00763318">
      <w:r>
        <w:t>Номер телефон</w:t>
      </w:r>
      <w:r w:rsidR="00763318">
        <w:t>а</w:t>
      </w:r>
      <w:r>
        <w:t xml:space="preserve"> отсутству</w:t>
      </w:r>
      <w:r w:rsidR="00763318">
        <w:t>е</w:t>
      </w:r>
      <w:r>
        <w:t xml:space="preserve">т в подвале сайта. </w:t>
      </w:r>
    </w:p>
    <w:p w14:paraId="3E083556" w14:textId="26CB4E18" w:rsidR="006D599D" w:rsidRDefault="006D599D" w:rsidP="00763318">
      <w:r>
        <w:rPr>
          <w:noProof/>
          <w:lang w:eastAsia="ru-RU"/>
        </w:rPr>
        <w:drawing>
          <wp:inline distT="0" distB="0" distL="0" distR="0" wp14:anchorId="607FBEAA" wp14:editId="28C987BE">
            <wp:extent cx="6120130" cy="182753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01A5" w14:textId="64E01D8F" w:rsidR="002C6B7C" w:rsidRDefault="002C6B7C" w:rsidP="002C6B7C">
      <w:pPr>
        <w:pStyle w:val="afe"/>
      </w:pPr>
      <w:r>
        <w:t>Предлагаемое решение</w:t>
      </w:r>
    </w:p>
    <w:p w14:paraId="28E5A166" w14:textId="563DFC90" w:rsidR="00567114" w:rsidRDefault="00567114" w:rsidP="00763318">
      <w:r>
        <w:t>Рекомендуем его добавить. Рекомендуемое место размещения:</w:t>
      </w:r>
    </w:p>
    <w:p w14:paraId="3ECBF4ED" w14:textId="557BF04B" w:rsidR="00F27AAE" w:rsidRDefault="006D599D" w:rsidP="00F27AAE">
      <w:r>
        <w:rPr>
          <w:noProof/>
          <w:lang w:eastAsia="ru-RU"/>
        </w:rPr>
        <w:drawing>
          <wp:inline distT="0" distB="0" distL="0" distR="0" wp14:anchorId="0EBE6223" wp14:editId="0ED5E5DF">
            <wp:extent cx="6120130" cy="23704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F50D" w14:textId="14E8BC1B" w:rsidR="00F27AAE" w:rsidRDefault="00F27AAE">
      <w:pPr>
        <w:spacing w:before="0" w:after="200" w:line="276" w:lineRule="auto"/>
        <w:jc w:val="left"/>
      </w:pPr>
      <w:r>
        <w:br w:type="page"/>
      </w:r>
    </w:p>
    <w:p w14:paraId="4472BAD6" w14:textId="6583C60C" w:rsidR="00434228" w:rsidRPr="00AC6721" w:rsidRDefault="00727446" w:rsidP="00727446">
      <w:pPr>
        <w:pStyle w:val="2"/>
      </w:pPr>
      <w:bookmarkStart w:id="10" w:name="_Toc164743941"/>
      <w:r>
        <w:lastRenderedPageBreak/>
        <w:t xml:space="preserve">2.2. </w:t>
      </w:r>
      <w:r w:rsidR="0058590D" w:rsidRPr="006D599D">
        <w:rPr>
          <w:highlight w:val="yellow"/>
        </w:rPr>
        <w:t xml:space="preserve">Ссылки на страницу с условиями обработки персональных данных и файлов </w:t>
      </w:r>
      <w:r w:rsidR="001B76F8" w:rsidRPr="006D599D">
        <w:rPr>
          <w:highlight w:val="yellow"/>
          <w:lang w:val="en-US"/>
        </w:rPr>
        <w:t>cookie</w:t>
      </w:r>
      <w:bookmarkEnd w:id="10"/>
    </w:p>
    <w:p w14:paraId="655E6742" w14:textId="0B266214" w:rsidR="009F4A59" w:rsidRPr="00964A87" w:rsidRDefault="009F4A59" w:rsidP="009F4A59">
      <w:pPr>
        <w:pStyle w:val="aff2"/>
      </w:pPr>
      <w:r>
        <w:t xml:space="preserve">Важность </w:t>
      </w:r>
      <w:r w:rsidR="00563F1B">
        <w:t>–</w:t>
      </w:r>
      <w:r>
        <w:t xml:space="preserve"> высокая</w:t>
      </w:r>
    </w:p>
    <w:p w14:paraId="71AC2C69" w14:textId="2B4DA985" w:rsidR="009F4A59" w:rsidRPr="008B38D4" w:rsidRDefault="009F4A59" w:rsidP="009F4A59">
      <w:pPr>
        <w:pStyle w:val="aff2"/>
      </w:pPr>
      <w:r>
        <w:t xml:space="preserve">Сложность внесения </w:t>
      </w:r>
      <w:r w:rsidR="00563F1B">
        <w:t>–</w:t>
      </w:r>
      <w:r>
        <w:t xml:space="preserve"> </w:t>
      </w:r>
      <w:r w:rsidR="008B38D4">
        <w:t>низкая</w:t>
      </w:r>
    </w:p>
    <w:p w14:paraId="08601B1C" w14:textId="724DCB4E" w:rsidR="00CF6DAE" w:rsidRDefault="00CF6DAE" w:rsidP="00CF6DAE">
      <w:pPr>
        <w:rPr>
          <w:rFonts w:cstheme="minorHAnsi"/>
        </w:rPr>
      </w:pPr>
      <w:r>
        <w:rPr>
          <w:rFonts w:cstheme="minorHAnsi"/>
        </w:rPr>
        <w:t>Политика конфиденциальности</w:t>
      </w:r>
      <w:r w:rsidR="00972A62">
        <w:rPr>
          <w:rFonts w:cstheme="minorHAnsi"/>
        </w:rPr>
        <w:t xml:space="preserve"> сайта </w:t>
      </w:r>
      <w:r>
        <w:rPr>
          <w:rFonts w:cstheme="minorHAnsi"/>
        </w:rPr>
        <w:t>– документ, в котором изложены правила сбора, обработки и хранения персональных данных пользователей. Отсутствие данного документа может стать причиной наложения штрафа из-за нарушения закона «</w:t>
      </w:r>
      <w:hyperlink r:id="rId16" w:history="1">
        <w:r w:rsidRPr="00EF0399">
          <w:rPr>
            <w:rStyle w:val="af"/>
            <w:rFonts w:cstheme="minorHAnsi"/>
          </w:rPr>
          <w:t>О персональных данных</w:t>
        </w:r>
      </w:hyperlink>
      <w:r>
        <w:rPr>
          <w:rFonts w:cstheme="minorHAnsi"/>
        </w:rPr>
        <w:t>».</w:t>
      </w:r>
    </w:p>
    <w:p w14:paraId="69FCB7DE" w14:textId="77777777" w:rsidR="00CF6DAE" w:rsidRDefault="00CF6DAE" w:rsidP="00CF6DAE">
      <w:pPr>
        <w:rPr>
          <w:rFonts w:cstheme="minorHAnsi"/>
        </w:rPr>
      </w:pPr>
      <w:r>
        <w:rPr>
          <w:rFonts w:cstheme="minorHAnsi"/>
        </w:rPr>
        <w:t>К персональным данным относится любая информация о физическом лице. Например:</w:t>
      </w:r>
    </w:p>
    <w:p w14:paraId="1F26B06B" w14:textId="6CC73A2A" w:rsidR="00CF6DAE" w:rsidRPr="00EF0399" w:rsidRDefault="00CF6DAE" w:rsidP="00E17092">
      <w:pPr>
        <w:pStyle w:val="a9"/>
        <w:numPr>
          <w:ilvl w:val="0"/>
          <w:numId w:val="7"/>
        </w:numPr>
        <w:rPr>
          <w:rFonts w:cstheme="minorHAnsi"/>
        </w:rPr>
      </w:pPr>
      <w:r w:rsidRPr="00EF0399">
        <w:rPr>
          <w:rFonts w:cstheme="minorHAnsi"/>
        </w:rPr>
        <w:t>ФИО</w:t>
      </w:r>
      <w:r w:rsidR="00972A62">
        <w:rPr>
          <w:rFonts w:cstheme="minorHAnsi"/>
        </w:rPr>
        <w:t>,</w:t>
      </w:r>
    </w:p>
    <w:p w14:paraId="2A4ABA83" w14:textId="320F3B85" w:rsidR="00CF6DAE" w:rsidRPr="00EF0399" w:rsidRDefault="00CF6DAE" w:rsidP="00E17092">
      <w:pPr>
        <w:pStyle w:val="a9"/>
        <w:numPr>
          <w:ilvl w:val="0"/>
          <w:numId w:val="7"/>
        </w:numPr>
        <w:rPr>
          <w:rFonts w:cstheme="minorHAnsi"/>
          <w:lang w:val="en-US"/>
        </w:rPr>
      </w:pPr>
      <w:r w:rsidRPr="00EF0399">
        <w:rPr>
          <w:rFonts w:cstheme="minorHAnsi"/>
          <w:lang w:val="en-US"/>
        </w:rPr>
        <w:t>E-mail</w:t>
      </w:r>
      <w:r w:rsidR="00972A62">
        <w:rPr>
          <w:rFonts w:cstheme="minorHAnsi"/>
        </w:rPr>
        <w:t>,</w:t>
      </w:r>
    </w:p>
    <w:p w14:paraId="0FE1EB91" w14:textId="0D6B2447" w:rsidR="00CF6DAE" w:rsidRPr="00EF0399" w:rsidRDefault="00CF6DAE" w:rsidP="00E17092">
      <w:pPr>
        <w:pStyle w:val="a9"/>
        <w:numPr>
          <w:ilvl w:val="0"/>
          <w:numId w:val="7"/>
        </w:numPr>
        <w:rPr>
          <w:rFonts w:cstheme="minorHAnsi"/>
        </w:rPr>
      </w:pPr>
      <w:r w:rsidRPr="00EF0399">
        <w:rPr>
          <w:rFonts w:cstheme="minorHAnsi"/>
        </w:rPr>
        <w:t>Телефон</w:t>
      </w:r>
      <w:r w:rsidR="00972A62">
        <w:rPr>
          <w:rFonts w:cstheme="minorHAnsi"/>
        </w:rPr>
        <w:t>,</w:t>
      </w:r>
    </w:p>
    <w:p w14:paraId="28FA57AA" w14:textId="2DA96E9C" w:rsidR="00CF6DAE" w:rsidRPr="00972A62" w:rsidRDefault="00CF6DAE" w:rsidP="006D599D">
      <w:pPr>
        <w:pStyle w:val="a9"/>
        <w:numPr>
          <w:ilvl w:val="0"/>
          <w:numId w:val="7"/>
        </w:numPr>
        <w:rPr>
          <w:rFonts w:cstheme="minorHAnsi"/>
        </w:rPr>
      </w:pPr>
      <w:r w:rsidRPr="00972A62">
        <w:rPr>
          <w:rFonts w:cstheme="minorHAnsi"/>
        </w:rPr>
        <w:t>Адрес</w:t>
      </w:r>
      <w:r w:rsidR="00972A62">
        <w:rPr>
          <w:rFonts w:cstheme="minorHAnsi"/>
        </w:rPr>
        <w:t xml:space="preserve"> и</w:t>
      </w:r>
      <w:r w:rsidRPr="00972A62">
        <w:rPr>
          <w:rFonts w:cstheme="minorHAnsi"/>
        </w:rPr>
        <w:t xml:space="preserve"> </w:t>
      </w:r>
      <w:r w:rsidR="00972A62">
        <w:rPr>
          <w:rFonts w:cstheme="minorHAnsi"/>
        </w:rPr>
        <w:t>т.д.</w:t>
      </w:r>
    </w:p>
    <w:p w14:paraId="2701D31A" w14:textId="2D7D59F6" w:rsidR="00CF6DAE" w:rsidRPr="00EF0399" w:rsidRDefault="00CF6DAE" w:rsidP="00CF6DAE">
      <w:pPr>
        <w:rPr>
          <w:rFonts w:cstheme="minorHAnsi"/>
        </w:rPr>
      </w:pPr>
      <w:r>
        <w:rPr>
          <w:rFonts w:cstheme="minorHAnsi"/>
        </w:rPr>
        <w:t>Политика использования файлов</w:t>
      </w:r>
      <w:r w:rsidRPr="00DE309C">
        <w:rPr>
          <w:rFonts w:cstheme="minorHAnsi"/>
        </w:rPr>
        <w:t xml:space="preserve"> </w:t>
      </w:r>
      <w:r>
        <w:rPr>
          <w:rFonts w:cstheme="minorHAnsi"/>
          <w:lang w:val="en-US"/>
        </w:rPr>
        <w:t>cookie</w:t>
      </w:r>
      <w:r>
        <w:rPr>
          <w:rFonts w:cstheme="minorHAnsi"/>
        </w:rPr>
        <w:t xml:space="preserve"> – документ, который является дополнением к политик</w:t>
      </w:r>
      <w:r w:rsidR="00972A62">
        <w:rPr>
          <w:rFonts w:cstheme="minorHAnsi"/>
        </w:rPr>
        <w:t>е</w:t>
      </w:r>
      <w:r>
        <w:rPr>
          <w:rFonts w:cstheme="minorHAnsi"/>
        </w:rPr>
        <w:t xml:space="preserve"> конфиденциальности сайта и также относится к закону о защите персональных данных.</w:t>
      </w:r>
      <w:r w:rsidRPr="00DE309C">
        <w:rPr>
          <w:rFonts w:cstheme="minorHAnsi"/>
        </w:rPr>
        <w:t xml:space="preserve"> </w:t>
      </w:r>
      <w:r>
        <w:rPr>
          <w:rFonts w:cstheme="minorHAnsi"/>
        </w:rPr>
        <w:t>Отсутствие данного документа может стать причиной наложения юридических санкций к сайту.</w:t>
      </w:r>
    </w:p>
    <w:p w14:paraId="1C5D1D5D" w14:textId="3CF0F820" w:rsidR="00C63E53" w:rsidRDefault="00CF6DAE" w:rsidP="00CF6DAE">
      <w:r>
        <w:rPr>
          <w:rFonts w:cstheme="minorHAnsi"/>
        </w:rPr>
        <w:t>Ссылки на документы должны быть размещены в подвале сайта и быть доступны любому пользователю</w:t>
      </w:r>
      <w:r w:rsidR="00972A62">
        <w:rPr>
          <w:rFonts w:cstheme="minorHAnsi"/>
        </w:rPr>
        <w:t>.</w:t>
      </w:r>
    </w:p>
    <w:p w14:paraId="40ABA573" w14:textId="77777777" w:rsidR="00AC04CD" w:rsidRDefault="00AC04CD" w:rsidP="00AC04CD">
      <w:pPr>
        <w:pStyle w:val="afe"/>
      </w:pPr>
      <w:r w:rsidRPr="00E271F4">
        <w:t>Найдены ошибки</w:t>
      </w:r>
    </w:p>
    <w:p w14:paraId="63B7E49B" w14:textId="24EF23AF" w:rsidR="002C6B7C" w:rsidRPr="00AC6721" w:rsidRDefault="006D599D" w:rsidP="002C6B7C">
      <w:pPr>
        <w:rPr>
          <w:b/>
          <w:bCs/>
        </w:rPr>
      </w:pPr>
      <w:r>
        <w:t>Страницы отсутствуют.</w:t>
      </w:r>
    </w:p>
    <w:p w14:paraId="525FC2BC" w14:textId="2CBEBE42" w:rsidR="002C6B7C" w:rsidRDefault="002C6B7C" w:rsidP="002C6B7C">
      <w:pPr>
        <w:pStyle w:val="afe"/>
      </w:pPr>
      <w:r>
        <w:t>Предлагаемое решение</w:t>
      </w:r>
    </w:p>
    <w:p w14:paraId="2DD7EB41" w14:textId="061ED647" w:rsidR="00972A62" w:rsidRDefault="00CF6DAE" w:rsidP="00972A62">
      <w:r>
        <w:t xml:space="preserve">Необходимо подготовить текст политики конфиденциальности сайта и использования файлов </w:t>
      </w:r>
      <w:r>
        <w:rPr>
          <w:lang w:val="en-US"/>
        </w:rPr>
        <w:t>cookie</w:t>
      </w:r>
      <w:r w:rsidRPr="00DE309C">
        <w:t xml:space="preserve"> </w:t>
      </w:r>
      <w:r>
        <w:t>и разместить ссылки на документы в подвале сайта.</w:t>
      </w:r>
    </w:p>
    <w:p w14:paraId="030B4262" w14:textId="331AFFE6" w:rsidR="00CF6DAE" w:rsidRDefault="00CF6DAE" w:rsidP="00972A62">
      <w:r>
        <w:t>Рекомендуемое место размещения:</w:t>
      </w:r>
    </w:p>
    <w:p w14:paraId="217529BC" w14:textId="03384A0D" w:rsidR="00AC04CD" w:rsidRPr="00E57454" w:rsidRDefault="006D599D" w:rsidP="00AC04CD">
      <w:pPr>
        <w:rPr>
          <w:rStyle w:val="af"/>
          <w:color w:val="auto"/>
          <w:u w:val="none"/>
        </w:rPr>
      </w:pPr>
      <w:r>
        <w:rPr>
          <w:noProof/>
          <w:lang w:eastAsia="ru-RU"/>
        </w:rPr>
        <w:drawing>
          <wp:inline distT="0" distB="0" distL="0" distR="0" wp14:anchorId="217D873A" wp14:editId="49C311F9">
            <wp:extent cx="6120130" cy="2277110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6E00" w14:textId="77777777" w:rsidR="00E84AA7" w:rsidRDefault="00E84AA7" w:rsidP="00434228"/>
    <w:p w14:paraId="00F0860B" w14:textId="77777777" w:rsidR="00F27AAE" w:rsidRDefault="00F27AAE" w:rsidP="00F27AAE"/>
    <w:p w14:paraId="265308AC" w14:textId="77777777" w:rsidR="00F27AAE" w:rsidRDefault="00F27AAE" w:rsidP="00F27AAE"/>
    <w:p w14:paraId="5A807C8F" w14:textId="0E3769A2" w:rsidR="00F27AAE" w:rsidRDefault="00F27AAE">
      <w:pPr>
        <w:spacing w:before="0" w:after="200" w:line="276" w:lineRule="auto"/>
        <w:jc w:val="left"/>
      </w:pPr>
      <w:r>
        <w:br w:type="page"/>
      </w:r>
    </w:p>
    <w:p w14:paraId="5ECCC8A8" w14:textId="5A017E8D" w:rsidR="00923C20" w:rsidRDefault="00AC5DE9" w:rsidP="00E17092">
      <w:pPr>
        <w:pStyle w:val="2"/>
        <w:numPr>
          <w:ilvl w:val="1"/>
          <w:numId w:val="30"/>
        </w:numPr>
      </w:pPr>
      <w:bookmarkStart w:id="11" w:name="_Toc164743942"/>
      <w:r>
        <w:rPr>
          <w:lang w:val="en-US"/>
        </w:rPr>
        <w:lastRenderedPageBreak/>
        <w:t>E</w:t>
      </w:r>
      <w:r w:rsidRPr="00AC6721">
        <w:t>-</w:t>
      </w:r>
      <w:r>
        <w:rPr>
          <w:lang w:val="en-US"/>
        </w:rPr>
        <w:t>mail</w:t>
      </w:r>
      <w:r w:rsidR="00CF6DAE" w:rsidRPr="00CF6DAE">
        <w:t xml:space="preserve"> или форма обратной связи</w:t>
      </w:r>
      <w:bookmarkEnd w:id="11"/>
    </w:p>
    <w:p w14:paraId="771A7863" w14:textId="24A6DA6E" w:rsidR="00265937" w:rsidRPr="00964A87" w:rsidRDefault="00265937" w:rsidP="00265937">
      <w:pPr>
        <w:pStyle w:val="aff2"/>
      </w:pPr>
      <w:r>
        <w:t xml:space="preserve">Важность </w:t>
      </w:r>
      <w:r w:rsidR="00563F1B" w:rsidRPr="00AC6721">
        <w:t>–</w:t>
      </w:r>
      <w:r>
        <w:t xml:space="preserve"> </w:t>
      </w:r>
      <w:r w:rsidR="00BE5245">
        <w:t>высокая</w:t>
      </w:r>
    </w:p>
    <w:p w14:paraId="4D89531E" w14:textId="510DABB9" w:rsidR="00265937" w:rsidRDefault="00265937" w:rsidP="00265937">
      <w:pPr>
        <w:pStyle w:val="aff2"/>
      </w:pPr>
      <w:r>
        <w:t xml:space="preserve">Сложность внесения </w:t>
      </w:r>
      <w:r w:rsidR="00563F1B">
        <w:t>–</w:t>
      </w:r>
      <w:r>
        <w:t xml:space="preserve"> </w:t>
      </w:r>
      <w:r w:rsidR="005A4E17">
        <w:t>низкая</w:t>
      </w:r>
    </w:p>
    <w:p w14:paraId="675E7D31" w14:textId="70475103" w:rsidR="00F27AAE" w:rsidRDefault="00CF6DAE" w:rsidP="00F27AAE">
      <w:r>
        <w:rPr>
          <w:rFonts w:cstheme="minorHAnsi"/>
        </w:rPr>
        <w:t xml:space="preserve">Наличие </w:t>
      </w:r>
      <w:r>
        <w:rPr>
          <w:rFonts w:cstheme="minorHAnsi"/>
          <w:lang w:val="en-US"/>
        </w:rPr>
        <w:t>e</w:t>
      </w:r>
      <w:r w:rsidRPr="00EF0399">
        <w:rPr>
          <w:rFonts w:cstheme="minorHAnsi"/>
        </w:rPr>
        <w:t>-</w:t>
      </w:r>
      <w:r>
        <w:rPr>
          <w:rFonts w:cstheme="minorHAnsi"/>
          <w:lang w:val="en-US"/>
        </w:rPr>
        <w:t>mail</w:t>
      </w:r>
      <w:r w:rsidRPr="00EF0399">
        <w:rPr>
          <w:rFonts w:cstheme="minorHAnsi"/>
        </w:rPr>
        <w:t xml:space="preserve"> </w:t>
      </w:r>
      <w:r>
        <w:rPr>
          <w:rFonts w:cstheme="minorHAnsi"/>
        </w:rPr>
        <w:t xml:space="preserve">или формы обратной связи помогают пользователям связаться с представителями </w:t>
      </w:r>
      <w:r w:rsidR="00FD2CB4">
        <w:rPr>
          <w:rFonts w:cstheme="minorHAnsi"/>
        </w:rPr>
        <w:t>компании</w:t>
      </w:r>
      <w:r>
        <w:rPr>
          <w:rFonts w:cstheme="minorHAnsi"/>
        </w:rPr>
        <w:t xml:space="preserve"> по любому, беспокоящему их вопросу.</w:t>
      </w:r>
    </w:p>
    <w:p w14:paraId="6F7ABDB8" w14:textId="77777777" w:rsidR="006B4B3F" w:rsidRPr="00E271F4" w:rsidRDefault="006B4B3F" w:rsidP="006B4B3F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2494208E" w14:textId="2FFE767E" w:rsidR="006B4B3F" w:rsidRDefault="00CF6DAE" w:rsidP="006B4B3F">
      <w:pPr>
        <w:rPr>
          <w:rStyle w:val="af"/>
          <w:rFonts w:cstheme="minorHAnsi"/>
          <w:color w:val="auto"/>
          <w:u w:val="none"/>
        </w:rPr>
      </w:pPr>
      <w:r>
        <w:rPr>
          <w:rStyle w:val="af"/>
          <w:rFonts w:cstheme="minorHAnsi"/>
          <w:color w:val="auto"/>
          <w:u w:val="none"/>
        </w:rPr>
        <w:t>В подвале сайта размещен ссылка на вызов формы обратной связи.</w:t>
      </w:r>
    </w:p>
    <w:p w14:paraId="50148F32" w14:textId="26D276D1" w:rsidR="006D599D" w:rsidRPr="00567114" w:rsidRDefault="006D599D" w:rsidP="006B4B3F">
      <w:pPr>
        <w:rPr>
          <w:rStyle w:val="af"/>
          <w:i/>
          <w:color w:val="auto"/>
          <w:u w:val="none"/>
        </w:rPr>
      </w:pPr>
      <w:r>
        <w:rPr>
          <w:noProof/>
          <w:lang w:eastAsia="ru-RU"/>
        </w:rPr>
        <w:drawing>
          <wp:inline distT="0" distB="0" distL="0" distR="0" wp14:anchorId="7324F59B" wp14:editId="7A461F36">
            <wp:extent cx="6120130" cy="22434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CE94" w14:textId="0DAC3806" w:rsidR="00CF6DAE" w:rsidRDefault="00CF6DAE" w:rsidP="00CF6DAE">
      <w:pPr>
        <w:spacing w:before="0" w:after="200" w:line="276" w:lineRule="auto"/>
        <w:jc w:val="left"/>
        <w:rPr>
          <w:rFonts w:cstheme="minorHAnsi"/>
        </w:rPr>
      </w:pPr>
    </w:p>
    <w:p w14:paraId="22EDE9CA" w14:textId="1C2EB949" w:rsidR="00C15C08" w:rsidRDefault="00C15C08" w:rsidP="00CF6DAE">
      <w:pPr>
        <w:spacing w:before="0" w:after="200" w:line="276" w:lineRule="auto"/>
        <w:jc w:val="left"/>
        <w:rPr>
          <w:rFonts w:cstheme="minorHAnsi"/>
        </w:rPr>
      </w:pPr>
    </w:p>
    <w:p w14:paraId="4786E343" w14:textId="275A9C5D" w:rsidR="00C15C08" w:rsidRDefault="00C15C08">
      <w:pPr>
        <w:spacing w:before="0" w:after="200" w:line="276" w:lineRule="auto"/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5CF2AD02" w14:textId="77777777" w:rsidR="00C15C08" w:rsidRPr="00D64F10" w:rsidRDefault="00C15C08" w:rsidP="00C15C08">
      <w:pPr>
        <w:pStyle w:val="2"/>
        <w:numPr>
          <w:ilvl w:val="1"/>
          <w:numId w:val="30"/>
        </w:numPr>
      </w:pPr>
      <w:bookmarkStart w:id="12" w:name="_Toc164743943"/>
      <w:r w:rsidRPr="007E4239">
        <w:rPr>
          <w:lang w:val="en-US"/>
        </w:rPr>
        <w:lastRenderedPageBreak/>
        <w:t>Группы</w:t>
      </w:r>
      <w:r w:rsidRPr="00D64F10">
        <w:t xml:space="preserve"> в соцсетях</w:t>
      </w:r>
      <w:bookmarkEnd w:id="12"/>
    </w:p>
    <w:p w14:paraId="64E40568" w14:textId="77777777" w:rsidR="00C15C08" w:rsidRPr="00E74B19" w:rsidRDefault="00C15C08" w:rsidP="00C15C08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Важность </w:t>
      </w:r>
      <w:r>
        <w:rPr>
          <w:rFonts w:cstheme="minorHAnsi"/>
        </w:rPr>
        <w:t>–</w:t>
      </w:r>
      <w:r w:rsidRPr="00E74B19">
        <w:rPr>
          <w:rFonts w:cstheme="minorHAnsi"/>
        </w:rPr>
        <w:t xml:space="preserve"> низкая</w:t>
      </w:r>
    </w:p>
    <w:p w14:paraId="1AB06543" w14:textId="77777777" w:rsidR="00C15C08" w:rsidRPr="00E74B19" w:rsidRDefault="00C15C08" w:rsidP="00C15C08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Сложность внесения </w:t>
      </w:r>
      <w:r>
        <w:rPr>
          <w:rFonts w:cstheme="minorHAnsi"/>
        </w:rPr>
        <w:t>–</w:t>
      </w:r>
      <w:r w:rsidRPr="00E74B19">
        <w:rPr>
          <w:rFonts w:cstheme="minorHAnsi"/>
        </w:rPr>
        <w:t xml:space="preserve"> низкая</w:t>
      </w:r>
    </w:p>
    <w:p w14:paraId="7C298631" w14:textId="77777777" w:rsidR="00C15C08" w:rsidRPr="00E74B19" w:rsidRDefault="00C15C08" w:rsidP="00C15C08">
      <w:pPr>
        <w:rPr>
          <w:rFonts w:cstheme="minorHAnsi"/>
        </w:rPr>
      </w:pPr>
      <w:r w:rsidRPr="00E74B19">
        <w:rPr>
          <w:rFonts w:cstheme="minorHAnsi"/>
        </w:rPr>
        <w:t>Группы в соцсетях – это способ быстро донести информацию до целевой аудитории. Например, информацию об обновлении ассортимента товаров/услуг, об акциях/спецпредложениях/распродажах, об открытиях новых магазинов/офисов и т.д.</w:t>
      </w:r>
    </w:p>
    <w:p w14:paraId="600DF13F" w14:textId="77777777" w:rsidR="00C15C08" w:rsidRPr="00E74B19" w:rsidRDefault="00C15C08" w:rsidP="00C15C08">
      <w:pPr>
        <w:rPr>
          <w:rFonts w:cstheme="minorHAnsi"/>
        </w:rPr>
      </w:pPr>
      <w:r w:rsidRPr="00E74B19">
        <w:rPr>
          <w:rFonts w:cstheme="minorHAnsi"/>
        </w:rPr>
        <w:t>Наличие групп в соцсетях, трафик из соцсетей, а также «социальные сигналы» («лайки» и «шеры») могут учитываться поисковыми системами и положительно влиять на ранжирование сайта.</w:t>
      </w:r>
    </w:p>
    <w:p w14:paraId="11ECEA03" w14:textId="77777777" w:rsidR="00C15C08" w:rsidRPr="00E74B19" w:rsidRDefault="00C15C08" w:rsidP="00C15C08">
      <w:pPr>
        <w:rPr>
          <w:rFonts w:cstheme="minorHAnsi"/>
        </w:rPr>
      </w:pPr>
      <w:r w:rsidRPr="00E74B19">
        <w:rPr>
          <w:rFonts w:cstheme="minorHAnsi"/>
        </w:rPr>
        <w:t>Наиболее популярные в России сайты соцсетей:</w:t>
      </w:r>
    </w:p>
    <w:p w14:paraId="48DA2CB0" w14:textId="77777777" w:rsidR="00C15C08" w:rsidRPr="00E74B19" w:rsidRDefault="00C15C08" w:rsidP="00C15C08">
      <w:pPr>
        <w:pStyle w:val="a9"/>
        <w:numPr>
          <w:ilvl w:val="0"/>
          <w:numId w:val="4"/>
        </w:numPr>
        <w:rPr>
          <w:rFonts w:cstheme="minorHAnsi"/>
          <w:lang w:val="en-US"/>
        </w:rPr>
      </w:pPr>
      <w:r w:rsidRPr="00E74B19">
        <w:rPr>
          <w:rFonts w:cstheme="minorHAnsi"/>
          <w:lang w:val="en-US"/>
        </w:rPr>
        <w:t xml:space="preserve">Youtube – </w:t>
      </w:r>
      <w:hyperlink r:id="rId19" w:history="1">
        <w:r w:rsidRPr="00E74B19">
          <w:rPr>
            <w:rStyle w:val="af"/>
            <w:rFonts w:cstheme="minorHAnsi"/>
            <w:lang w:val="en-US"/>
          </w:rPr>
          <w:t>https://www.youtube.com/</w:t>
        </w:r>
      </w:hyperlink>
      <w:r w:rsidRPr="00E74B19">
        <w:rPr>
          <w:rFonts w:cstheme="minorHAnsi"/>
          <w:lang w:val="en-US"/>
        </w:rPr>
        <w:t xml:space="preserve"> </w:t>
      </w:r>
    </w:p>
    <w:p w14:paraId="74F12D3B" w14:textId="77777777" w:rsidR="00C15C08" w:rsidRPr="00E74B19" w:rsidRDefault="00C15C08" w:rsidP="00C15C08">
      <w:pPr>
        <w:pStyle w:val="a9"/>
        <w:numPr>
          <w:ilvl w:val="0"/>
          <w:numId w:val="4"/>
        </w:numPr>
        <w:rPr>
          <w:rFonts w:cstheme="minorHAnsi"/>
        </w:rPr>
      </w:pPr>
      <w:r w:rsidRPr="00E74B19">
        <w:rPr>
          <w:rFonts w:cstheme="minorHAnsi"/>
        </w:rPr>
        <w:t xml:space="preserve">Вконтакте – </w:t>
      </w:r>
      <w:hyperlink r:id="rId20" w:history="1">
        <w:r w:rsidRPr="00E74B19">
          <w:rPr>
            <w:rStyle w:val="af"/>
            <w:rFonts w:cstheme="minorHAnsi"/>
          </w:rPr>
          <w:t>https://vk.com/</w:t>
        </w:r>
      </w:hyperlink>
      <w:r w:rsidRPr="00E74B19">
        <w:rPr>
          <w:rFonts w:cstheme="minorHAnsi"/>
        </w:rPr>
        <w:t xml:space="preserve"> </w:t>
      </w:r>
    </w:p>
    <w:p w14:paraId="636133B5" w14:textId="77777777" w:rsidR="00C15C08" w:rsidRPr="00E74B19" w:rsidRDefault="00C15C08" w:rsidP="00C15C08">
      <w:pPr>
        <w:pStyle w:val="a9"/>
        <w:numPr>
          <w:ilvl w:val="0"/>
          <w:numId w:val="4"/>
        </w:numPr>
        <w:rPr>
          <w:rFonts w:cstheme="minorHAnsi"/>
        </w:rPr>
      </w:pPr>
      <w:r w:rsidRPr="00E74B19">
        <w:rPr>
          <w:rFonts w:cstheme="minorHAnsi"/>
        </w:rPr>
        <w:t xml:space="preserve">Одноклассники – </w:t>
      </w:r>
      <w:hyperlink r:id="rId21" w:history="1">
        <w:r w:rsidRPr="00E74B19">
          <w:rPr>
            <w:rStyle w:val="af"/>
            <w:rFonts w:cstheme="minorHAnsi"/>
          </w:rPr>
          <w:t>https://ok.ru/</w:t>
        </w:r>
      </w:hyperlink>
      <w:r w:rsidRPr="00E74B19">
        <w:rPr>
          <w:rFonts w:cstheme="minorHAnsi"/>
        </w:rPr>
        <w:t xml:space="preserve"> </w:t>
      </w:r>
    </w:p>
    <w:p w14:paraId="23098996" w14:textId="77777777" w:rsidR="00C15C08" w:rsidRPr="00E74B19" w:rsidRDefault="00C15C08" w:rsidP="00C15C08">
      <w:pPr>
        <w:pStyle w:val="a9"/>
        <w:numPr>
          <w:ilvl w:val="0"/>
          <w:numId w:val="4"/>
        </w:numPr>
        <w:rPr>
          <w:rFonts w:cstheme="minorHAnsi"/>
          <w:lang w:val="en-US"/>
        </w:rPr>
      </w:pPr>
      <w:r w:rsidRPr="00E74B19">
        <w:rPr>
          <w:rFonts w:cstheme="minorHAnsi"/>
          <w:lang w:val="en-US"/>
        </w:rPr>
        <w:t xml:space="preserve">Facebook – </w:t>
      </w:r>
      <w:hyperlink r:id="rId22" w:history="1">
        <w:r w:rsidRPr="00E74B19">
          <w:rPr>
            <w:rStyle w:val="af"/>
            <w:rFonts w:cstheme="minorHAnsi"/>
            <w:lang w:val="en-US"/>
          </w:rPr>
          <w:t>https://www.facebook.com/</w:t>
        </w:r>
      </w:hyperlink>
      <w:r w:rsidRPr="00E74B19">
        <w:rPr>
          <w:rFonts w:cstheme="minorHAnsi"/>
          <w:lang w:val="en-US"/>
        </w:rPr>
        <w:t xml:space="preserve"> </w:t>
      </w:r>
    </w:p>
    <w:p w14:paraId="3FF0095F" w14:textId="77777777" w:rsidR="00C15C08" w:rsidRPr="00E74B19" w:rsidRDefault="00C15C08" w:rsidP="00C15C08">
      <w:pPr>
        <w:pStyle w:val="a9"/>
        <w:numPr>
          <w:ilvl w:val="0"/>
          <w:numId w:val="4"/>
        </w:numPr>
        <w:rPr>
          <w:rFonts w:cstheme="minorHAnsi"/>
          <w:lang w:val="en-US"/>
        </w:rPr>
      </w:pPr>
      <w:r w:rsidRPr="00E74B19">
        <w:rPr>
          <w:rFonts w:cstheme="minorHAnsi"/>
          <w:lang w:val="en-US"/>
        </w:rPr>
        <w:t xml:space="preserve">Instagram – </w:t>
      </w:r>
      <w:hyperlink r:id="rId23" w:history="1">
        <w:r w:rsidRPr="00E74B19">
          <w:rPr>
            <w:rStyle w:val="af"/>
            <w:rFonts w:cstheme="minorHAnsi"/>
            <w:lang w:val="en-US"/>
          </w:rPr>
          <w:t>https://www.instagram.com/</w:t>
        </w:r>
      </w:hyperlink>
      <w:r w:rsidRPr="00E74B19">
        <w:rPr>
          <w:rFonts w:cstheme="minorHAnsi"/>
          <w:lang w:val="en-US"/>
        </w:rPr>
        <w:t xml:space="preserve">  </w:t>
      </w:r>
    </w:p>
    <w:p w14:paraId="76A45F18" w14:textId="77777777" w:rsidR="00C15C08" w:rsidRPr="00D64F10" w:rsidRDefault="00C15C08" w:rsidP="00C15C08">
      <w:pPr>
        <w:pStyle w:val="a9"/>
        <w:numPr>
          <w:ilvl w:val="0"/>
          <w:numId w:val="4"/>
        </w:numPr>
        <w:spacing w:before="0" w:after="200" w:line="276" w:lineRule="auto"/>
        <w:rPr>
          <w:rFonts w:cstheme="minorHAnsi"/>
        </w:rPr>
      </w:pPr>
      <w:r w:rsidRPr="00D64F10">
        <w:rPr>
          <w:rFonts w:cstheme="minorHAnsi"/>
          <w:lang w:val="en-US"/>
        </w:rPr>
        <w:t>Twitter</w:t>
      </w:r>
      <w:r w:rsidRPr="00D64F10">
        <w:rPr>
          <w:rFonts w:cstheme="minorHAnsi"/>
        </w:rPr>
        <w:t xml:space="preserve"> </w:t>
      </w:r>
      <w:r w:rsidRPr="00D64F10">
        <w:rPr>
          <w:rFonts w:cstheme="minorHAnsi"/>
        </w:rPr>
        <w:softHyphen/>
        <w:t xml:space="preserve">– </w:t>
      </w:r>
      <w:hyperlink r:id="rId24" w:history="1">
        <w:r w:rsidRPr="00D64F10">
          <w:rPr>
            <w:rStyle w:val="af"/>
            <w:rFonts w:cstheme="minorHAnsi"/>
          </w:rPr>
          <w:t>https://twitter.com/</w:t>
        </w:r>
      </w:hyperlink>
    </w:p>
    <w:p w14:paraId="1AE116E7" w14:textId="77777777" w:rsidR="00C15C08" w:rsidRPr="00E271F4" w:rsidRDefault="00C15C08" w:rsidP="00C15C08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48386712" w14:textId="77777777" w:rsidR="00C15C08" w:rsidRPr="00E74B19" w:rsidRDefault="00C15C08" w:rsidP="00C15C08">
      <w:pPr>
        <w:rPr>
          <w:rStyle w:val="af"/>
          <w:rFonts w:cstheme="minorHAnsi"/>
          <w:color w:val="auto"/>
          <w:u w:val="none"/>
        </w:rPr>
      </w:pPr>
      <w:r w:rsidRPr="00E74B19">
        <w:rPr>
          <w:rStyle w:val="af"/>
          <w:rFonts w:cstheme="minorHAnsi"/>
          <w:color w:val="auto"/>
          <w:u w:val="none"/>
        </w:rPr>
        <w:t>На сайте размещены ссылки на соцсети:</w:t>
      </w:r>
    </w:p>
    <w:p w14:paraId="31AD35B8" w14:textId="00184AC0" w:rsidR="00C15C08" w:rsidRDefault="006D599D" w:rsidP="00CF6DAE">
      <w:pPr>
        <w:spacing w:before="0" w:after="200" w:line="276" w:lineRule="auto"/>
        <w:jc w:val="left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EF84D11" wp14:editId="6B5B6668">
            <wp:extent cx="6120130" cy="22517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C00" w14:textId="4360730C" w:rsidR="00715433" w:rsidRPr="006D599D" w:rsidRDefault="00420B51">
      <w:pPr>
        <w:spacing w:before="0" w:after="200" w:line="276" w:lineRule="auto"/>
        <w:jc w:val="left"/>
        <w:rPr>
          <w:rFonts w:cstheme="minorHAnsi"/>
        </w:rPr>
      </w:pPr>
      <w:r>
        <w:br w:type="page"/>
      </w:r>
    </w:p>
    <w:p w14:paraId="1798A634" w14:textId="3A6E8A56" w:rsidR="00C63E53" w:rsidRDefault="006164D7" w:rsidP="00AC5DE9">
      <w:pPr>
        <w:pStyle w:val="2"/>
        <w:numPr>
          <w:ilvl w:val="1"/>
          <w:numId w:val="30"/>
        </w:numPr>
      </w:pPr>
      <w:bookmarkStart w:id="13" w:name="_Toc69487765"/>
      <w:bookmarkStart w:id="14" w:name="_Toc164743944"/>
      <w:r w:rsidRPr="00A8492E">
        <w:lastRenderedPageBreak/>
        <w:t>Копирайт</w:t>
      </w:r>
      <w:bookmarkEnd w:id="13"/>
      <w:bookmarkEnd w:id="14"/>
    </w:p>
    <w:p w14:paraId="24F291CA" w14:textId="3C0BA885" w:rsidR="006164D7" w:rsidRPr="00E74B19" w:rsidRDefault="006164D7" w:rsidP="006164D7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Важность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низкая</w:t>
      </w:r>
    </w:p>
    <w:p w14:paraId="65F27596" w14:textId="6D9DABE5" w:rsidR="000358E5" w:rsidRDefault="006164D7" w:rsidP="006164D7">
      <w:pPr>
        <w:pStyle w:val="aff2"/>
      </w:pPr>
      <w:r w:rsidRPr="00E74B19">
        <w:rPr>
          <w:rFonts w:cstheme="minorHAnsi"/>
        </w:rPr>
        <w:t xml:space="preserve">Сложность внесения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низка</w:t>
      </w:r>
      <w:r>
        <w:rPr>
          <w:rFonts w:cstheme="minorHAnsi"/>
        </w:rPr>
        <w:t>я</w:t>
      </w:r>
    </w:p>
    <w:p w14:paraId="0A00E6FE" w14:textId="77777777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 xml:space="preserve">Актуальный копирайт в подвале сайта показывает клиентам и поисковым системам, что сайт не заброшен и информация на нем актуальна. </w:t>
      </w:r>
    </w:p>
    <w:p w14:paraId="35EDED63" w14:textId="3F0E1122" w:rsidR="006164D7" w:rsidRDefault="006164D7" w:rsidP="006164D7">
      <w:pPr>
        <w:rPr>
          <w:rFonts w:cstheme="minorHAnsi"/>
        </w:rPr>
      </w:pPr>
      <w:r w:rsidRPr="00E74B19">
        <w:rPr>
          <w:rFonts w:cstheme="minorHAnsi"/>
        </w:rPr>
        <w:t>Также поисковые системы индексируют текстовый контент, который находится возле копирайта, что может повлиять на ранжирование сайта.</w:t>
      </w:r>
      <w:r w:rsidRPr="006164D7">
        <w:rPr>
          <w:rFonts w:cstheme="minorHAnsi"/>
        </w:rPr>
        <w:t xml:space="preserve"> </w:t>
      </w:r>
      <w:r>
        <w:rPr>
          <w:rFonts w:cstheme="minorHAnsi"/>
        </w:rPr>
        <w:t>Пример:</w:t>
      </w:r>
    </w:p>
    <w:p w14:paraId="19B42E67" w14:textId="2BAD2F27" w:rsidR="00C31A07" w:rsidRDefault="00C31A07" w:rsidP="00C31A07">
      <w:pPr>
        <w:pStyle w:val="a6"/>
      </w:pPr>
      <w:r w:rsidRPr="00C31A07">
        <w:t>2004-2021 © Wildberries — модный интернет-магазин одежды, обуви и аксессуаров.</w:t>
      </w:r>
    </w:p>
    <w:p w14:paraId="30BF8B24" w14:textId="77777777" w:rsidR="006B4B3F" w:rsidRPr="00E271F4" w:rsidRDefault="006B4B3F" w:rsidP="006B4B3F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3187DAEF" w14:textId="77777777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>В подвале сайта размещен актуальный копирайт:</w:t>
      </w:r>
    </w:p>
    <w:p w14:paraId="0FE91FC3" w14:textId="32138836" w:rsidR="002E54C6" w:rsidRPr="006164D7" w:rsidRDefault="006D599D" w:rsidP="006B4B3F">
      <w:pPr>
        <w:rPr>
          <w:rStyle w:val="af"/>
          <w:i/>
          <w:color w:val="auto"/>
          <w:u w:val="none"/>
        </w:rPr>
      </w:pPr>
      <w:r>
        <w:rPr>
          <w:noProof/>
          <w:lang w:eastAsia="ru-RU"/>
        </w:rPr>
        <w:drawing>
          <wp:inline distT="0" distB="0" distL="0" distR="0" wp14:anchorId="325D50C4" wp14:editId="2DC6D36A">
            <wp:extent cx="6120130" cy="2362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042A" w14:textId="77777777" w:rsidR="00D60444" w:rsidRDefault="00D60444">
      <w:pPr>
        <w:spacing w:before="0" w:after="200" w:line="276" w:lineRule="auto"/>
        <w:jc w:val="left"/>
      </w:pPr>
    </w:p>
    <w:p w14:paraId="460596A4" w14:textId="7A2E0887" w:rsidR="00D60444" w:rsidRDefault="00D60444">
      <w:pPr>
        <w:spacing w:before="0" w:after="200" w:line="276" w:lineRule="auto"/>
        <w:jc w:val="left"/>
      </w:pPr>
      <w:r>
        <w:br w:type="page"/>
      </w:r>
    </w:p>
    <w:p w14:paraId="5F70DBD5" w14:textId="77777777" w:rsidR="00D60444" w:rsidRPr="00C576F0" w:rsidRDefault="00D60444" w:rsidP="00D60444">
      <w:pPr>
        <w:pStyle w:val="2"/>
        <w:numPr>
          <w:ilvl w:val="1"/>
          <w:numId w:val="30"/>
        </w:numPr>
      </w:pPr>
      <w:bookmarkStart w:id="15" w:name="_Toc164743945"/>
      <w:r>
        <w:lastRenderedPageBreak/>
        <w:t>Онлайн-консультант</w:t>
      </w:r>
      <w:bookmarkEnd w:id="15"/>
    </w:p>
    <w:p w14:paraId="07AE5472" w14:textId="77777777" w:rsidR="00D60444" w:rsidRPr="00E74B19" w:rsidRDefault="00D60444" w:rsidP="00D60444">
      <w:pPr>
        <w:pStyle w:val="aff2"/>
      </w:pPr>
      <w:r w:rsidRPr="00E74B19">
        <w:t xml:space="preserve">Важность </w:t>
      </w:r>
      <w:r>
        <w:t>–</w:t>
      </w:r>
      <w:r w:rsidRPr="00E74B19">
        <w:t xml:space="preserve"> низкая</w:t>
      </w:r>
    </w:p>
    <w:p w14:paraId="45EA59A1" w14:textId="77777777" w:rsidR="00D60444" w:rsidRPr="00E74B19" w:rsidRDefault="00D60444" w:rsidP="00D60444">
      <w:pPr>
        <w:pStyle w:val="aff2"/>
      </w:pPr>
      <w:r w:rsidRPr="00E74B19">
        <w:t xml:space="preserve">Сложность внесения </w:t>
      </w:r>
      <w:r>
        <w:t>–</w:t>
      </w:r>
      <w:r w:rsidRPr="00E74B19">
        <w:t xml:space="preserve"> </w:t>
      </w:r>
      <w:r>
        <w:t>средняя</w:t>
      </w:r>
    </w:p>
    <w:p w14:paraId="4A7D4284" w14:textId="77777777" w:rsidR="00D60444" w:rsidRDefault="00D60444" w:rsidP="00D60444">
      <w:r w:rsidRPr="00E74B19">
        <w:t>Онлайн-консультант – это функция, которая дает возможность пользователю общаться с представителем компании прямо на сайте. Стоит внедрять такой модуль на сайт, если у вас есть менеджеры, точно знающие ассортимент, и умеющие его продавать.</w:t>
      </w:r>
    </w:p>
    <w:p w14:paraId="426D914D" w14:textId="77777777" w:rsidR="00D60444" w:rsidRDefault="00D60444" w:rsidP="00D60444">
      <w:r>
        <w:t>Перед установкой чата задайте себе 3 вопроса:</w:t>
      </w:r>
    </w:p>
    <w:p w14:paraId="006C1E87" w14:textId="77777777" w:rsidR="00D60444" w:rsidRDefault="00D60444" w:rsidP="00D60444">
      <w:pPr>
        <w:pStyle w:val="a9"/>
        <w:numPr>
          <w:ilvl w:val="0"/>
          <w:numId w:val="34"/>
        </w:numPr>
        <w:ind w:left="714" w:hanging="357"/>
        <w:contextualSpacing w:val="0"/>
        <w:jc w:val="left"/>
      </w:pPr>
      <w:r>
        <w:t>Как быстро операторы чата смогут ответить на вопросы клиента и насколько точно решить его проблемы?</w:t>
      </w:r>
    </w:p>
    <w:p w14:paraId="4EDBD591" w14:textId="77777777" w:rsidR="00D60444" w:rsidRDefault="00D60444" w:rsidP="00D60444">
      <w:pPr>
        <w:pStyle w:val="a9"/>
        <w:numPr>
          <w:ilvl w:val="0"/>
          <w:numId w:val="34"/>
        </w:numPr>
        <w:ind w:left="714" w:hanging="357"/>
        <w:contextualSpacing w:val="0"/>
        <w:jc w:val="left"/>
      </w:pPr>
      <w:r>
        <w:t>Если товара, которым интересуется пользователь нет, смогут ли операторы оперативно подобрать ему аналог или замену?</w:t>
      </w:r>
    </w:p>
    <w:p w14:paraId="629D022D" w14:textId="77777777" w:rsidR="00D60444" w:rsidRDefault="00D60444" w:rsidP="00D60444">
      <w:pPr>
        <w:pStyle w:val="a9"/>
        <w:numPr>
          <w:ilvl w:val="0"/>
          <w:numId w:val="34"/>
        </w:numPr>
        <w:ind w:left="714" w:hanging="357"/>
        <w:contextualSpacing w:val="0"/>
        <w:jc w:val="left"/>
      </w:pPr>
      <w:r>
        <w:t>Если продается услуга, можно ли с помощью чата заинтересовать клиента и продать ему эту услугу? Мы не рекомендуем установку чатов представителям сложных услуг.</w:t>
      </w:r>
    </w:p>
    <w:p w14:paraId="3C69703C" w14:textId="77777777" w:rsidR="00D60444" w:rsidRPr="00E271F4" w:rsidRDefault="00D60444" w:rsidP="00D60444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04F672D4" w14:textId="3297FE8E" w:rsidR="00D60444" w:rsidRDefault="006D599D" w:rsidP="00D60444">
      <w:pPr>
        <w:rPr>
          <w:noProof/>
          <w:lang w:eastAsia="ru-RU"/>
        </w:rPr>
      </w:pPr>
      <w:r>
        <w:rPr>
          <w:noProof/>
          <w:lang w:eastAsia="ru-RU"/>
        </w:rPr>
        <w:t>Онлайн консультант отсутствует на сайте.</w:t>
      </w:r>
    </w:p>
    <w:p w14:paraId="7D9FE556" w14:textId="31CD83FD" w:rsidR="00D60444" w:rsidRDefault="00D60444" w:rsidP="00D60444"/>
    <w:p w14:paraId="679ED301" w14:textId="28FE7CC7" w:rsidR="00F27AAE" w:rsidRDefault="00F27AAE">
      <w:pPr>
        <w:spacing w:before="0" w:after="200" w:line="276" w:lineRule="auto"/>
        <w:jc w:val="left"/>
      </w:pPr>
      <w:r>
        <w:br w:type="page"/>
      </w:r>
    </w:p>
    <w:p w14:paraId="00F247CD" w14:textId="4BD19823" w:rsidR="00C31A07" w:rsidRDefault="005267F6" w:rsidP="00C31A07">
      <w:pPr>
        <w:pStyle w:val="1"/>
        <w:numPr>
          <w:ilvl w:val="0"/>
          <w:numId w:val="29"/>
        </w:numPr>
      </w:pPr>
      <w:bookmarkStart w:id="16" w:name="_Toc164743946"/>
      <w:r>
        <w:lastRenderedPageBreak/>
        <w:t>Важные с</w:t>
      </w:r>
      <w:r w:rsidR="006164D7">
        <w:t>траниц</w:t>
      </w:r>
      <w:r w:rsidR="00C31A07">
        <w:t>ы</w:t>
      </w:r>
      <w:bookmarkEnd w:id="16"/>
    </w:p>
    <w:p w14:paraId="4CE04C38" w14:textId="05B098E9" w:rsidR="00C31A07" w:rsidRPr="00C31A07" w:rsidRDefault="00C31A07" w:rsidP="00C31A07">
      <w:r>
        <w:t xml:space="preserve">Далее приведены рекомендации по отдельным страницам и типам страниц, наличие и содержание которых может учитываться как поисковыми системами и их асессорами, так и положительно влиять на </w:t>
      </w:r>
      <w:r w:rsidR="007927C4">
        <w:t>пользовательский</w:t>
      </w:r>
      <w:r>
        <w:t xml:space="preserve"> опыт</w:t>
      </w:r>
      <w:r w:rsidR="005267F6">
        <w:t xml:space="preserve"> и конверсию.</w:t>
      </w:r>
    </w:p>
    <w:p w14:paraId="3D804863" w14:textId="1125B0EE" w:rsidR="006164D7" w:rsidRDefault="00C31A07" w:rsidP="00C31A07">
      <w:pPr>
        <w:pStyle w:val="2"/>
        <w:numPr>
          <w:ilvl w:val="1"/>
          <w:numId w:val="29"/>
        </w:numPr>
      </w:pPr>
      <w:bookmarkStart w:id="17" w:name="_Toc164743947"/>
      <w:r>
        <w:t>К</w:t>
      </w:r>
      <w:r w:rsidR="006164D7">
        <w:t>онтакты</w:t>
      </w:r>
      <w:bookmarkEnd w:id="17"/>
    </w:p>
    <w:p w14:paraId="1389F4BF" w14:textId="0F11BC5E" w:rsidR="006164D7" w:rsidRPr="00503E44" w:rsidRDefault="006164D7" w:rsidP="00503E44">
      <w:pPr>
        <w:pStyle w:val="aff2"/>
      </w:pPr>
      <w:r w:rsidRPr="00503E44">
        <w:t xml:space="preserve">Важность </w:t>
      </w:r>
      <w:r w:rsidR="00563F1B" w:rsidRPr="00503E44">
        <w:t>–</w:t>
      </w:r>
      <w:r w:rsidRPr="00503E44">
        <w:t xml:space="preserve"> высокая</w:t>
      </w:r>
    </w:p>
    <w:p w14:paraId="2E7EF6DD" w14:textId="3539E9C6" w:rsidR="006164D7" w:rsidRPr="00503E44" w:rsidRDefault="006164D7" w:rsidP="00503E44">
      <w:pPr>
        <w:pStyle w:val="aff2"/>
      </w:pPr>
      <w:r w:rsidRPr="00503E44">
        <w:t xml:space="preserve">Сложность внесения </w:t>
      </w:r>
      <w:r w:rsidR="00563F1B" w:rsidRPr="00503E44">
        <w:t>–</w:t>
      </w:r>
      <w:r w:rsidRPr="00503E44">
        <w:t xml:space="preserve"> зависит от CMS и объема сайта</w:t>
      </w:r>
    </w:p>
    <w:p w14:paraId="57D14DF5" w14:textId="77777777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>На сайте должны быть указаны контактные данные всех отделений, филиалов, представительств и офисов компании во всех регионах ее присутствия:</w:t>
      </w:r>
    </w:p>
    <w:p w14:paraId="13A88965" w14:textId="77777777" w:rsidR="006164D7" w:rsidRPr="00E74B19" w:rsidRDefault="006164D7" w:rsidP="00E17092">
      <w:pPr>
        <w:pStyle w:val="a9"/>
        <w:numPr>
          <w:ilvl w:val="0"/>
          <w:numId w:val="3"/>
        </w:numPr>
        <w:rPr>
          <w:rFonts w:cstheme="minorHAnsi"/>
        </w:rPr>
      </w:pPr>
      <w:r w:rsidRPr="00E74B19">
        <w:rPr>
          <w:rFonts w:cstheme="minorHAnsi"/>
        </w:rPr>
        <w:t>полные почтовые адреса (с почтовыми индексами),</w:t>
      </w:r>
    </w:p>
    <w:p w14:paraId="43ABB5EB" w14:textId="77777777" w:rsidR="006164D7" w:rsidRPr="00E74B19" w:rsidRDefault="006164D7" w:rsidP="00E17092">
      <w:pPr>
        <w:pStyle w:val="a9"/>
        <w:numPr>
          <w:ilvl w:val="0"/>
          <w:numId w:val="3"/>
        </w:numPr>
        <w:rPr>
          <w:rFonts w:cstheme="minorHAnsi"/>
        </w:rPr>
      </w:pPr>
      <w:r w:rsidRPr="00E74B19">
        <w:rPr>
          <w:rFonts w:cstheme="minorHAnsi"/>
        </w:rPr>
        <w:t>телефоны с кодами городов,</w:t>
      </w:r>
    </w:p>
    <w:p w14:paraId="2D6EC420" w14:textId="77777777" w:rsidR="006164D7" w:rsidRPr="00E74B19" w:rsidRDefault="006164D7" w:rsidP="00E17092">
      <w:pPr>
        <w:pStyle w:val="a9"/>
        <w:numPr>
          <w:ilvl w:val="0"/>
          <w:numId w:val="3"/>
        </w:numPr>
        <w:rPr>
          <w:rFonts w:cstheme="minorHAnsi"/>
        </w:rPr>
      </w:pPr>
      <w:r w:rsidRPr="00E74B19">
        <w:rPr>
          <w:rFonts w:cstheme="minorHAnsi"/>
        </w:rPr>
        <w:t>режимы работы.</w:t>
      </w:r>
    </w:p>
    <w:p w14:paraId="0D66CB9B" w14:textId="220424B9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>Если у компании нет филиалов в регионах – укажите на сайте контакты региональных дилеров, точек продаж, пунктов самовывоза и т.п.</w:t>
      </w:r>
      <w:r w:rsidR="00503E44">
        <w:rPr>
          <w:rFonts w:cstheme="minorHAnsi"/>
        </w:rPr>
        <w:t xml:space="preserve"> Как минимум, на сайте должен быть список регионов/городов, в которые осуществляется доставка.</w:t>
      </w:r>
    </w:p>
    <w:p w14:paraId="3B9DB3D4" w14:textId="77777777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>Выводить контактную информацию рекомендуем как на карте, так и в виде текстового списка.</w:t>
      </w:r>
    </w:p>
    <w:p w14:paraId="2C08A089" w14:textId="736740B5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>Желательно автоматически определять регион пользователя и показывать контактную информацию для его региона. Как минимум</w:t>
      </w:r>
      <w:r w:rsidR="00503E44">
        <w:rPr>
          <w:rFonts w:cstheme="minorHAnsi"/>
        </w:rPr>
        <w:t>,</w:t>
      </w:r>
      <w:r w:rsidRPr="00E74B19">
        <w:rPr>
          <w:rFonts w:cstheme="minorHAnsi"/>
        </w:rPr>
        <w:t xml:space="preserve"> выводить название региона и соответствующий ему номер телефона в шапке сайта на каждой странице.</w:t>
      </w:r>
    </w:p>
    <w:p w14:paraId="62037D69" w14:textId="77777777" w:rsidR="006164D7" w:rsidRPr="00E74B19" w:rsidRDefault="006164D7" w:rsidP="006164D7">
      <w:pPr>
        <w:rPr>
          <w:rFonts w:cstheme="minorHAnsi"/>
        </w:rPr>
      </w:pPr>
      <w:r w:rsidRPr="00E74B19">
        <w:rPr>
          <w:rFonts w:cstheme="minorHAnsi"/>
        </w:rPr>
        <w:t xml:space="preserve">В случае использовании автоматического перенаправления по </w:t>
      </w:r>
      <w:r w:rsidRPr="00E74B19">
        <w:rPr>
          <w:rFonts w:cstheme="minorHAnsi"/>
          <w:lang w:val="en-US"/>
        </w:rPr>
        <w:t>IP</w:t>
      </w:r>
      <w:r w:rsidRPr="00E74B19">
        <w:rPr>
          <w:rFonts w:cstheme="minorHAnsi"/>
        </w:rPr>
        <w:t xml:space="preserve"> на соответствующий региональный домен или папку важно сделать так, чтобы для поисковых роботов перенаправление не происходило. Поисковым системам должен быть доступен весь контент сайта вне зависимости от того, к какому региону относится </w:t>
      </w:r>
      <w:r w:rsidRPr="00E74B19">
        <w:rPr>
          <w:rFonts w:cstheme="minorHAnsi"/>
          <w:lang w:val="en-US"/>
        </w:rPr>
        <w:t>IP</w:t>
      </w:r>
      <w:r w:rsidRPr="00E74B19">
        <w:rPr>
          <w:rFonts w:cstheme="minorHAnsi"/>
        </w:rPr>
        <w:t xml:space="preserve"> поискового робота.</w:t>
      </w:r>
    </w:p>
    <w:p w14:paraId="3AEF1696" w14:textId="77777777" w:rsidR="006164D7" w:rsidRDefault="006164D7" w:rsidP="006164D7">
      <w:pPr>
        <w:rPr>
          <w:rFonts w:cstheme="minorHAnsi"/>
          <w:b/>
          <w:bCs/>
          <w:noProof/>
          <w:lang w:eastAsia="ru-RU"/>
        </w:rPr>
      </w:pPr>
      <w:r>
        <w:rPr>
          <w:rFonts w:cstheme="minorHAnsi"/>
          <w:b/>
          <w:bCs/>
          <w:noProof/>
          <w:lang w:eastAsia="ru-RU"/>
        </w:rPr>
        <w:t>На странице контакты должны быть:</w:t>
      </w:r>
    </w:p>
    <w:p w14:paraId="0142527C" w14:textId="5CBFF072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А</w:t>
      </w:r>
      <w:r>
        <w:rPr>
          <w:rFonts w:cstheme="minorHAnsi"/>
          <w:noProof/>
          <w:lang w:eastAsia="ru-RU"/>
        </w:rPr>
        <w:t>дрес главного офиса компании</w:t>
      </w:r>
      <w:r w:rsidR="00503E44">
        <w:rPr>
          <w:rFonts w:cstheme="minorHAnsi"/>
          <w:noProof/>
          <w:lang w:val="en-US" w:eastAsia="ru-RU"/>
        </w:rPr>
        <w:t>,</w:t>
      </w:r>
    </w:p>
    <w:p w14:paraId="6863184A" w14:textId="00870D6E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>
        <w:rPr>
          <w:rFonts w:cstheme="minorHAnsi"/>
          <w:noProof/>
          <w:lang w:eastAsia="ru-RU"/>
        </w:rPr>
        <w:t>Контактные данные – номера телефонов,</w:t>
      </w:r>
    </w:p>
    <w:p w14:paraId="3CA7C665" w14:textId="1D78E9A9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Режим работы</w:t>
      </w:r>
      <w:r w:rsidR="00503E44">
        <w:rPr>
          <w:rFonts w:cstheme="minorHAnsi"/>
          <w:noProof/>
          <w:lang w:val="en-US" w:eastAsia="ru-RU"/>
        </w:rPr>
        <w:t>,</w:t>
      </w:r>
    </w:p>
    <w:p w14:paraId="0B72EB22" w14:textId="6042E8BA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Карт</w:t>
      </w:r>
      <w:r>
        <w:rPr>
          <w:rFonts w:cstheme="minorHAnsi"/>
          <w:noProof/>
          <w:lang w:eastAsia="ru-RU"/>
        </w:rPr>
        <w:t>а с расположением офиса</w:t>
      </w:r>
      <w:r w:rsidR="00503E44">
        <w:rPr>
          <w:rFonts w:cstheme="minorHAnsi"/>
          <w:noProof/>
          <w:lang w:val="en-US" w:eastAsia="ru-RU"/>
        </w:rPr>
        <w:t>,</w:t>
      </w:r>
    </w:p>
    <w:p w14:paraId="52B3340B" w14:textId="01E71AE4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>
        <w:rPr>
          <w:rFonts w:cstheme="minorHAnsi"/>
          <w:noProof/>
          <w:lang w:eastAsia="ru-RU"/>
        </w:rPr>
        <w:t>Фотографии офиса/магазинаж</w:t>
      </w:r>
      <w:r w:rsidR="00503E44">
        <w:rPr>
          <w:rFonts w:cstheme="minorHAnsi"/>
          <w:noProof/>
          <w:lang w:val="en-US" w:eastAsia="ru-RU"/>
        </w:rPr>
        <w:t>,</w:t>
      </w:r>
    </w:p>
    <w:p w14:paraId="3FE068C8" w14:textId="701AD024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Форма</w:t>
      </w:r>
      <w:r>
        <w:rPr>
          <w:rFonts w:cstheme="minorHAnsi"/>
          <w:noProof/>
          <w:lang w:eastAsia="ru-RU"/>
        </w:rPr>
        <w:t xml:space="preserve"> обратной связи</w:t>
      </w:r>
      <w:r w:rsidR="00503E44">
        <w:rPr>
          <w:rFonts w:cstheme="minorHAnsi"/>
          <w:noProof/>
          <w:lang w:val="en-US" w:eastAsia="ru-RU"/>
        </w:rPr>
        <w:t>,</w:t>
      </w:r>
    </w:p>
    <w:p w14:paraId="1F2091E1" w14:textId="2A2E3641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Схема проезда</w:t>
      </w:r>
      <w:r w:rsidR="00503E44">
        <w:rPr>
          <w:rFonts w:cstheme="minorHAnsi"/>
          <w:noProof/>
          <w:lang w:val="en-US" w:eastAsia="ru-RU"/>
        </w:rPr>
        <w:t>,</w:t>
      </w:r>
    </w:p>
    <w:p w14:paraId="3F893AAE" w14:textId="4E6E4827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Реквизиты</w:t>
      </w:r>
      <w:r w:rsidR="00503E44">
        <w:rPr>
          <w:rFonts w:cstheme="minorHAnsi"/>
          <w:noProof/>
          <w:lang w:val="en-US" w:eastAsia="ru-RU"/>
        </w:rPr>
        <w:t>,</w:t>
      </w:r>
    </w:p>
    <w:p w14:paraId="0E9D0C2A" w14:textId="72A8865D" w:rsidR="006164D7" w:rsidRPr="002F1740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Мета-теги</w:t>
      </w:r>
      <w:r w:rsidR="00503E44">
        <w:rPr>
          <w:rFonts w:cstheme="minorHAnsi"/>
          <w:noProof/>
          <w:lang w:val="en-US" w:eastAsia="ru-RU"/>
        </w:rPr>
        <w:t>,</w:t>
      </w:r>
    </w:p>
    <w:p w14:paraId="39E870C3" w14:textId="5F27BF7B" w:rsidR="006164D7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 w:rsidRPr="002F1740">
        <w:rPr>
          <w:rFonts w:cstheme="minorHAnsi"/>
          <w:noProof/>
          <w:lang w:eastAsia="ru-RU"/>
        </w:rPr>
        <w:t>Сквозная ссылка на страницу</w:t>
      </w:r>
      <w:r w:rsidR="00503E44">
        <w:rPr>
          <w:rFonts w:cstheme="minorHAnsi"/>
          <w:noProof/>
          <w:lang w:val="en-US" w:eastAsia="ru-RU"/>
        </w:rPr>
        <w:t>,</w:t>
      </w:r>
    </w:p>
    <w:p w14:paraId="5B623256" w14:textId="67F91C2C" w:rsidR="006164D7" w:rsidRPr="00503E44" w:rsidRDefault="006164D7" w:rsidP="00E17092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>
        <w:rPr>
          <w:rFonts w:cstheme="minorHAnsi"/>
          <w:noProof/>
          <w:lang w:eastAsia="ru-RU"/>
        </w:rPr>
        <w:t>Ссылки на на социальные сети</w:t>
      </w:r>
      <w:r w:rsidR="00503E44" w:rsidRPr="00AC6721">
        <w:rPr>
          <w:rFonts w:cstheme="minorHAnsi"/>
          <w:noProof/>
          <w:lang w:eastAsia="ru-RU"/>
        </w:rPr>
        <w:t>,</w:t>
      </w:r>
    </w:p>
    <w:p w14:paraId="45288F1C" w14:textId="77777777" w:rsidR="00503E44" w:rsidRDefault="00503E44" w:rsidP="00503E44">
      <w:pPr>
        <w:pStyle w:val="a9"/>
        <w:numPr>
          <w:ilvl w:val="0"/>
          <w:numId w:val="10"/>
        </w:numPr>
        <w:rPr>
          <w:rFonts w:cstheme="minorHAnsi"/>
          <w:noProof/>
          <w:lang w:eastAsia="ru-RU"/>
        </w:rPr>
      </w:pPr>
      <w:r>
        <w:rPr>
          <w:rFonts w:cstheme="minorHAnsi"/>
          <w:noProof/>
          <w:lang w:eastAsia="ru-RU"/>
        </w:rPr>
        <w:t>Отдельные страницы филиалов</w:t>
      </w:r>
      <w:r w:rsidRPr="00AC6721">
        <w:rPr>
          <w:rFonts w:cstheme="minorHAnsi"/>
          <w:noProof/>
          <w:lang w:eastAsia="ru-RU"/>
        </w:rPr>
        <w:t xml:space="preserve"> (</w:t>
      </w:r>
      <w:r>
        <w:rPr>
          <w:rFonts w:cstheme="minorHAnsi"/>
          <w:noProof/>
          <w:lang w:eastAsia="ru-RU"/>
        </w:rPr>
        <w:t xml:space="preserve">пример: </w:t>
      </w:r>
      <w:hyperlink r:id="rId27" w:history="1">
        <w:r w:rsidRPr="00BC2BB5">
          <w:rPr>
            <w:rStyle w:val="af"/>
            <w:rFonts w:cstheme="minorHAnsi"/>
            <w:noProof/>
            <w:lang w:eastAsia="ru-RU"/>
          </w:rPr>
          <w:t>https://www.dns-shop.ru/shops/moscow/</w:t>
        </w:r>
      </w:hyperlink>
      <w:r>
        <w:rPr>
          <w:rFonts w:cstheme="minorHAnsi"/>
          <w:noProof/>
          <w:lang w:eastAsia="ru-RU"/>
        </w:rPr>
        <w:t>)</w:t>
      </w:r>
      <w:r w:rsidRPr="00AC6721">
        <w:rPr>
          <w:rFonts w:cstheme="minorHAnsi"/>
          <w:noProof/>
          <w:lang w:eastAsia="ru-RU"/>
        </w:rPr>
        <w:t>,</w:t>
      </w:r>
    </w:p>
    <w:p w14:paraId="6131FCE2" w14:textId="77777777" w:rsidR="006164D7" w:rsidRDefault="006164D7" w:rsidP="006164D7">
      <w:pPr>
        <w:rPr>
          <w:rFonts w:cstheme="minorHAnsi"/>
          <w:noProof/>
          <w:lang w:eastAsia="ru-RU"/>
        </w:rPr>
      </w:pPr>
    </w:p>
    <w:p w14:paraId="55BF5CAA" w14:textId="4362F3E9" w:rsidR="006164D7" w:rsidRDefault="006164D7" w:rsidP="00503E44">
      <w:pPr>
        <w:keepNext/>
        <w:rPr>
          <w:rFonts w:cstheme="minorHAnsi"/>
          <w:noProof/>
          <w:lang w:eastAsia="ru-RU"/>
        </w:rPr>
      </w:pPr>
      <w:r>
        <w:rPr>
          <w:rFonts w:cstheme="minorHAnsi"/>
          <w:noProof/>
          <w:lang w:eastAsia="ru-RU"/>
        </w:rPr>
        <w:lastRenderedPageBreak/>
        <w:t xml:space="preserve">Пример информативной страницы </w:t>
      </w:r>
      <w:r w:rsidR="00503E44">
        <w:rPr>
          <w:rFonts w:cstheme="minorHAnsi"/>
          <w:noProof/>
          <w:lang w:eastAsia="ru-RU"/>
        </w:rPr>
        <w:t>«К</w:t>
      </w:r>
      <w:r>
        <w:rPr>
          <w:rFonts w:cstheme="minorHAnsi"/>
          <w:noProof/>
          <w:lang w:eastAsia="ru-RU"/>
        </w:rPr>
        <w:t>онтакты</w:t>
      </w:r>
      <w:r w:rsidR="00503E44">
        <w:rPr>
          <w:rFonts w:cstheme="minorHAnsi"/>
          <w:noProof/>
          <w:lang w:eastAsia="ru-RU"/>
        </w:rPr>
        <w:t>»</w:t>
      </w:r>
      <w:r>
        <w:rPr>
          <w:rFonts w:cstheme="minorHAnsi"/>
          <w:noProof/>
          <w:lang w:eastAsia="ru-RU"/>
        </w:rPr>
        <w:t>:</w:t>
      </w:r>
    </w:p>
    <w:p w14:paraId="5E0DF9EB" w14:textId="77777777" w:rsidR="006164D7" w:rsidRDefault="006164D7" w:rsidP="00503E44">
      <w:pPr>
        <w:spacing w:before="0" w:after="200" w:line="276" w:lineRule="auto"/>
        <w:jc w:val="center"/>
      </w:pPr>
      <w:r>
        <w:rPr>
          <w:i/>
          <w:noProof/>
          <w:lang w:eastAsia="ru-RU"/>
        </w:rPr>
        <w:drawing>
          <wp:inline distT="0" distB="0" distL="0" distR="0" wp14:anchorId="10AC2927" wp14:editId="7A59A06D">
            <wp:extent cx="4649381" cy="8488907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644" cy="850399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939A6E1" w14:textId="77777777" w:rsidR="006164D7" w:rsidRDefault="006164D7" w:rsidP="006164D7">
      <w:pPr>
        <w:pStyle w:val="afc"/>
        <w:rPr>
          <w:noProof/>
          <w:lang w:eastAsia="ru-RU"/>
        </w:rPr>
      </w:pPr>
      <w:r>
        <w:rPr>
          <w:noProof/>
          <w:lang w:eastAsia="ru-RU"/>
        </w:rPr>
        <w:lastRenderedPageBreak/>
        <w:t>Ошибки не найдены</w:t>
      </w:r>
    </w:p>
    <w:p w14:paraId="13C3DEE8" w14:textId="458B7B3E" w:rsidR="006164D7" w:rsidRDefault="006164D7" w:rsidP="006164D7">
      <w:pPr>
        <w:rPr>
          <w:noProof/>
          <w:lang w:eastAsia="ru-RU"/>
        </w:rPr>
      </w:pPr>
      <w:r>
        <w:rPr>
          <w:noProof/>
          <w:lang w:eastAsia="ru-RU"/>
        </w:rPr>
        <w:t xml:space="preserve">Страница контакты размещена по адресу: </w:t>
      </w:r>
      <w:hyperlink r:id="rId29" w:history="1">
        <w:r w:rsidR="006D599D" w:rsidRPr="0050591B">
          <w:rPr>
            <w:rStyle w:val="af"/>
            <w:noProof/>
            <w:lang w:eastAsia="ru-RU"/>
          </w:rPr>
          <w:t>https://www.rommer.ru/contacts/</w:t>
        </w:r>
      </w:hyperlink>
      <w:r w:rsidR="006D599D">
        <w:rPr>
          <w:noProof/>
          <w:lang w:eastAsia="ru-RU"/>
        </w:rPr>
        <w:t xml:space="preserve"> </w:t>
      </w:r>
    </w:p>
    <w:p w14:paraId="1303E38D" w14:textId="34565AE9" w:rsidR="006D599D" w:rsidRDefault="006D599D" w:rsidP="006164D7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EA5BF5" wp14:editId="57811D4E">
            <wp:extent cx="6120130" cy="29260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F2E1" w14:textId="7F78F2F7" w:rsidR="006164D7" w:rsidRDefault="006164D7" w:rsidP="006164D7">
      <w:pPr>
        <w:spacing w:before="0" w:after="200" w:line="276" w:lineRule="auto"/>
        <w:jc w:val="left"/>
      </w:pPr>
      <w:r>
        <w:br w:type="page"/>
      </w:r>
    </w:p>
    <w:p w14:paraId="6153BD7F" w14:textId="6035A754" w:rsidR="00C63E53" w:rsidRDefault="006164D7" w:rsidP="005267F6">
      <w:pPr>
        <w:pStyle w:val="2"/>
        <w:numPr>
          <w:ilvl w:val="1"/>
          <w:numId w:val="29"/>
        </w:numPr>
      </w:pPr>
      <w:bookmarkStart w:id="18" w:name="_Toc164743948"/>
      <w:r>
        <w:lastRenderedPageBreak/>
        <w:t xml:space="preserve">О </w:t>
      </w:r>
      <w:r w:rsidR="00087EA1">
        <w:t>к</w:t>
      </w:r>
      <w:r>
        <w:t>омпании</w:t>
      </w:r>
      <w:bookmarkEnd w:id="18"/>
    </w:p>
    <w:p w14:paraId="2A34E57B" w14:textId="4458545A" w:rsidR="00952A83" w:rsidRPr="00E74B19" w:rsidRDefault="00952A83" w:rsidP="00952A83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Важность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высокая</w:t>
      </w:r>
    </w:p>
    <w:p w14:paraId="4A5472C7" w14:textId="6398B9BB" w:rsidR="00952A83" w:rsidRPr="00E74B19" w:rsidRDefault="00952A83" w:rsidP="00952A83">
      <w:pPr>
        <w:pStyle w:val="aff2"/>
        <w:rPr>
          <w:rFonts w:cstheme="minorHAnsi"/>
        </w:rPr>
      </w:pPr>
      <w:r w:rsidRPr="00E74B19">
        <w:rPr>
          <w:rFonts w:cstheme="minorHAnsi"/>
        </w:rPr>
        <w:t xml:space="preserve">Сложность внесения </w:t>
      </w:r>
      <w:r w:rsidR="00563F1B">
        <w:rPr>
          <w:rFonts w:cstheme="minorHAnsi"/>
        </w:rPr>
        <w:t>–</w:t>
      </w:r>
      <w:r w:rsidRPr="00E74B19">
        <w:rPr>
          <w:rFonts w:cstheme="minorHAnsi"/>
        </w:rPr>
        <w:t xml:space="preserve"> </w:t>
      </w:r>
      <w:r w:rsidR="00087EA1">
        <w:rPr>
          <w:rFonts w:cstheme="minorHAnsi"/>
        </w:rPr>
        <w:t>низкая</w:t>
      </w:r>
    </w:p>
    <w:p w14:paraId="24C426FE" w14:textId="0FCA8F3D" w:rsidR="00952A83" w:rsidRPr="00E74B19" w:rsidRDefault="00952A83" w:rsidP="00952A83">
      <w:pPr>
        <w:rPr>
          <w:rFonts w:cstheme="minorHAnsi"/>
        </w:rPr>
      </w:pPr>
      <w:r w:rsidRPr="00E74B19">
        <w:rPr>
          <w:rFonts w:cstheme="minorHAnsi"/>
        </w:rPr>
        <w:t xml:space="preserve">Наличие и проработка страницы </w:t>
      </w:r>
      <w:r w:rsidR="00087EA1">
        <w:rPr>
          <w:rFonts w:cstheme="minorHAnsi"/>
        </w:rPr>
        <w:t>«</w:t>
      </w:r>
      <w:r w:rsidRPr="00087EA1">
        <w:rPr>
          <w:rFonts w:cstheme="minorHAnsi"/>
          <w:bCs/>
        </w:rPr>
        <w:t>О компании</w:t>
      </w:r>
      <w:r w:rsidR="00087EA1">
        <w:rPr>
          <w:rFonts w:cstheme="minorHAnsi"/>
          <w:bCs/>
        </w:rPr>
        <w:t>»</w:t>
      </w:r>
      <w:r w:rsidRPr="00E74B19">
        <w:rPr>
          <w:rFonts w:cstheme="minorHAnsi"/>
          <w:b/>
        </w:rPr>
        <w:t xml:space="preserve"> </w:t>
      </w:r>
      <w:r w:rsidR="00087EA1" w:rsidRPr="00AC6721">
        <w:rPr>
          <w:rFonts w:cstheme="minorHAnsi"/>
          <w:bCs/>
        </w:rPr>
        <w:t>–</w:t>
      </w:r>
      <w:r w:rsidRPr="00E74B19">
        <w:rPr>
          <w:rFonts w:cstheme="minorHAnsi"/>
        </w:rPr>
        <w:t xml:space="preserve"> один из наиболее важных коммерческих факторов ранжирования.  Качественно наполнив данную страницу, вы предоставляете поисковым системам всю важную информацию о своем бизнесе. </w:t>
      </w:r>
      <w:r w:rsidR="00087EA1">
        <w:rPr>
          <w:rFonts w:cstheme="minorHAnsi"/>
        </w:rPr>
        <w:t xml:space="preserve">Эта </w:t>
      </w:r>
      <w:r w:rsidRPr="00E74B19">
        <w:rPr>
          <w:rFonts w:cstheme="minorHAnsi"/>
        </w:rPr>
        <w:t>информация важна не только для поисковых систем, но и для посетителей, которые не могут определиться с выбором.</w:t>
      </w:r>
    </w:p>
    <w:p w14:paraId="1418AAEE" w14:textId="5309F610" w:rsidR="00952A83" w:rsidRPr="00E74B19" w:rsidRDefault="00952A83" w:rsidP="00952A83">
      <w:pPr>
        <w:rPr>
          <w:rFonts w:cstheme="minorHAnsi"/>
        </w:rPr>
      </w:pPr>
      <w:r w:rsidRPr="00E74B19">
        <w:rPr>
          <w:rFonts w:cstheme="minorHAnsi"/>
        </w:rPr>
        <w:t xml:space="preserve">На странице </w:t>
      </w:r>
      <w:r w:rsidR="00087EA1">
        <w:rPr>
          <w:rFonts w:cstheme="minorHAnsi"/>
        </w:rPr>
        <w:t>«</w:t>
      </w:r>
      <w:r w:rsidRPr="00E74B19">
        <w:rPr>
          <w:rFonts w:cstheme="minorHAnsi"/>
        </w:rPr>
        <w:t>О компании</w:t>
      </w:r>
      <w:r w:rsidR="00087EA1">
        <w:rPr>
          <w:rFonts w:cstheme="minorHAnsi"/>
        </w:rPr>
        <w:t>»</w:t>
      </w:r>
      <w:r w:rsidRPr="00E74B19">
        <w:rPr>
          <w:rFonts w:cstheme="minorHAnsi"/>
        </w:rPr>
        <w:t xml:space="preserve"> следуют размещать:</w:t>
      </w:r>
    </w:p>
    <w:p w14:paraId="116218F9" w14:textId="0ED77874" w:rsidR="00952A83" w:rsidRPr="00E74B19" w:rsidRDefault="00952A83" w:rsidP="00E17092">
      <w:pPr>
        <w:pStyle w:val="a9"/>
        <w:numPr>
          <w:ilvl w:val="0"/>
          <w:numId w:val="12"/>
        </w:numPr>
        <w:rPr>
          <w:rFonts w:cstheme="minorHAnsi"/>
        </w:rPr>
      </w:pPr>
      <w:r w:rsidRPr="00E74B19">
        <w:rPr>
          <w:rFonts w:cstheme="minorHAnsi"/>
        </w:rPr>
        <w:t>Информацию о создании компании, её миссии и целях, о важных достижениях, о направлениях деятельности</w:t>
      </w:r>
      <w:r w:rsidR="00087EA1" w:rsidRPr="00AC6721">
        <w:rPr>
          <w:rFonts w:cstheme="minorHAnsi"/>
        </w:rPr>
        <w:t>;</w:t>
      </w:r>
    </w:p>
    <w:p w14:paraId="7B64B7E2" w14:textId="171C9796" w:rsidR="00952A83" w:rsidRPr="00BE6E1B" w:rsidRDefault="00952A83" w:rsidP="00E17092">
      <w:pPr>
        <w:pStyle w:val="a9"/>
        <w:numPr>
          <w:ilvl w:val="0"/>
          <w:numId w:val="12"/>
        </w:numPr>
        <w:rPr>
          <w:rFonts w:cstheme="minorHAnsi"/>
        </w:rPr>
      </w:pPr>
      <w:r w:rsidRPr="00E74B19">
        <w:rPr>
          <w:rFonts w:cstheme="minorHAnsi"/>
        </w:rPr>
        <w:t>Блок с указанием преимуществ компании</w:t>
      </w:r>
      <w:r w:rsidR="00087EA1" w:rsidRPr="00AC6721">
        <w:rPr>
          <w:rFonts w:cstheme="minorHAnsi"/>
        </w:rPr>
        <w:t>;</w:t>
      </w:r>
    </w:p>
    <w:p w14:paraId="3EF01C87" w14:textId="51095F84" w:rsidR="00BE6E1B" w:rsidRPr="00E74B19" w:rsidRDefault="00BE6E1B" w:rsidP="00E17092">
      <w:pPr>
        <w:pStyle w:val="a9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Информацию о руководстве/команде</w:t>
      </w:r>
      <w:r>
        <w:rPr>
          <w:rFonts w:cstheme="minorHAnsi"/>
          <w:lang w:val="en-US"/>
        </w:rPr>
        <w:t>;</w:t>
      </w:r>
    </w:p>
    <w:p w14:paraId="61EF587A" w14:textId="3059C809" w:rsidR="00952A83" w:rsidRPr="00E74B19" w:rsidRDefault="00952A83" w:rsidP="00E17092">
      <w:pPr>
        <w:pStyle w:val="a9"/>
        <w:numPr>
          <w:ilvl w:val="0"/>
          <w:numId w:val="12"/>
        </w:numPr>
        <w:rPr>
          <w:rFonts w:cstheme="minorHAnsi"/>
        </w:rPr>
      </w:pPr>
      <w:r w:rsidRPr="00E74B19">
        <w:rPr>
          <w:rFonts w:cstheme="minorHAnsi"/>
        </w:rPr>
        <w:t>Сертификаты и награды, которые получила компания</w:t>
      </w:r>
      <w:r w:rsidR="00087EA1" w:rsidRPr="00AC6721">
        <w:rPr>
          <w:rFonts w:cstheme="minorHAnsi"/>
        </w:rPr>
        <w:t>;</w:t>
      </w:r>
    </w:p>
    <w:p w14:paraId="3622386E" w14:textId="7F5BCE84" w:rsidR="00952A83" w:rsidRPr="00E74B19" w:rsidRDefault="00952A83" w:rsidP="00E17092">
      <w:pPr>
        <w:pStyle w:val="a9"/>
        <w:numPr>
          <w:ilvl w:val="0"/>
          <w:numId w:val="12"/>
        </w:numPr>
        <w:rPr>
          <w:rFonts w:cstheme="minorHAnsi"/>
        </w:rPr>
      </w:pPr>
      <w:r w:rsidRPr="00E74B19">
        <w:rPr>
          <w:rFonts w:cstheme="minorHAnsi"/>
        </w:rPr>
        <w:t>Логотипы ваших популярных клиентов/партнеров</w:t>
      </w:r>
      <w:r w:rsidR="00087EA1" w:rsidRPr="00AC6721">
        <w:rPr>
          <w:rFonts w:cstheme="minorHAnsi"/>
        </w:rPr>
        <w:t>;</w:t>
      </w:r>
    </w:p>
    <w:p w14:paraId="5CA177E4" w14:textId="3697282F" w:rsidR="00952A83" w:rsidRDefault="00952A83" w:rsidP="00E17092">
      <w:pPr>
        <w:pStyle w:val="a9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Отзывы клиентов (в фор</w:t>
      </w:r>
      <w:r w:rsidR="00BE6E1B">
        <w:rPr>
          <w:rFonts w:cstheme="minorHAnsi"/>
        </w:rPr>
        <w:t>м</w:t>
      </w:r>
      <w:r>
        <w:rPr>
          <w:rFonts w:cstheme="minorHAnsi"/>
        </w:rPr>
        <w:t>ате сканов благодарностей или электронных отзывов);</w:t>
      </w:r>
    </w:p>
    <w:p w14:paraId="07C9CAE0" w14:textId="0279D63D" w:rsidR="00BE6E1B" w:rsidRDefault="00BE6E1B" w:rsidP="00BE6E1B">
      <w:pPr>
        <w:pStyle w:val="a9"/>
        <w:numPr>
          <w:ilvl w:val="0"/>
          <w:numId w:val="12"/>
        </w:numPr>
        <w:rPr>
          <w:rFonts w:cstheme="minorHAnsi"/>
        </w:rPr>
      </w:pPr>
      <w:r w:rsidRPr="00E74B19">
        <w:rPr>
          <w:rFonts w:cstheme="minorHAnsi"/>
        </w:rPr>
        <w:t>Реквизиты организации</w:t>
      </w:r>
      <w:r>
        <w:rPr>
          <w:rFonts w:cstheme="minorHAnsi"/>
        </w:rPr>
        <w:t>.</w:t>
      </w:r>
    </w:p>
    <w:p w14:paraId="0E237D44" w14:textId="1B01CB3E" w:rsidR="00467CFB" w:rsidRDefault="00467CFB" w:rsidP="00467CFB">
      <w:pPr>
        <w:rPr>
          <w:rFonts w:cstheme="minorHAnsi"/>
          <w:bCs/>
          <w:iCs/>
        </w:rPr>
      </w:pPr>
      <w:r w:rsidRPr="00467CFB">
        <w:rPr>
          <w:rFonts w:cstheme="minorHAnsi"/>
          <w:bCs/>
          <w:iCs/>
        </w:rPr>
        <w:t xml:space="preserve">Схематичный пример страницы </w:t>
      </w:r>
      <w:r>
        <w:rPr>
          <w:rFonts w:cstheme="minorHAnsi"/>
          <w:bCs/>
          <w:iCs/>
        </w:rPr>
        <w:t>«</w:t>
      </w:r>
      <w:r w:rsidRPr="00467CFB">
        <w:rPr>
          <w:rFonts w:cstheme="minorHAnsi"/>
          <w:bCs/>
          <w:iCs/>
        </w:rPr>
        <w:t>О компании</w:t>
      </w:r>
      <w:r>
        <w:rPr>
          <w:rFonts w:cstheme="minorHAnsi"/>
          <w:bCs/>
          <w:iCs/>
        </w:rPr>
        <w:t>»:</w:t>
      </w:r>
    </w:p>
    <w:p w14:paraId="6AAA4FCA" w14:textId="61E18AB7" w:rsidR="00467CFB" w:rsidRDefault="00467CFB" w:rsidP="00467CFB">
      <w:pPr>
        <w:jc w:val="center"/>
        <w:rPr>
          <w:rFonts w:cstheme="minorHAnsi"/>
          <w:bCs/>
          <w:iCs/>
        </w:rPr>
      </w:pPr>
      <w:r>
        <w:rPr>
          <w:noProof/>
          <w:lang w:eastAsia="ru-RU"/>
        </w:rPr>
        <w:drawing>
          <wp:inline distT="0" distB="0" distL="0" distR="0" wp14:anchorId="2493780E" wp14:editId="719A34A6">
            <wp:extent cx="3314932" cy="5192973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6323" cy="521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DB50" w14:textId="2EDEBEA6" w:rsidR="00467CFB" w:rsidRPr="00467CFB" w:rsidRDefault="00467CFB" w:rsidP="00467CFB">
      <w:pPr>
        <w:rPr>
          <w:rFonts w:cstheme="minorHAnsi"/>
          <w:bCs/>
          <w:iCs/>
        </w:rPr>
      </w:pPr>
    </w:p>
    <w:p w14:paraId="4599B8FC" w14:textId="77777777" w:rsidR="00952A83" w:rsidRDefault="00952A83" w:rsidP="00952A83">
      <w:pPr>
        <w:pStyle w:val="afc"/>
        <w:rPr>
          <w:noProof/>
          <w:lang w:eastAsia="ru-RU"/>
        </w:rPr>
      </w:pPr>
      <w:r>
        <w:rPr>
          <w:noProof/>
          <w:lang w:eastAsia="ru-RU"/>
        </w:rPr>
        <w:lastRenderedPageBreak/>
        <w:t>Ошибки не найдены</w:t>
      </w:r>
    </w:p>
    <w:p w14:paraId="355A735D" w14:textId="59271EA5" w:rsidR="00952A83" w:rsidRDefault="00952A83" w:rsidP="00952A83">
      <w:pPr>
        <w:rPr>
          <w:noProof/>
          <w:lang w:eastAsia="ru-RU"/>
        </w:rPr>
      </w:pPr>
      <w:r>
        <w:rPr>
          <w:noProof/>
          <w:lang w:eastAsia="ru-RU"/>
        </w:rPr>
        <w:t xml:space="preserve">Страница </w:t>
      </w:r>
      <w:r w:rsidR="00A050F8">
        <w:rPr>
          <w:noProof/>
          <w:lang w:eastAsia="ru-RU"/>
        </w:rPr>
        <w:t>«О</w:t>
      </w:r>
      <w:r>
        <w:rPr>
          <w:noProof/>
          <w:lang w:eastAsia="ru-RU"/>
        </w:rPr>
        <w:t xml:space="preserve"> компании</w:t>
      </w:r>
      <w:r w:rsidR="00A050F8">
        <w:rPr>
          <w:noProof/>
          <w:lang w:eastAsia="ru-RU"/>
        </w:rPr>
        <w:t>»</w:t>
      </w:r>
      <w:r>
        <w:rPr>
          <w:noProof/>
          <w:lang w:eastAsia="ru-RU"/>
        </w:rPr>
        <w:t xml:space="preserve"> размещена по адресу: </w:t>
      </w:r>
      <w:hyperlink r:id="rId32" w:history="1">
        <w:r w:rsidR="006D599D" w:rsidRPr="0050591B">
          <w:rPr>
            <w:rStyle w:val="af"/>
            <w:noProof/>
            <w:lang w:eastAsia="ru-RU"/>
          </w:rPr>
          <w:t>https://www.rommer.ru/about_brand/</w:t>
        </w:r>
      </w:hyperlink>
      <w:r w:rsidR="006D599D">
        <w:rPr>
          <w:noProof/>
          <w:lang w:eastAsia="ru-RU"/>
        </w:rPr>
        <w:t xml:space="preserve"> </w:t>
      </w:r>
    </w:p>
    <w:p w14:paraId="64F4A38E" w14:textId="7E5D5B98" w:rsidR="00952A83" w:rsidRDefault="006D599D" w:rsidP="00952A8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8FC75C" wp14:editId="28D7581C">
            <wp:extent cx="6120130" cy="3365500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83">
        <w:rPr>
          <w:noProof/>
          <w:lang w:eastAsia="ru-RU"/>
        </w:rPr>
        <w:t>На странице размещены все необходимые элементы, доработка не требуется.</w:t>
      </w:r>
    </w:p>
    <w:p w14:paraId="6EE9C122" w14:textId="0767EEF7" w:rsidR="005F11AB" w:rsidRDefault="005F11AB" w:rsidP="00B708FF">
      <w:pPr>
        <w:spacing w:before="0" w:after="200" w:line="276" w:lineRule="auto"/>
        <w:jc w:val="left"/>
      </w:pPr>
    </w:p>
    <w:p w14:paraId="382B1217" w14:textId="3B6B764E" w:rsidR="005F11AB" w:rsidRDefault="005F11AB" w:rsidP="00B708FF">
      <w:pPr>
        <w:spacing w:before="0" w:after="200" w:line="276" w:lineRule="auto"/>
        <w:jc w:val="left"/>
      </w:pPr>
    </w:p>
    <w:p w14:paraId="4FDFF25F" w14:textId="77777777" w:rsidR="00C576F0" w:rsidRDefault="00C576F0" w:rsidP="00C576F0">
      <w:pPr>
        <w:spacing w:before="0" w:after="200" w:line="276" w:lineRule="auto"/>
        <w:jc w:val="left"/>
      </w:pPr>
      <w:r>
        <w:br w:type="page"/>
      </w:r>
    </w:p>
    <w:p w14:paraId="7CDA4088" w14:textId="0A363100" w:rsidR="00E55B2C" w:rsidRPr="00C576F0" w:rsidRDefault="00E55B2C" w:rsidP="002D59A6">
      <w:pPr>
        <w:pStyle w:val="2"/>
        <w:numPr>
          <w:ilvl w:val="1"/>
          <w:numId w:val="29"/>
        </w:numPr>
      </w:pPr>
      <w:bookmarkStart w:id="19" w:name="_Toc164743949"/>
      <w:r>
        <w:lastRenderedPageBreak/>
        <w:t>Новости</w:t>
      </w:r>
      <w:bookmarkEnd w:id="19"/>
    </w:p>
    <w:p w14:paraId="5BEA929F" w14:textId="2C67A694" w:rsidR="00E55B2C" w:rsidRPr="00C576F0" w:rsidRDefault="00E55B2C" w:rsidP="00E55B2C">
      <w:pPr>
        <w:pStyle w:val="aff2"/>
        <w:rPr>
          <w:rFonts w:cstheme="minorHAnsi"/>
        </w:rPr>
      </w:pPr>
      <w:r w:rsidRPr="00C576F0">
        <w:rPr>
          <w:rFonts w:cstheme="minorHAnsi"/>
        </w:rPr>
        <w:t xml:space="preserve">Важность </w:t>
      </w:r>
      <w:r w:rsidR="00563F1B">
        <w:rPr>
          <w:rFonts w:cstheme="minorHAnsi"/>
        </w:rPr>
        <w:t>–</w:t>
      </w:r>
      <w:r w:rsidRPr="00C576F0">
        <w:rPr>
          <w:rFonts w:cstheme="minorHAnsi"/>
        </w:rPr>
        <w:t xml:space="preserve"> </w:t>
      </w:r>
      <w:r>
        <w:rPr>
          <w:rFonts w:cstheme="minorHAnsi"/>
        </w:rPr>
        <w:t>средняя</w:t>
      </w:r>
    </w:p>
    <w:p w14:paraId="5107C948" w14:textId="7C2DFEC9" w:rsidR="00E55B2C" w:rsidRPr="00E74B19" w:rsidRDefault="00E55B2C" w:rsidP="00E55B2C">
      <w:pPr>
        <w:pStyle w:val="aff2"/>
        <w:rPr>
          <w:rFonts w:cstheme="minorHAnsi"/>
        </w:rPr>
      </w:pPr>
      <w:r w:rsidRPr="00C576F0">
        <w:rPr>
          <w:rFonts w:cstheme="minorHAnsi"/>
        </w:rPr>
        <w:t xml:space="preserve">Сложность внесения </w:t>
      </w:r>
      <w:r w:rsidR="00563F1B">
        <w:rPr>
          <w:rFonts w:cstheme="minorHAnsi"/>
        </w:rPr>
        <w:t>–</w:t>
      </w:r>
      <w:r w:rsidRPr="00C576F0">
        <w:rPr>
          <w:rFonts w:cstheme="minorHAnsi"/>
        </w:rPr>
        <w:t xml:space="preserve"> </w:t>
      </w:r>
      <w:r w:rsidR="00C5236C" w:rsidRPr="00C5236C">
        <w:rPr>
          <w:rFonts w:cstheme="minorHAnsi"/>
        </w:rPr>
        <w:t>зависит от CMS</w:t>
      </w:r>
    </w:p>
    <w:p w14:paraId="1378805A" w14:textId="55BCCFFE" w:rsidR="00E55B2C" w:rsidRPr="00E74B19" w:rsidRDefault="00E55B2C" w:rsidP="002D59A6">
      <w:r w:rsidRPr="00E74B19">
        <w:t xml:space="preserve">Раздел </w:t>
      </w:r>
      <w:r w:rsidR="002D59A6">
        <w:t>«</w:t>
      </w:r>
      <w:r w:rsidRPr="002D59A6">
        <w:rPr>
          <w:bCs/>
        </w:rPr>
        <w:t>Новости</w:t>
      </w:r>
      <w:r w:rsidR="002D59A6">
        <w:rPr>
          <w:bCs/>
        </w:rPr>
        <w:t>»</w:t>
      </w:r>
      <w:r w:rsidRPr="00E74B19">
        <w:t xml:space="preserve"> – это быстрый и эффективный способ донести информацию о новостях в компании, о будущих акциях и спецпредложениях.</w:t>
      </w:r>
    </w:p>
    <w:p w14:paraId="10E0C9CD" w14:textId="5C5B4F84" w:rsidR="00E55B2C" w:rsidRPr="00E74B19" w:rsidRDefault="00E55B2C" w:rsidP="002D59A6">
      <w:r w:rsidRPr="00E74B19">
        <w:t>Необходимо регулярно обновлять раздел новыми новостями (1-3 раза в месяц) и поддерживать его актуальность. Заброшенный раздел, последняя новость в котором была размещена в ноябре 2016 года, может отпугнуть потенциального посетителя, а также покажет поисковым система</w:t>
      </w:r>
      <w:r w:rsidR="002D59A6">
        <w:t>м</w:t>
      </w:r>
      <w:r w:rsidRPr="00E74B19">
        <w:t>, что разделом не занимаются.</w:t>
      </w:r>
    </w:p>
    <w:p w14:paraId="56FD0490" w14:textId="77777777" w:rsidR="00E55B2C" w:rsidRPr="00E271F4" w:rsidRDefault="00E55B2C" w:rsidP="00E55B2C">
      <w:pPr>
        <w:pStyle w:val="afc"/>
        <w:rPr>
          <w:rStyle w:val="af"/>
          <w:color w:val="00B050"/>
          <w:u w:val="none"/>
        </w:rPr>
      </w:pPr>
      <w:r w:rsidRPr="00E271F4">
        <w:rPr>
          <w:rStyle w:val="af"/>
          <w:color w:val="00B050"/>
          <w:u w:val="none"/>
        </w:rPr>
        <w:t>Ошибки не найдены</w:t>
      </w:r>
    </w:p>
    <w:p w14:paraId="7BAD38B7" w14:textId="488F9159" w:rsidR="00E55B2C" w:rsidRPr="00B708FF" w:rsidRDefault="00E55B2C" w:rsidP="00E55B2C">
      <w:pPr>
        <w:rPr>
          <w:noProof/>
          <w:lang w:eastAsia="ru-RU"/>
        </w:rPr>
      </w:pPr>
      <w:r>
        <w:rPr>
          <w:noProof/>
          <w:lang w:eastAsia="ru-RU"/>
        </w:rPr>
        <w:t xml:space="preserve">Страница </w:t>
      </w:r>
      <w:r w:rsidR="002D59A6">
        <w:rPr>
          <w:noProof/>
          <w:lang w:eastAsia="ru-RU"/>
        </w:rPr>
        <w:t>«Н</w:t>
      </w:r>
      <w:r>
        <w:rPr>
          <w:noProof/>
          <w:lang w:eastAsia="ru-RU"/>
        </w:rPr>
        <w:t>овости</w:t>
      </w:r>
      <w:r w:rsidR="002D59A6">
        <w:rPr>
          <w:noProof/>
          <w:lang w:eastAsia="ru-RU"/>
        </w:rPr>
        <w:t>»</w:t>
      </w:r>
      <w:r>
        <w:rPr>
          <w:noProof/>
          <w:lang w:eastAsia="ru-RU"/>
        </w:rPr>
        <w:t xml:space="preserve"> размещена по адресу: </w:t>
      </w:r>
      <w:hyperlink r:id="rId34" w:history="1">
        <w:r w:rsidR="00B708FF" w:rsidRPr="0050591B">
          <w:rPr>
            <w:rStyle w:val="af"/>
            <w:noProof/>
            <w:lang w:eastAsia="ru-RU"/>
          </w:rPr>
          <w:t>https://www.rommer.ru/news/</w:t>
        </w:r>
      </w:hyperlink>
      <w:r w:rsidR="00B708FF">
        <w:rPr>
          <w:noProof/>
          <w:lang w:eastAsia="ru-RU"/>
        </w:rPr>
        <w:t xml:space="preserve"> </w:t>
      </w:r>
    </w:p>
    <w:p w14:paraId="3F65AEF4" w14:textId="7FED0D72" w:rsidR="00E55B2C" w:rsidRPr="002D59A6" w:rsidRDefault="00B708FF" w:rsidP="00E55B2C">
      <w:pPr>
        <w:rPr>
          <w:b/>
          <w:bCs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429C7B9" wp14:editId="2CD679F2">
            <wp:extent cx="6120130" cy="443547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DBEF" w14:textId="7DFAEB22" w:rsidR="00E55B2C" w:rsidRPr="00937B8F" w:rsidRDefault="00E55B2C" w:rsidP="00E55B2C">
      <w:pPr>
        <w:rPr>
          <w:noProof/>
          <w:lang w:eastAsia="ru-RU"/>
        </w:rPr>
      </w:pPr>
      <w:r>
        <w:rPr>
          <w:noProof/>
          <w:lang w:eastAsia="ru-RU"/>
        </w:rPr>
        <w:t>На странице размещены все необходимые эл</w:t>
      </w:r>
      <w:r w:rsidR="00B708FF">
        <w:rPr>
          <w:noProof/>
          <w:lang w:eastAsia="ru-RU"/>
        </w:rPr>
        <w:t>ементы, доработка не требуется.</w:t>
      </w:r>
    </w:p>
    <w:p w14:paraId="7ABBBB4B" w14:textId="77777777" w:rsidR="003E7801" w:rsidRDefault="003E7801" w:rsidP="003E7801"/>
    <w:p w14:paraId="3F558816" w14:textId="2E6821FE" w:rsidR="00E92B64" w:rsidRDefault="00E92B64" w:rsidP="00B708FF">
      <w:pPr>
        <w:spacing w:before="0" w:after="200" w:line="276" w:lineRule="auto"/>
        <w:jc w:val="left"/>
      </w:pPr>
    </w:p>
    <w:p w14:paraId="7891B43D" w14:textId="77777777" w:rsidR="002D5B6D" w:rsidRPr="002D5B6D" w:rsidRDefault="002D5B6D" w:rsidP="00D64F10">
      <w:pPr>
        <w:rPr>
          <w:b/>
          <w:bCs/>
          <w:noProof/>
          <w:lang w:eastAsia="ru-RU"/>
        </w:rPr>
      </w:pPr>
    </w:p>
    <w:p w14:paraId="270C95D2" w14:textId="4B0D4791" w:rsidR="00B96A00" w:rsidRDefault="00B96A00" w:rsidP="00841635">
      <w:pPr>
        <w:spacing w:before="0" w:after="200" w:line="276" w:lineRule="auto"/>
        <w:jc w:val="left"/>
      </w:pPr>
    </w:p>
    <w:sectPr w:rsidR="00B96A00" w:rsidSect="00DA5907">
      <w:headerReference w:type="default" r:id="rId36"/>
      <w:footerReference w:type="default" r:id="rId37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1B8B8B" w14:textId="77777777" w:rsidR="001F58DB" w:rsidRDefault="001F58DB" w:rsidP="00D6103F">
      <w:pPr>
        <w:spacing w:after="0"/>
      </w:pPr>
      <w:r>
        <w:separator/>
      </w:r>
    </w:p>
  </w:endnote>
  <w:endnote w:type="continuationSeparator" w:id="0">
    <w:p w14:paraId="6531EDEA" w14:textId="77777777" w:rsidR="001F58DB" w:rsidRDefault="001F58DB" w:rsidP="00D6103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2444276"/>
      <w:docPartObj>
        <w:docPartGallery w:val="Page Numbers (Bottom of Page)"/>
        <w:docPartUnique/>
      </w:docPartObj>
    </w:sdtPr>
    <w:sdtContent>
      <w:p w14:paraId="0FAE7450" w14:textId="214C262D" w:rsidR="006D599D" w:rsidRDefault="006D599D">
        <w:pPr>
          <w:pStyle w:val="a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08FF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32B0EB2B" w14:textId="77777777" w:rsidR="006D599D" w:rsidRDefault="006D599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464B82" w14:textId="77777777" w:rsidR="001F58DB" w:rsidRDefault="001F58DB" w:rsidP="00D6103F">
      <w:pPr>
        <w:spacing w:after="0"/>
      </w:pPr>
      <w:r>
        <w:separator/>
      </w:r>
    </w:p>
  </w:footnote>
  <w:footnote w:type="continuationSeparator" w:id="0">
    <w:p w14:paraId="2969B3F4" w14:textId="77777777" w:rsidR="001F58DB" w:rsidRDefault="001F58DB" w:rsidP="00D6103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ADCFF9" w14:textId="7F393812" w:rsidR="006D599D" w:rsidRDefault="006D599D" w:rsidP="00AC4F47">
    <w:pPr>
      <w:pStyle w:val="ab"/>
      <w:spacing w:before="0"/>
    </w:pPr>
    <w:r w:rsidRPr="002B0D17">
      <w:rPr>
        <w:noProof/>
        <w:lang w:eastAsia="ru-RU"/>
      </w:rPr>
      <w:drawing>
        <wp:anchor distT="0" distB="0" distL="114300" distR="114300" simplePos="0" relativeHeight="251657216" behindDoc="0" locked="0" layoutInCell="1" allowOverlap="1" wp14:anchorId="51290B6A" wp14:editId="006E63EE">
          <wp:simplePos x="0" y="0"/>
          <wp:positionH relativeFrom="column">
            <wp:posOffset>-3810</wp:posOffset>
          </wp:positionH>
          <wp:positionV relativeFrom="paragraph">
            <wp:posOffset>-62865</wp:posOffset>
          </wp:positionV>
          <wp:extent cx="482600" cy="90170"/>
          <wp:effectExtent l="0" t="0" r="0" b="5080"/>
          <wp:wrapSquare wrapText="bothSides"/>
          <wp:docPr id="6" name="Рисунок 6" descr="C:\Users\e.gorshkova\AppData\Local\Microsoft\Windows\Temporary Internet Files\Content.Outlook\1BG9WE7D\logo-iseo-min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e.gorshkova\AppData\Local\Microsoft\Windows\Temporary Internet Files\Content.Outlook\1BG9WE7D\logo-iseo-min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2600" cy="90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F190A5E" w14:textId="77777777" w:rsidR="006D599D" w:rsidRDefault="006D599D" w:rsidP="00AC4F47">
    <w:pPr>
      <w:pStyle w:val="ab"/>
      <w:spacing w:befor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6677B"/>
    <w:multiLevelType w:val="hybridMultilevel"/>
    <w:tmpl w:val="45342A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D3E35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177C18"/>
    <w:multiLevelType w:val="hybridMultilevel"/>
    <w:tmpl w:val="FADA34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95286E"/>
    <w:multiLevelType w:val="hybridMultilevel"/>
    <w:tmpl w:val="83BA0A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D60137"/>
    <w:multiLevelType w:val="hybridMultilevel"/>
    <w:tmpl w:val="AD029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DE759B"/>
    <w:multiLevelType w:val="hybridMultilevel"/>
    <w:tmpl w:val="29BC7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12547E"/>
    <w:multiLevelType w:val="hybridMultilevel"/>
    <w:tmpl w:val="7D3E38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306109"/>
    <w:multiLevelType w:val="hybridMultilevel"/>
    <w:tmpl w:val="C338BC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71F67"/>
    <w:multiLevelType w:val="hybridMultilevel"/>
    <w:tmpl w:val="D01A29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7E5B5A"/>
    <w:multiLevelType w:val="hybridMultilevel"/>
    <w:tmpl w:val="B8EEF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A53803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BD19A7"/>
    <w:multiLevelType w:val="hybridMultilevel"/>
    <w:tmpl w:val="8B8AC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9C12FA"/>
    <w:multiLevelType w:val="hybridMultilevel"/>
    <w:tmpl w:val="43FA5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ED4357"/>
    <w:multiLevelType w:val="hybridMultilevel"/>
    <w:tmpl w:val="5D24AD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8A549B"/>
    <w:multiLevelType w:val="multilevel"/>
    <w:tmpl w:val="D90AFAD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350E1F12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6F62C4"/>
    <w:multiLevelType w:val="hybridMultilevel"/>
    <w:tmpl w:val="A5648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BD3754"/>
    <w:multiLevelType w:val="multilevel"/>
    <w:tmpl w:val="A6EE9C04"/>
    <w:lvl w:ilvl="0">
      <w:start w:val="2"/>
      <w:numFmt w:val="decimal"/>
      <w:lvlText w:val="%1."/>
      <w:lvlJc w:val="left"/>
      <w:pPr>
        <w:ind w:left="540" w:hanging="540"/>
      </w:pPr>
      <w:rPr>
        <w:rFonts w:asciiTheme="minorHAnsi" w:hAnsiTheme="minorHAnsi" w:cstheme="minorHAnsi"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asciiTheme="minorHAnsi" w:hAnsiTheme="minorHAnsi" w:cstheme="minorHAnsi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asciiTheme="minorHAnsi" w:hAnsiTheme="minorHAnsi" w:cstheme="minorHAnsi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asciiTheme="minorHAnsi" w:hAnsiTheme="minorHAnsi" w:cstheme="minorHAnsi"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asciiTheme="minorHAnsi" w:hAnsiTheme="minorHAnsi" w:cstheme="minorHAnsi"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asciiTheme="minorHAnsi" w:hAnsiTheme="minorHAnsi" w:cstheme="minorHAnsi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asciiTheme="minorHAnsi" w:hAnsiTheme="minorHAnsi" w:cstheme="minorHAnsi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asciiTheme="minorHAnsi" w:hAnsiTheme="minorHAnsi" w:cstheme="minorHAnsi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asciiTheme="minorHAnsi" w:hAnsiTheme="minorHAnsi" w:cstheme="minorHAnsi" w:hint="default"/>
      </w:rPr>
    </w:lvl>
  </w:abstractNum>
  <w:abstractNum w:abstractNumId="18" w15:restartNumberingAfterBreak="0">
    <w:nsid w:val="430D1419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C93171"/>
    <w:multiLevelType w:val="hybridMultilevel"/>
    <w:tmpl w:val="ECA885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CA6E1C"/>
    <w:multiLevelType w:val="hybridMultilevel"/>
    <w:tmpl w:val="D96ED2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9E45EA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03171B"/>
    <w:multiLevelType w:val="hybridMultilevel"/>
    <w:tmpl w:val="4FC46E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E51162"/>
    <w:multiLevelType w:val="hybridMultilevel"/>
    <w:tmpl w:val="32C2C862"/>
    <w:lvl w:ilvl="0" w:tplc="041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 w15:restartNumberingAfterBreak="0">
    <w:nsid w:val="5A192E58"/>
    <w:multiLevelType w:val="hybridMultilevel"/>
    <w:tmpl w:val="69F669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D8175A1"/>
    <w:multiLevelType w:val="hybridMultilevel"/>
    <w:tmpl w:val="E96EC5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FE264F"/>
    <w:multiLevelType w:val="hybridMultilevel"/>
    <w:tmpl w:val="9FDC4A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BE58B0"/>
    <w:multiLevelType w:val="multilevel"/>
    <w:tmpl w:val="02222E82"/>
    <w:lvl w:ilvl="0">
      <w:start w:val="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8" w15:restartNumberingAfterBreak="0">
    <w:nsid w:val="66326A94"/>
    <w:multiLevelType w:val="hybridMultilevel"/>
    <w:tmpl w:val="F62EE4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5C6F55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EE2258"/>
    <w:multiLevelType w:val="hybridMultilevel"/>
    <w:tmpl w:val="9A2032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EB0276"/>
    <w:multiLevelType w:val="hybridMultilevel"/>
    <w:tmpl w:val="0D2A7C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6044DA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9032910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7E253D"/>
    <w:multiLevelType w:val="hybridMultilevel"/>
    <w:tmpl w:val="89ECB9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23"/>
  </w:num>
  <w:num w:numId="3">
    <w:abstractNumId w:val="8"/>
  </w:num>
  <w:num w:numId="4">
    <w:abstractNumId w:val="9"/>
  </w:num>
  <w:num w:numId="5">
    <w:abstractNumId w:val="5"/>
  </w:num>
  <w:num w:numId="6">
    <w:abstractNumId w:val="31"/>
  </w:num>
  <w:num w:numId="7">
    <w:abstractNumId w:val="28"/>
  </w:num>
  <w:num w:numId="8">
    <w:abstractNumId w:val="25"/>
  </w:num>
  <w:num w:numId="9">
    <w:abstractNumId w:val="7"/>
  </w:num>
  <w:num w:numId="10">
    <w:abstractNumId w:val="11"/>
  </w:num>
  <w:num w:numId="11">
    <w:abstractNumId w:val="10"/>
  </w:num>
  <w:num w:numId="12">
    <w:abstractNumId w:val="22"/>
  </w:num>
  <w:num w:numId="13">
    <w:abstractNumId w:val="18"/>
  </w:num>
  <w:num w:numId="14">
    <w:abstractNumId w:val="4"/>
  </w:num>
  <w:num w:numId="15">
    <w:abstractNumId w:val="33"/>
  </w:num>
  <w:num w:numId="16">
    <w:abstractNumId w:val="16"/>
  </w:num>
  <w:num w:numId="17">
    <w:abstractNumId w:val="30"/>
  </w:num>
  <w:num w:numId="18">
    <w:abstractNumId w:val="29"/>
  </w:num>
  <w:num w:numId="19">
    <w:abstractNumId w:val="32"/>
  </w:num>
  <w:num w:numId="20">
    <w:abstractNumId w:val="21"/>
  </w:num>
  <w:num w:numId="21">
    <w:abstractNumId w:val="0"/>
  </w:num>
  <w:num w:numId="22">
    <w:abstractNumId w:val="34"/>
  </w:num>
  <w:num w:numId="23">
    <w:abstractNumId w:val="20"/>
  </w:num>
  <w:num w:numId="24">
    <w:abstractNumId w:val="19"/>
  </w:num>
  <w:num w:numId="25">
    <w:abstractNumId w:val="24"/>
  </w:num>
  <w:num w:numId="26">
    <w:abstractNumId w:val="12"/>
  </w:num>
  <w:num w:numId="27">
    <w:abstractNumId w:val="1"/>
  </w:num>
  <w:num w:numId="28">
    <w:abstractNumId w:val="15"/>
  </w:num>
  <w:num w:numId="29">
    <w:abstractNumId w:val="14"/>
  </w:num>
  <w:num w:numId="30">
    <w:abstractNumId w:val="27"/>
  </w:num>
  <w:num w:numId="31">
    <w:abstractNumId w:val="17"/>
  </w:num>
  <w:num w:numId="32">
    <w:abstractNumId w:val="6"/>
  </w:num>
  <w:num w:numId="33">
    <w:abstractNumId w:val="3"/>
  </w:num>
  <w:num w:numId="34">
    <w:abstractNumId w:val="13"/>
  </w:num>
  <w:num w:numId="35">
    <w:abstractNumId w:val="2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ocumentProtection w:edit="forms" w:formatting="1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0F79"/>
    <w:rsid w:val="000003F8"/>
    <w:rsid w:val="00000964"/>
    <w:rsid w:val="00000B67"/>
    <w:rsid w:val="00000F39"/>
    <w:rsid w:val="0000107C"/>
    <w:rsid w:val="000016C6"/>
    <w:rsid w:val="000028F6"/>
    <w:rsid w:val="00003508"/>
    <w:rsid w:val="00004216"/>
    <w:rsid w:val="000046B8"/>
    <w:rsid w:val="00004C8F"/>
    <w:rsid w:val="00004E9B"/>
    <w:rsid w:val="00005465"/>
    <w:rsid w:val="00006099"/>
    <w:rsid w:val="0000686B"/>
    <w:rsid w:val="00006D1A"/>
    <w:rsid w:val="00006EF2"/>
    <w:rsid w:val="00007C48"/>
    <w:rsid w:val="00007D59"/>
    <w:rsid w:val="000104D2"/>
    <w:rsid w:val="00010503"/>
    <w:rsid w:val="00010863"/>
    <w:rsid w:val="0001133B"/>
    <w:rsid w:val="000125A9"/>
    <w:rsid w:val="00012BB7"/>
    <w:rsid w:val="00012BF1"/>
    <w:rsid w:val="0001364E"/>
    <w:rsid w:val="0001398A"/>
    <w:rsid w:val="00013B52"/>
    <w:rsid w:val="00013DE7"/>
    <w:rsid w:val="00013EF1"/>
    <w:rsid w:val="00014223"/>
    <w:rsid w:val="000143C0"/>
    <w:rsid w:val="00016024"/>
    <w:rsid w:val="00016026"/>
    <w:rsid w:val="0001653F"/>
    <w:rsid w:val="000171C3"/>
    <w:rsid w:val="000171F5"/>
    <w:rsid w:val="00017460"/>
    <w:rsid w:val="00017A11"/>
    <w:rsid w:val="00017C66"/>
    <w:rsid w:val="00020498"/>
    <w:rsid w:val="00021332"/>
    <w:rsid w:val="00021626"/>
    <w:rsid w:val="000217A3"/>
    <w:rsid w:val="000239F6"/>
    <w:rsid w:val="00023B50"/>
    <w:rsid w:val="00024FB5"/>
    <w:rsid w:val="0002519B"/>
    <w:rsid w:val="0002522B"/>
    <w:rsid w:val="000258B7"/>
    <w:rsid w:val="000272ED"/>
    <w:rsid w:val="00030267"/>
    <w:rsid w:val="00030BD1"/>
    <w:rsid w:val="000310A7"/>
    <w:rsid w:val="00032583"/>
    <w:rsid w:val="00032A6C"/>
    <w:rsid w:val="0003306C"/>
    <w:rsid w:val="000331CF"/>
    <w:rsid w:val="000334E4"/>
    <w:rsid w:val="000335C9"/>
    <w:rsid w:val="00033DB7"/>
    <w:rsid w:val="00033F7A"/>
    <w:rsid w:val="0003437A"/>
    <w:rsid w:val="00034B80"/>
    <w:rsid w:val="00034C69"/>
    <w:rsid w:val="00034CE4"/>
    <w:rsid w:val="0003533E"/>
    <w:rsid w:val="000358E5"/>
    <w:rsid w:val="00035F34"/>
    <w:rsid w:val="00036EE4"/>
    <w:rsid w:val="0003775D"/>
    <w:rsid w:val="00037D92"/>
    <w:rsid w:val="0004214A"/>
    <w:rsid w:val="00042306"/>
    <w:rsid w:val="000426FD"/>
    <w:rsid w:val="0004462B"/>
    <w:rsid w:val="00045081"/>
    <w:rsid w:val="00045D7E"/>
    <w:rsid w:val="00046C91"/>
    <w:rsid w:val="00046CD0"/>
    <w:rsid w:val="00047A83"/>
    <w:rsid w:val="00047FED"/>
    <w:rsid w:val="0005060F"/>
    <w:rsid w:val="0005127C"/>
    <w:rsid w:val="000525D4"/>
    <w:rsid w:val="00052974"/>
    <w:rsid w:val="00053292"/>
    <w:rsid w:val="000534E3"/>
    <w:rsid w:val="00053753"/>
    <w:rsid w:val="00053848"/>
    <w:rsid w:val="00053C1E"/>
    <w:rsid w:val="00054636"/>
    <w:rsid w:val="00054D69"/>
    <w:rsid w:val="00054FE7"/>
    <w:rsid w:val="000561D9"/>
    <w:rsid w:val="0005741E"/>
    <w:rsid w:val="00057CCF"/>
    <w:rsid w:val="00061774"/>
    <w:rsid w:val="00061AD4"/>
    <w:rsid w:val="0006216E"/>
    <w:rsid w:val="00062EA8"/>
    <w:rsid w:val="000633F9"/>
    <w:rsid w:val="00064349"/>
    <w:rsid w:val="000646F5"/>
    <w:rsid w:val="000649AB"/>
    <w:rsid w:val="000654FD"/>
    <w:rsid w:val="0006598B"/>
    <w:rsid w:val="00065AE2"/>
    <w:rsid w:val="00065F86"/>
    <w:rsid w:val="000665B3"/>
    <w:rsid w:val="00066BA0"/>
    <w:rsid w:val="000674AE"/>
    <w:rsid w:val="000675B8"/>
    <w:rsid w:val="000679A0"/>
    <w:rsid w:val="00067E81"/>
    <w:rsid w:val="0007197A"/>
    <w:rsid w:val="00071B04"/>
    <w:rsid w:val="00072429"/>
    <w:rsid w:val="00072594"/>
    <w:rsid w:val="00073E7A"/>
    <w:rsid w:val="00074534"/>
    <w:rsid w:val="0007473A"/>
    <w:rsid w:val="00074BFF"/>
    <w:rsid w:val="000761A2"/>
    <w:rsid w:val="000763C1"/>
    <w:rsid w:val="0007697C"/>
    <w:rsid w:val="00077EB3"/>
    <w:rsid w:val="000801AE"/>
    <w:rsid w:val="00080EE0"/>
    <w:rsid w:val="00080FB3"/>
    <w:rsid w:val="000823A3"/>
    <w:rsid w:val="000828C5"/>
    <w:rsid w:val="0008298D"/>
    <w:rsid w:val="00082A8E"/>
    <w:rsid w:val="0008368C"/>
    <w:rsid w:val="0008384C"/>
    <w:rsid w:val="00083CBD"/>
    <w:rsid w:val="0008464F"/>
    <w:rsid w:val="0008508F"/>
    <w:rsid w:val="0008548C"/>
    <w:rsid w:val="00085E2A"/>
    <w:rsid w:val="00086CB7"/>
    <w:rsid w:val="00086FCB"/>
    <w:rsid w:val="000873FA"/>
    <w:rsid w:val="00087840"/>
    <w:rsid w:val="00087BA6"/>
    <w:rsid w:val="00087DA5"/>
    <w:rsid w:val="00087EA1"/>
    <w:rsid w:val="00090706"/>
    <w:rsid w:val="000909FF"/>
    <w:rsid w:val="00091B53"/>
    <w:rsid w:val="00091C98"/>
    <w:rsid w:val="00092856"/>
    <w:rsid w:val="00092983"/>
    <w:rsid w:val="00092E1C"/>
    <w:rsid w:val="00092E69"/>
    <w:rsid w:val="000934EF"/>
    <w:rsid w:val="00093B14"/>
    <w:rsid w:val="00095BB7"/>
    <w:rsid w:val="00095FCC"/>
    <w:rsid w:val="000968C6"/>
    <w:rsid w:val="000973DA"/>
    <w:rsid w:val="00097D5D"/>
    <w:rsid w:val="000A0742"/>
    <w:rsid w:val="000A07AA"/>
    <w:rsid w:val="000A16D0"/>
    <w:rsid w:val="000A188E"/>
    <w:rsid w:val="000A3212"/>
    <w:rsid w:val="000A321C"/>
    <w:rsid w:val="000A3463"/>
    <w:rsid w:val="000A36E4"/>
    <w:rsid w:val="000A39F6"/>
    <w:rsid w:val="000A43B3"/>
    <w:rsid w:val="000A475F"/>
    <w:rsid w:val="000A63CA"/>
    <w:rsid w:val="000A67F0"/>
    <w:rsid w:val="000A7018"/>
    <w:rsid w:val="000A7D81"/>
    <w:rsid w:val="000B0102"/>
    <w:rsid w:val="000B1BE1"/>
    <w:rsid w:val="000B267C"/>
    <w:rsid w:val="000B2BBD"/>
    <w:rsid w:val="000B3139"/>
    <w:rsid w:val="000B33FD"/>
    <w:rsid w:val="000B4927"/>
    <w:rsid w:val="000B4CA1"/>
    <w:rsid w:val="000B4E66"/>
    <w:rsid w:val="000B53FA"/>
    <w:rsid w:val="000B55F3"/>
    <w:rsid w:val="000B628F"/>
    <w:rsid w:val="000B735E"/>
    <w:rsid w:val="000B78BB"/>
    <w:rsid w:val="000B7A61"/>
    <w:rsid w:val="000C0B16"/>
    <w:rsid w:val="000C0CCD"/>
    <w:rsid w:val="000C0E2A"/>
    <w:rsid w:val="000C207E"/>
    <w:rsid w:val="000C27AC"/>
    <w:rsid w:val="000C2C39"/>
    <w:rsid w:val="000C324A"/>
    <w:rsid w:val="000C34F5"/>
    <w:rsid w:val="000C35AF"/>
    <w:rsid w:val="000C35B0"/>
    <w:rsid w:val="000C3CE1"/>
    <w:rsid w:val="000C4627"/>
    <w:rsid w:val="000C4C56"/>
    <w:rsid w:val="000C5054"/>
    <w:rsid w:val="000C533D"/>
    <w:rsid w:val="000C5A91"/>
    <w:rsid w:val="000C5E79"/>
    <w:rsid w:val="000C6071"/>
    <w:rsid w:val="000C6AD8"/>
    <w:rsid w:val="000C6F68"/>
    <w:rsid w:val="000C7366"/>
    <w:rsid w:val="000C75E3"/>
    <w:rsid w:val="000D04DC"/>
    <w:rsid w:val="000D19E6"/>
    <w:rsid w:val="000D1D97"/>
    <w:rsid w:val="000D1FF2"/>
    <w:rsid w:val="000D2254"/>
    <w:rsid w:val="000D2BD4"/>
    <w:rsid w:val="000D2FC4"/>
    <w:rsid w:val="000D3658"/>
    <w:rsid w:val="000D3E9C"/>
    <w:rsid w:val="000D42F2"/>
    <w:rsid w:val="000D43A5"/>
    <w:rsid w:val="000D4AB1"/>
    <w:rsid w:val="000D4D27"/>
    <w:rsid w:val="000D7A0F"/>
    <w:rsid w:val="000E00C8"/>
    <w:rsid w:val="000E0AC4"/>
    <w:rsid w:val="000E1927"/>
    <w:rsid w:val="000E1940"/>
    <w:rsid w:val="000E2B16"/>
    <w:rsid w:val="000E2CD2"/>
    <w:rsid w:val="000E3351"/>
    <w:rsid w:val="000E3F77"/>
    <w:rsid w:val="000E40BC"/>
    <w:rsid w:val="000E42C4"/>
    <w:rsid w:val="000E4BA8"/>
    <w:rsid w:val="000E4EE1"/>
    <w:rsid w:val="000E709C"/>
    <w:rsid w:val="000E7654"/>
    <w:rsid w:val="000E7737"/>
    <w:rsid w:val="000E7D03"/>
    <w:rsid w:val="000F0360"/>
    <w:rsid w:val="000F0B2D"/>
    <w:rsid w:val="000F1334"/>
    <w:rsid w:val="000F1621"/>
    <w:rsid w:val="000F1732"/>
    <w:rsid w:val="000F2B8A"/>
    <w:rsid w:val="000F347E"/>
    <w:rsid w:val="000F4224"/>
    <w:rsid w:val="000F4798"/>
    <w:rsid w:val="000F5091"/>
    <w:rsid w:val="000F5238"/>
    <w:rsid w:val="000F55E2"/>
    <w:rsid w:val="000F569F"/>
    <w:rsid w:val="000F626C"/>
    <w:rsid w:val="000F63CB"/>
    <w:rsid w:val="000F754E"/>
    <w:rsid w:val="000F7B01"/>
    <w:rsid w:val="001004C2"/>
    <w:rsid w:val="00100928"/>
    <w:rsid w:val="0010201B"/>
    <w:rsid w:val="001026E2"/>
    <w:rsid w:val="00103516"/>
    <w:rsid w:val="00103C64"/>
    <w:rsid w:val="00103D78"/>
    <w:rsid w:val="001044E9"/>
    <w:rsid w:val="00104FAA"/>
    <w:rsid w:val="00106BE0"/>
    <w:rsid w:val="00107B8B"/>
    <w:rsid w:val="00112263"/>
    <w:rsid w:val="001143A6"/>
    <w:rsid w:val="00114490"/>
    <w:rsid w:val="001147C7"/>
    <w:rsid w:val="00115265"/>
    <w:rsid w:val="00116159"/>
    <w:rsid w:val="00116F3B"/>
    <w:rsid w:val="00117AC7"/>
    <w:rsid w:val="00120DFF"/>
    <w:rsid w:val="00121336"/>
    <w:rsid w:val="00121C45"/>
    <w:rsid w:val="00122ABD"/>
    <w:rsid w:val="00122BAF"/>
    <w:rsid w:val="0012320C"/>
    <w:rsid w:val="001243A2"/>
    <w:rsid w:val="00124554"/>
    <w:rsid w:val="0012471C"/>
    <w:rsid w:val="001250FB"/>
    <w:rsid w:val="001253D7"/>
    <w:rsid w:val="001254CA"/>
    <w:rsid w:val="00127140"/>
    <w:rsid w:val="00127239"/>
    <w:rsid w:val="001279AA"/>
    <w:rsid w:val="00127CDC"/>
    <w:rsid w:val="00127E1A"/>
    <w:rsid w:val="00127EC8"/>
    <w:rsid w:val="001305D6"/>
    <w:rsid w:val="00131093"/>
    <w:rsid w:val="001321A7"/>
    <w:rsid w:val="00133321"/>
    <w:rsid w:val="00134D54"/>
    <w:rsid w:val="00135CBC"/>
    <w:rsid w:val="00135F45"/>
    <w:rsid w:val="001378AE"/>
    <w:rsid w:val="00137F0D"/>
    <w:rsid w:val="00137F0F"/>
    <w:rsid w:val="001405AE"/>
    <w:rsid w:val="00140733"/>
    <w:rsid w:val="00140FB2"/>
    <w:rsid w:val="0014136E"/>
    <w:rsid w:val="0014154E"/>
    <w:rsid w:val="00141A6E"/>
    <w:rsid w:val="00142143"/>
    <w:rsid w:val="00142CC7"/>
    <w:rsid w:val="00144707"/>
    <w:rsid w:val="0014495F"/>
    <w:rsid w:val="00145861"/>
    <w:rsid w:val="00145E87"/>
    <w:rsid w:val="00146348"/>
    <w:rsid w:val="00146C0C"/>
    <w:rsid w:val="00147A47"/>
    <w:rsid w:val="00147D9E"/>
    <w:rsid w:val="001500EB"/>
    <w:rsid w:val="0015064D"/>
    <w:rsid w:val="001509EC"/>
    <w:rsid w:val="00150AF9"/>
    <w:rsid w:val="001513F0"/>
    <w:rsid w:val="00151DB5"/>
    <w:rsid w:val="001521A6"/>
    <w:rsid w:val="00152214"/>
    <w:rsid w:val="00152299"/>
    <w:rsid w:val="001524B0"/>
    <w:rsid w:val="00153219"/>
    <w:rsid w:val="00153318"/>
    <w:rsid w:val="00154355"/>
    <w:rsid w:val="00154474"/>
    <w:rsid w:val="0015453D"/>
    <w:rsid w:val="00154C9C"/>
    <w:rsid w:val="00155141"/>
    <w:rsid w:val="001551A5"/>
    <w:rsid w:val="00156D68"/>
    <w:rsid w:val="00156D9E"/>
    <w:rsid w:val="0015703A"/>
    <w:rsid w:val="0015707F"/>
    <w:rsid w:val="00160336"/>
    <w:rsid w:val="00161410"/>
    <w:rsid w:val="00161EA5"/>
    <w:rsid w:val="001621C9"/>
    <w:rsid w:val="00163814"/>
    <w:rsid w:val="00164088"/>
    <w:rsid w:val="00164F11"/>
    <w:rsid w:val="00165230"/>
    <w:rsid w:val="00165D0B"/>
    <w:rsid w:val="00165FE0"/>
    <w:rsid w:val="001662F7"/>
    <w:rsid w:val="0016680C"/>
    <w:rsid w:val="00167DE1"/>
    <w:rsid w:val="001710B0"/>
    <w:rsid w:val="00171B12"/>
    <w:rsid w:val="0017393B"/>
    <w:rsid w:val="0017410E"/>
    <w:rsid w:val="001747FA"/>
    <w:rsid w:val="00174BEA"/>
    <w:rsid w:val="00175266"/>
    <w:rsid w:val="0017621E"/>
    <w:rsid w:val="0017626D"/>
    <w:rsid w:val="00176B82"/>
    <w:rsid w:val="00176FC0"/>
    <w:rsid w:val="00177C81"/>
    <w:rsid w:val="00177E62"/>
    <w:rsid w:val="00180A3A"/>
    <w:rsid w:val="00180A7A"/>
    <w:rsid w:val="00181155"/>
    <w:rsid w:val="00181BF3"/>
    <w:rsid w:val="00181C14"/>
    <w:rsid w:val="00182872"/>
    <w:rsid w:val="001832D5"/>
    <w:rsid w:val="001847CC"/>
    <w:rsid w:val="00185ED2"/>
    <w:rsid w:val="001864FC"/>
    <w:rsid w:val="00186959"/>
    <w:rsid w:val="00186BC4"/>
    <w:rsid w:val="00186FD3"/>
    <w:rsid w:val="001873F2"/>
    <w:rsid w:val="00187646"/>
    <w:rsid w:val="001915B1"/>
    <w:rsid w:val="0019171E"/>
    <w:rsid w:val="00191A1D"/>
    <w:rsid w:val="00191CD0"/>
    <w:rsid w:val="00192953"/>
    <w:rsid w:val="0019305E"/>
    <w:rsid w:val="0019385E"/>
    <w:rsid w:val="00194427"/>
    <w:rsid w:val="001949F7"/>
    <w:rsid w:val="00194A6D"/>
    <w:rsid w:val="00194F47"/>
    <w:rsid w:val="0019527B"/>
    <w:rsid w:val="001957AF"/>
    <w:rsid w:val="001960AD"/>
    <w:rsid w:val="00197163"/>
    <w:rsid w:val="00197220"/>
    <w:rsid w:val="001A03F9"/>
    <w:rsid w:val="001A0A47"/>
    <w:rsid w:val="001A0AC5"/>
    <w:rsid w:val="001A0D41"/>
    <w:rsid w:val="001A1DC3"/>
    <w:rsid w:val="001A21EF"/>
    <w:rsid w:val="001A36E4"/>
    <w:rsid w:val="001A3E40"/>
    <w:rsid w:val="001A51C9"/>
    <w:rsid w:val="001A553B"/>
    <w:rsid w:val="001A5565"/>
    <w:rsid w:val="001A6035"/>
    <w:rsid w:val="001A6682"/>
    <w:rsid w:val="001A668B"/>
    <w:rsid w:val="001A68DA"/>
    <w:rsid w:val="001A6AB1"/>
    <w:rsid w:val="001A71F0"/>
    <w:rsid w:val="001A76E4"/>
    <w:rsid w:val="001A7782"/>
    <w:rsid w:val="001A7B9F"/>
    <w:rsid w:val="001A7DC4"/>
    <w:rsid w:val="001B0328"/>
    <w:rsid w:val="001B0489"/>
    <w:rsid w:val="001B07A5"/>
    <w:rsid w:val="001B0894"/>
    <w:rsid w:val="001B0F23"/>
    <w:rsid w:val="001B186F"/>
    <w:rsid w:val="001B2BB2"/>
    <w:rsid w:val="001B423C"/>
    <w:rsid w:val="001B44DE"/>
    <w:rsid w:val="001B4831"/>
    <w:rsid w:val="001B5AAD"/>
    <w:rsid w:val="001B5F82"/>
    <w:rsid w:val="001B6DA3"/>
    <w:rsid w:val="001B76F8"/>
    <w:rsid w:val="001C0AA5"/>
    <w:rsid w:val="001C0CA8"/>
    <w:rsid w:val="001C109D"/>
    <w:rsid w:val="001C124B"/>
    <w:rsid w:val="001C1D9E"/>
    <w:rsid w:val="001C41A8"/>
    <w:rsid w:val="001C42BA"/>
    <w:rsid w:val="001C43B3"/>
    <w:rsid w:val="001C4706"/>
    <w:rsid w:val="001C4728"/>
    <w:rsid w:val="001C4CA6"/>
    <w:rsid w:val="001C4DD3"/>
    <w:rsid w:val="001C4EEF"/>
    <w:rsid w:val="001C5D77"/>
    <w:rsid w:val="001C5E29"/>
    <w:rsid w:val="001C632B"/>
    <w:rsid w:val="001C72A8"/>
    <w:rsid w:val="001D0689"/>
    <w:rsid w:val="001D0DD4"/>
    <w:rsid w:val="001D1981"/>
    <w:rsid w:val="001D1A40"/>
    <w:rsid w:val="001D1C8D"/>
    <w:rsid w:val="001D1D72"/>
    <w:rsid w:val="001D2372"/>
    <w:rsid w:val="001D30DB"/>
    <w:rsid w:val="001D3173"/>
    <w:rsid w:val="001D31C8"/>
    <w:rsid w:val="001D3212"/>
    <w:rsid w:val="001D489E"/>
    <w:rsid w:val="001D4F6B"/>
    <w:rsid w:val="001D5411"/>
    <w:rsid w:val="001D5504"/>
    <w:rsid w:val="001D550A"/>
    <w:rsid w:val="001D7872"/>
    <w:rsid w:val="001E0F3D"/>
    <w:rsid w:val="001E2023"/>
    <w:rsid w:val="001E2A73"/>
    <w:rsid w:val="001E377F"/>
    <w:rsid w:val="001E37F0"/>
    <w:rsid w:val="001E3C94"/>
    <w:rsid w:val="001E3F4C"/>
    <w:rsid w:val="001E4477"/>
    <w:rsid w:val="001E590D"/>
    <w:rsid w:val="001E69C5"/>
    <w:rsid w:val="001E6B85"/>
    <w:rsid w:val="001E701A"/>
    <w:rsid w:val="001E7158"/>
    <w:rsid w:val="001E768F"/>
    <w:rsid w:val="001E7AEF"/>
    <w:rsid w:val="001F0DF3"/>
    <w:rsid w:val="001F12E6"/>
    <w:rsid w:val="001F2055"/>
    <w:rsid w:val="001F23B7"/>
    <w:rsid w:val="001F325F"/>
    <w:rsid w:val="001F3942"/>
    <w:rsid w:val="001F4C0F"/>
    <w:rsid w:val="001F51A6"/>
    <w:rsid w:val="001F58DB"/>
    <w:rsid w:val="001F5B23"/>
    <w:rsid w:val="001F5D1D"/>
    <w:rsid w:val="001F5E81"/>
    <w:rsid w:val="001F6973"/>
    <w:rsid w:val="001F7095"/>
    <w:rsid w:val="001F756E"/>
    <w:rsid w:val="001F7C6F"/>
    <w:rsid w:val="00200045"/>
    <w:rsid w:val="002000BA"/>
    <w:rsid w:val="00200E9A"/>
    <w:rsid w:val="0020132C"/>
    <w:rsid w:val="00201842"/>
    <w:rsid w:val="00201B77"/>
    <w:rsid w:val="00202284"/>
    <w:rsid w:val="002029A6"/>
    <w:rsid w:val="0020301B"/>
    <w:rsid w:val="00203020"/>
    <w:rsid w:val="0020317F"/>
    <w:rsid w:val="00203BD2"/>
    <w:rsid w:val="0020410F"/>
    <w:rsid w:val="0020463C"/>
    <w:rsid w:val="00204ECD"/>
    <w:rsid w:val="002053B3"/>
    <w:rsid w:val="002058E3"/>
    <w:rsid w:val="00206589"/>
    <w:rsid w:val="00206A88"/>
    <w:rsid w:val="00206BE7"/>
    <w:rsid w:val="002073F2"/>
    <w:rsid w:val="00207645"/>
    <w:rsid w:val="0020794C"/>
    <w:rsid w:val="00207F0E"/>
    <w:rsid w:val="00207FFC"/>
    <w:rsid w:val="002105A5"/>
    <w:rsid w:val="0021161B"/>
    <w:rsid w:val="00211AE4"/>
    <w:rsid w:val="002120DF"/>
    <w:rsid w:val="00212460"/>
    <w:rsid w:val="00212CF7"/>
    <w:rsid w:val="002135B4"/>
    <w:rsid w:val="00215026"/>
    <w:rsid w:val="0021514A"/>
    <w:rsid w:val="00215ACE"/>
    <w:rsid w:val="00215DC2"/>
    <w:rsid w:val="002161C7"/>
    <w:rsid w:val="00217194"/>
    <w:rsid w:val="0021725F"/>
    <w:rsid w:val="00217839"/>
    <w:rsid w:val="00217CC3"/>
    <w:rsid w:val="00217D83"/>
    <w:rsid w:val="00217DEF"/>
    <w:rsid w:val="00220159"/>
    <w:rsid w:val="00220F31"/>
    <w:rsid w:val="00221FF6"/>
    <w:rsid w:val="0022284F"/>
    <w:rsid w:val="002228D5"/>
    <w:rsid w:val="00223FBA"/>
    <w:rsid w:val="00224B6D"/>
    <w:rsid w:val="00225150"/>
    <w:rsid w:val="00225204"/>
    <w:rsid w:val="00225934"/>
    <w:rsid w:val="00225D5D"/>
    <w:rsid w:val="00227133"/>
    <w:rsid w:val="00227B2C"/>
    <w:rsid w:val="0023049E"/>
    <w:rsid w:val="00230637"/>
    <w:rsid w:val="00230D3F"/>
    <w:rsid w:val="00230DDF"/>
    <w:rsid w:val="0023182F"/>
    <w:rsid w:val="00231A3F"/>
    <w:rsid w:val="00232036"/>
    <w:rsid w:val="00233950"/>
    <w:rsid w:val="00234828"/>
    <w:rsid w:val="00234DCD"/>
    <w:rsid w:val="002359C3"/>
    <w:rsid w:val="00235CF0"/>
    <w:rsid w:val="00236791"/>
    <w:rsid w:val="00236A09"/>
    <w:rsid w:val="002404DA"/>
    <w:rsid w:val="00240B98"/>
    <w:rsid w:val="00240CDE"/>
    <w:rsid w:val="00241200"/>
    <w:rsid w:val="00241D31"/>
    <w:rsid w:val="00242425"/>
    <w:rsid w:val="00242B6B"/>
    <w:rsid w:val="00242DA1"/>
    <w:rsid w:val="0024369F"/>
    <w:rsid w:val="00243A75"/>
    <w:rsid w:val="00243CBF"/>
    <w:rsid w:val="0024411C"/>
    <w:rsid w:val="00244150"/>
    <w:rsid w:val="002447AA"/>
    <w:rsid w:val="00244CB3"/>
    <w:rsid w:val="00245186"/>
    <w:rsid w:val="002453A2"/>
    <w:rsid w:val="002454BB"/>
    <w:rsid w:val="00245563"/>
    <w:rsid w:val="00245BCE"/>
    <w:rsid w:val="00245E46"/>
    <w:rsid w:val="00245FBB"/>
    <w:rsid w:val="0024695C"/>
    <w:rsid w:val="00246A9B"/>
    <w:rsid w:val="0025044A"/>
    <w:rsid w:val="00250AE3"/>
    <w:rsid w:val="00250C23"/>
    <w:rsid w:val="00250DE2"/>
    <w:rsid w:val="00251EE9"/>
    <w:rsid w:val="002524F6"/>
    <w:rsid w:val="00252B95"/>
    <w:rsid w:val="00252D31"/>
    <w:rsid w:val="00253A21"/>
    <w:rsid w:val="00254415"/>
    <w:rsid w:val="00254577"/>
    <w:rsid w:val="00254CAB"/>
    <w:rsid w:val="00254EE4"/>
    <w:rsid w:val="00255401"/>
    <w:rsid w:val="002555B1"/>
    <w:rsid w:val="002559DF"/>
    <w:rsid w:val="00256368"/>
    <w:rsid w:val="00256E7F"/>
    <w:rsid w:val="002570AF"/>
    <w:rsid w:val="00257E8D"/>
    <w:rsid w:val="00260470"/>
    <w:rsid w:val="00260668"/>
    <w:rsid w:val="00260814"/>
    <w:rsid w:val="00261706"/>
    <w:rsid w:val="00261C4D"/>
    <w:rsid w:val="00262C3F"/>
    <w:rsid w:val="00262C55"/>
    <w:rsid w:val="00263341"/>
    <w:rsid w:val="002638D9"/>
    <w:rsid w:val="00264137"/>
    <w:rsid w:val="0026426F"/>
    <w:rsid w:val="0026514A"/>
    <w:rsid w:val="00265937"/>
    <w:rsid w:val="00266508"/>
    <w:rsid w:val="00267142"/>
    <w:rsid w:val="00267632"/>
    <w:rsid w:val="00267C24"/>
    <w:rsid w:val="00271BB9"/>
    <w:rsid w:val="00272C96"/>
    <w:rsid w:val="00272FE9"/>
    <w:rsid w:val="002733C2"/>
    <w:rsid w:val="002736B9"/>
    <w:rsid w:val="00273788"/>
    <w:rsid w:val="002750F2"/>
    <w:rsid w:val="002752F0"/>
    <w:rsid w:val="00275F4F"/>
    <w:rsid w:val="00276407"/>
    <w:rsid w:val="002770D5"/>
    <w:rsid w:val="0028002C"/>
    <w:rsid w:val="0028012F"/>
    <w:rsid w:val="00281A64"/>
    <w:rsid w:val="00282E5B"/>
    <w:rsid w:val="0028389C"/>
    <w:rsid w:val="00283D8E"/>
    <w:rsid w:val="0028521D"/>
    <w:rsid w:val="00285604"/>
    <w:rsid w:val="00285CD3"/>
    <w:rsid w:val="002866ED"/>
    <w:rsid w:val="00286706"/>
    <w:rsid w:val="00286DAF"/>
    <w:rsid w:val="00286EC9"/>
    <w:rsid w:val="002871F2"/>
    <w:rsid w:val="00287465"/>
    <w:rsid w:val="00287B99"/>
    <w:rsid w:val="00290928"/>
    <w:rsid w:val="00290F57"/>
    <w:rsid w:val="002929D8"/>
    <w:rsid w:val="00293545"/>
    <w:rsid w:val="002939B7"/>
    <w:rsid w:val="0029439A"/>
    <w:rsid w:val="00294C8F"/>
    <w:rsid w:val="0029520E"/>
    <w:rsid w:val="00295290"/>
    <w:rsid w:val="00295CFB"/>
    <w:rsid w:val="00295E47"/>
    <w:rsid w:val="00296015"/>
    <w:rsid w:val="00296212"/>
    <w:rsid w:val="002962DA"/>
    <w:rsid w:val="00296425"/>
    <w:rsid w:val="00296A04"/>
    <w:rsid w:val="00297901"/>
    <w:rsid w:val="00297A32"/>
    <w:rsid w:val="002A02B1"/>
    <w:rsid w:val="002A045A"/>
    <w:rsid w:val="002A049D"/>
    <w:rsid w:val="002A0D23"/>
    <w:rsid w:val="002A0F87"/>
    <w:rsid w:val="002A19C3"/>
    <w:rsid w:val="002A1C6D"/>
    <w:rsid w:val="002A2FF3"/>
    <w:rsid w:val="002A3595"/>
    <w:rsid w:val="002A3921"/>
    <w:rsid w:val="002A4209"/>
    <w:rsid w:val="002A434E"/>
    <w:rsid w:val="002A43DD"/>
    <w:rsid w:val="002A440A"/>
    <w:rsid w:val="002A4733"/>
    <w:rsid w:val="002A4911"/>
    <w:rsid w:val="002A5815"/>
    <w:rsid w:val="002A61A9"/>
    <w:rsid w:val="002A62EC"/>
    <w:rsid w:val="002A73FA"/>
    <w:rsid w:val="002A7931"/>
    <w:rsid w:val="002B0246"/>
    <w:rsid w:val="002B0863"/>
    <w:rsid w:val="002B1525"/>
    <w:rsid w:val="002B153B"/>
    <w:rsid w:val="002B1AE1"/>
    <w:rsid w:val="002B1CC9"/>
    <w:rsid w:val="002B2567"/>
    <w:rsid w:val="002B2857"/>
    <w:rsid w:val="002B3AC5"/>
    <w:rsid w:val="002B3D6A"/>
    <w:rsid w:val="002B4616"/>
    <w:rsid w:val="002B5712"/>
    <w:rsid w:val="002B5A74"/>
    <w:rsid w:val="002B5AFB"/>
    <w:rsid w:val="002B5EE3"/>
    <w:rsid w:val="002B6164"/>
    <w:rsid w:val="002B7468"/>
    <w:rsid w:val="002B7A6D"/>
    <w:rsid w:val="002C09D9"/>
    <w:rsid w:val="002C1551"/>
    <w:rsid w:val="002C1964"/>
    <w:rsid w:val="002C2A17"/>
    <w:rsid w:val="002C2C40"/>
    <w:rsid w:val="002C3110"/>
    <w:rsid w:val="002C379E"/>
    <w:rsid w:val="002C3DC1"/>
    <w:rsid w:val="002C3F41"/>
    <w:rsid w:val="002C421C"/>
    <w:rsid w:val="002C43B8"/>
    <w:rsid w:val="002C4542"/>
    <w:rsid w:val="002C4709"/>
    <w:rsid w:val="002C4BA4"/>
    <w:rsid w:val="002C57AD"/>
    <w:rsid w:val="002C69E0"/>
    <w:rsid w:val="002C6A12"/>
    <w:rsid w:val="002C6B7C"/>
    <w:rsid w:val="002C7536"/>
    <w:rsid w:val="002C77DB"/>
    <w:rsid w:val="002C7857"/>
    <w:rsid w:val="002D014A"/>
    <w:rsid w:val="002D0205"/>
    <w:rsid w:val="002D2922"/>
    <w:rsid w:val="002D2F78"/>
    <w:rsid w:val="002D585F"/>
    <w:rsid w:val="002D59A6"/>
    <w:rsid w:val="002D5B6D"/>
    <w:rsid w:val="002D5EB6"/>
    <w:rsid w:val="002D5F87"/>
    <w:rsid w:val="002D6EEE"/>
    <w:rsid w:val="002D75E3"/>
    <w:rsid w:val="002E070C"/>
    <w:rsid w:val="002E1C1E"/>
    <w:rsid w:val="002E1C84"/>
    <w:rsid w:val="002E2A19"/>
    <w:rsid w:val="002E2BD9"/>
    <w:rsid w:val="002E3010"/>
    <w:rsid w:val="002E3ABF"/>
    <w:rsid w:val="002E3D57"/>
    <w:rsid w:val="002E47D2"/>
    <w:rsid w:val="002E51D4"/>
    <w:rsid w:val="002E53F8"/>
    <w:rsid w:val="002E54C6"/>
    <w:rsid w:val="002E552D"/>
    <w:rsid w:val="002E6109"/>
    <w:rsid w:val="002E6118"/>
    <w:rsid w:val="002E65CD"/>
    <w:rsid w:val="002E70CC"/>
    <w:rsid w:val="002F0F6C"/>
    <w:rsid w:val="002F1211"/>
    <w:rsid w:val="002F1251"/>
    <w:rsid w:val="002F13AF"/>
    <w:rsid w:val="002F1409"/>
    <w:rsid w:val="002F1F7F"/>
    <w:rsid w:val="002F228E"/>
    <w:rsid w:val="002F2A64"/>
    <w:rsid w:val="002F3A22"/>
    <w:rsid w:val="002F48F2"/>
    <w:rsid w:val="002F53F1"/>
    <w:rsid w:val="002F5438"/>
    <w:rsid w:val="002F56F6"/>
    <w:rsid w:val="002F5777"/>
    <w:rsid w:val="002F60BC"/>
    <w:rsid w:val="0030020F"/>
    <w:rsid w:val="003009DD"/>
    <w:rsid w:val="003012D1"/>
    <w:rsid w:val="003018EC"/>
    <w:rsid w:val="00302E53"/>
    <w:rsid w:val="003041E4"/>
    <w:rsid w:val="00304338"/>
    <w:rsid w:val="00304475"/>
    <w:rsid w:val="00305013"/>
    <w:rsid w:val="00305BC0"/>
    <w:rsid w:val="0030622D"/>
    <w:rsid w:val="00306B43"/>
    <w:rsid w:val="00306CE9"/>
    <w:rsid w:val="0030779E"/>
    <w:rsid w:val="003077A2"/>
    <w:rsid w:val="00307D53"/>
    <w:rsid w:val="003100CC"/>
    <w:rsid w:val="00310B95"/>
    <w:rsid w:val="00311DF0"/>
    <w:rsid w:val="00312181"/>
    <w:rsid w:val="0031258E"/>
    <w:rsid w:val="00312A2C"/>
    <w:rsid w:val="003131B4"/>
    <w:rsid w:val="0031334E"/>
    <w:rsid w:val="003138A0"/>
    <w:rsid w:val="00313C2B"/>
    <w:rsid w:val="00313E24"/>
    <w:rsid w:val="00313ECC"/>
    <w:rsid w:val="003141F1"/>
    <w:rsid w:val="00314BA2"/>
    <w:rsid w:val="00316BF0"/>
    <w:rsid w:val="00316F9D"/>
    <w:rsid w:val="00317B7F"/>
    <w:rsid w:val="00321417"/>
    <w:rsid w:val="0032299E"/>
    <w:rsid w:val="00322F70"/>
    <w:rsid w:val="00323377"/>
    <w:rsid w:val="003250FA"/>
    <w:rsid w:val="00325180"/>
    <w:rsid w:val="00325287"/>
    <w:rsid w:val="003253ED"/>
    <w:rsid w:val="00325F97"/>
    <w:rsid w:val="0032655D"/>
    <w:rsid w:val="00326643"/>
    <w:rsid w:val="00327578"/>
    <w:rsid w:val="003279A3"/>
    <w:rsid w:val="00327AE5"/>
    <w:rsid w:val="003313EC"/>
    <w:rsid w:val="003322AC"/>
    <w:rsid w:val="00332599"/>
    <w:rsid w:val="0033295B"/>
    <w:rsid w:val="00332BBD"/>
    <w:rsid w:val="00333001"/>
    <w:rsid w:val="00333816"/>
    <w:rsid w:val="00333D49"/>
    <w:rsid w:val="003347E5"/>
    <w:rsid w:val="003349CA"/>
    <w:rsid w:val="003355F9"/>
    <w:rsid w:val="00336A69"/>
    <w:rsid w:val="00336BC9"/>
    <w:rsid w:val="00336C5E"/>
    <w:rsid w:val="0034095E"/>
    <w:rsid w:val="0034112F"/>
    <w:rsid w:val="003420F3"/>
    <w:rsid w:val="00342BEF"/>
    <w:rsid w:val="00342D68"/>
    <w:rsid w:val="00342DAD"/>
    <w:rsid w:val="00343BD8"/>
    <w:rsid w:val="0034493C"/>
    <w:rsid w:val="0034590D"/>
    <w:rsid w:val="00345D24"/>
    <w:rsid w:val="00346A1C"/>
    <w:rsid w:val="00346E4C"/>
    <w:rsid w:val="00347120"/>
    <w:rsid w:val="00347985"/>
    <w:rsid w:val="00347D2B"/>
    <w:rsid w:val="00350355"/>
    <w:rsid w:val="00350FEF"/>
    <w:rsid w:val="00351E11"/>
    <w:rsid w:val="00352B55"/>
    <w:rsid w:val="0035346F"/>
    <w:rsid w:val="003544D1"/>
    <w:rsid w:val="0035477E"/>
    <w:rsid w:val="0035611A"/>
    <w:rsid w:val="00356C87"/>
    <w:rsid w:val="00356F85"/>
    <w:rsid w:val="00357147"/>
    <w:rsid w:val="0035724A"/>
    <w:rsid w:val="00357A53"/>
    <w:rsid w:val="00357DCD"/>
    <w:rsid w:val="00360233"/>
    <w:rsid w:val="00360E94"/>
    <w:rsid w:val="00361013"/>
    <w:rsid w:val="003619F7"/>
    <w:rsid w:val="00361AEE"/>
    <w:rsid w:val="003638BB"/>
    <w:rsid w:val="00363973"/>
    <w:rsid w:val="00363D1D"/>
    <w:rsid w:val="00363DDA"/>
    <w:rsid w:val="003653C3"/>
    <w:rsid w:val="00365725"/>
    <w:rsid w:val="00365DC0"/>
    <w:rsid w:val="00366603"/>
    <w:rsid w:val="003673EA"/>
    <w:rsid w:val="00367A8D"/>
    <w:rsid w:val="003701BD"/>
    <w:rsid w:val="00370744"/>
    <w:rsid w:val="003708E4"/>
    <w:rsid w:val="003710EF"/>
    <w:rsid w:val="00371FE6"/>
    <w:rsid w:val="003732E8"/>
    <w:rsid w:val="003754E8"/>
    <w:rsid w:val="0037585D"/>
    <w:rsid w:val="003759F1"/>
    <w:rsid w:val="00375ABC"/>
    <w:rsid w:val="00376EB9"/>
    <w:rsid w:val="003777B7"/>
    <w:rsid w:val="00377EC0"/>
    <w:rsid w:val="00380D78"/>
    <w:rsid w:val="00380D7D"/>
    <w:rsid w:val="00380F16"/>
    <w:rsid w:val="003810F2"/>
    <w:rsid w:val="003814F8"/>
    <w:rsid w:val="00381901"/>
    <w:rsid w:val="00381B1E"/>
    <w:rsid w:val="003823B2"/>
    <w:rsid w:val="0038308A"/>
    <w:rsid w:val="0038335F"/>
    <w:rsid w:val="00384712"/>
    <w:rsid w:val="00384A3C"/>
    <w:rsid w:val="00384F68"/>
    <w:rsid w:val="00385FC1"/>
    <w:rsid w:val="003864DA"/>
    <w:rsid w:val="003870CA"/>
    <w:rsid w:val="0038723F"/>
    <w:rsid w:val="003875A6"/>
    <w:rsid w:val="0039110D"/>
    <w:rsid w:val="0039138C"/>
    <w:rsid w:val="0039176C"/>
    <w:rsid w:val="00391932"/>
    <w:rsid w:val="0039227A"/>
    <w:rsid w:val="003922A3"/>
    <w:rsid w:val="00393A5B"/>
    <w:rsid w:val="00393F2E"/>
    <w:rsid w:val="0039475E"/>
    <w:rsid w:val="00394F74"/>
    <w:rsid w:val="00396354"/>
    <w:rsid w:val="003965DB"/>
    <w:rsid w:val="00397077"/>
    <w:rsid w:val="00397AE3"/>
    <w:rsid w:val="00397C64"/>
    <w:rsid w:val="003A1C2C"/>
    <w:rsid w:val="003A20DA"/>
    <w:rsid w:val="003A2695"/>
    <w:rsid w:val="003A33FC"/>
    <w:rsid w:val="003A40BD"/>
    <w:rsid w:val="003A4319"/>
    <w:rsid w:val="003A4650"/>
    <w:rsid w:val="003A576D"/>
    <w:rsid w:val="003A6389"/>
    <w:rsid w:val="003A6869"/>
    <w:rsid w:val="003A68E6"/>
    <w:rsid w:val="003A6A0C"/>
    <w:rsid w:val="003A6C94"/>
    <w:rsid w:val="003A6D7F"/>
    <w:rsid w:val="003A716B"/>
    <w:rsid w:val="003A71C0"/>
    <w:rsid w:val="003A72CB"/>
    <w:rsid w:val="003B0F63"/>
    <w:rsid w:val="003B11C7"/>
    <w:rsid w:val="003B1408"/>
    <w:rsid w:val="003B1AA1"/>
    <w:rsid w:val="003B1C1A"/>
    <w:rsid w:val="003B270F"/>
    <w:rsid w:val="003B29FC"/>
    <w:rsid w:val="003B2B25"/>
    <w:rsid w:val="003B303C"/>
    <w:rsid w:val="003B3610"/>
    <w:rsid w:val="003B3CB2"/>
    <w:rsid w:val="003B5376"/>
    <w:rsid w:val="003B5500"/>
    <w:rsid w:val="003B5DD2"/>
    <w:rsid w:val="003B6086"/>
    <w:rsid w:val="003B60E7"/>
    <w:rsid w:val="003B630D"/>
    <w:rsid w:val="003B6880"/>
    <w:rsid w:val="003B698D"/>
    <w:rsid w:val="003B716B"/>
    <w:rsid w:val="003B75A5"/>
    <w:rsid w:val="003B7BAA"/>
    <w:rsid w:val="003C0640"/>
    <w:rsid w:val="003C08A1"/>
    <w:rsid w:val="003C0982"/>
    <w:rsid w:val="003C104D"/>
    <w:rsid w:val="003C17CC"/>
    <w:rsid w:val="003C17E3"/>
    <w:rsid w:val="003C2121"/>
    <w:rsid w:val="003C2B70"/>
    <w:rsid w:val="003C5B08"/>
    <w:rsid w:val="003C760C"/>
    <w:rsid w:val="003D13E7"/>
    <w:rsid w:val="003D2158"/>
    <w:rsid w:val="003D2733"/>
    <w:rsid w:val="003D290D"/>
    <w:rsid w:val="003D2FE7"/>
    <w:rsid w:val="003D3524"/>
    <w:rsid w:val="003D3985"/>
    <w:rsid w:val="003D3DD0"/>
    <w:rsid w:val="003D505D"/>
    <w:rsid w:val="003D54A9"/>
    <w:rsid w:val="003D5A65"/>
    <w:rsid w:val="003D60F1"/>
    <w:rsid w:val="003D6E47"/>
    <w:rsid w:val="003D739B"/>
    <w:rsid w:val="003E1815"/>
    <w:rsid w:val="003E1973"/>
    <w:rsid w:val="003E1CF5"/>
    <w:rsid w:val="003E2359"/>
    <w:rsid w:val="003E348C"/>
    <w:rsid w:val="003E361A"/>
    <w:rsid w:val="003E3892"/>
    <w:rsid w:val="003E3A92"/>
    <w:rsid w:val="003E4597"/>
    <w:rsid w:val="003E459E"/>
    <w:rsid w:val="003E4809"/>
    <w:rsid w:val="003E54F0"/>
    <w:rsid w:val="003E5D21"/>
    <w:rsid w:val="003E60D3"/>
    <w:rsid w:val="003E6344"/>
    <w:rsid w:val="003E6EAB"/>
    <w:rsid w:val="003E7801"/>
    <w:rsid w:val="003E7889"/>
    <w:rsid w:val="003F01F7"/>
    <w:rsid w:val="003F062A"/>
    <w:rsid w:val="003F0FE1"/>
    <w:rsid w:val="003F163B"/>
    <w:rsid w:val="003F1FD7"/>
    <w:rsid w:val="003F293A"/>
    <w:rsid w:val="003F2C4C"/>
    <w:rsid w:val="003F3320"/>
    <w:rsid w:val="003F3C95"/>
    <w:rsid w:val="003F47F4"/>
    <w:rsid w:val="003F50A9"/>
    <w:rsid w:val="003F59B2"/>
    <w:rsid w:val="003F5DB4"/>
    <w:rsid w:val="003F5FF1"/>
    <w:rsid w:val="003F63A8"/>
    <w:rsid w:val="003F6E04"/>
    <w:rsid w:val="003F6E78"/>
    <w:rsid w:val="003F6FC6"/>
    <w:rsid w:val="003F6FD6"/>
    <w:rsid w:val="003F72EA"/>
    <w:rsid w:val="003F77A5"/>
    <w:rsid w:val="0040081B"/>
    <w:rsid w:val="00400C04"/>
    <w:rsid w:val="00400F84"/>
    <w:rsid w:val="0040345C"/>
    <w:rsid w:val="004040F7"/>
    <w:rsid w:val="00404D21"/>
    <w:rsid w:val="00407674"/>
    <w:rsid w:val="00407B6D"/>
    <w:rsid w:val="00411CD9"/>
    <w:rsid w:val="00412642"/>
    <w:rsid w:val="00413FE8"/>
    <w:rsid w:val="00414AFC"/>
    <w:rsid w:val="00414B8E"/>
    <w:rsid w:val="004154AB"/>
    <w:rsid w:val="004157FC"/>
    <w:rsid w:val="004162C4"/>
    <w:rsid w:val="00416404"/>
    <w:rsid w:val="00417707"/>
    <w:rsid w:val="0041772C"/>
    <w:rsid w:val="00420B51"/>
    <w:rsid w:val="00420F7E"/>
    <w:rsid w:val="00422428"/>
    <w:rsid w:val="004227E2"/>
    <w:rsid w:val="00422B5A"/>
    <w:rsid w:val="00423277"/>
    <w:rsid w:val="004238D0"/>
    <w:rsid w:val="00426946"/>
    <w:rsid w:val="00426F2C"/>
    <w:rsid w:val="00427199"/>
    <w:rsid w:val="00430883"/>
    <w:rsid w:val="00430A02"/>
    <w:rsid w:val="00431410"/>
    <w:rsid w:val="00431E16"/>
    <w:rsid w:val="004325C8"/>
    <w:rsid w:val="004329A0"/>
    <w:rsid w:val="00434228"/>
    <w:rsid w:val="0043464C"/>
    <w:rsid w:val="00434CDD"/>
    <w:rsid w:val="00435066"/>
    <w:rsid w:val="004354CF"/>
    <w:rsid w:val="004355E2"/>
    <w:rsid w:val="00436D3D"/>
    <w:rsid w:val="0043757A"/>
    <w:rsid w:val="004403E3"/>
    <w:rsid w:val="004405B5"/>
    <w:rsid w:val="00440C5D"/>
    <w:rsid w:val="00442C9B"/>
    <w:rsid w:val="00443218"/>
    <w:rsid w:val="004434F2"/>
    <w:rsid w:val="00443694"/>
    <w:rsid w:val="00443E55"/>
    <w:rsid w:val="00445719"/>
    <w:rsid w:val="00445B8C"/>
    <w:rsid w:val="004463D0"/>
    <w:rsid w:val="00446E64"/>
    <w:rsid w:val="00446FF8"/>
    <w:rsid w:val="0044746B"/>
    <w:rsid w:val="004476B4"/>
    <w:rsid w:val="004476E9"/>
    <w:rsid w:val="00447AAB"/>
    <w:rsid w:val="00447B6F"/>
    <w:rsid w:val="00447E9E"/>
    <w:rsid w:val="0045009F"/>
    <w:rsid w:val="0045010E"/>
    <w:rsid w:val="0045055B"/>
    <w:rsid w:val="00450D43"/>
    <w:rsid w:val="00452DDD"/>
    <w:rsid w:val="00453711"/>
    <w:rsid w:val="00453F12"/>
    <w:rsid w:val="004543E9"/>
    <w:rsid w:val="0045556A"/>
    <w:rsid w:val="00455649"/>
    <w:rsid w:val="00455DD2"/>
    <w:rsid w:val="00455F85"/>
    <w:rsid w:val="004567B4"/>
    <w:rsid w:val="004571F7"/>
    <w:rsid w:val="00457844"/>
    <w:rsid w:val="00457F74"/>
    <w:rsid w:val="00457FCA"/>
    <w:rsid w:val="00460745"/>
    <w:rsid w:val="00461296"/>
    <w:rsid w:val="0046133D"/>
    <w:rsid w:val="00461728"/>
    <w:rsid w:val="00461BBC"/>
    <w:rsid w:val="00461E53"/>
    <w:rsid w:val="00462017"/>
    <w:rsid w:val="00462B75"/>
    <w:rsid w:val="00462B96"/>
    <w:rsid w:val="004631DD"/>
    <w:rsid w:val="004636B5"/>
    <w:rsid w:val="004642A5"/>
    <w:rsid w:val="0046468F"/>
    <w:rsid w:val="00464A68"/>
    <w:rsid w:val="00464C55"/>
    <w:rsid w:val="00467956"/>
    <w:rsid w:val="00467CFB"/>
    <w:rsid w:val="0047074E"/>
    <w:rsid w:val="004707FB"/>
    <w:rsid w:val="00470ED0"/>
    <w:rsid w:val="00471400"/>
    <w:rsid w:val="00471820"/>
    <w:rsid w:val="00472C67"/>
    <w:rsid w:val="00473E21"/>
    <w:rsid w:val="004746B5"/>
    <w:rsid w:val="00475556"/>
    <w:rsid w:val="004759D1"/>
    <w:rsid w:val="00475BD7"/>
    <w:rsid w:val="00476906"/>
    <w:rsid w:val="00476BD7"/>
    <w:rsid w:val="00480477"/>
    <w:rsid w:val="004806E0"/>
    <w:rsid w:val="00480B68"/>
    <w:rsid w:val="004811F2"/>
    <w:rsid w:val="00482251"/>
    <w:rsid w:val="00482378"/>
    <w:rsid w:val="00482700"/>
    <w:rsid w:val="00482F80"/>
    <w:rsid w:val="00483A2C"/>
    <w:rsid w:val="00484965"/>
    <w:rsid w:val="00485877"/>
    <w:rsid w:val="00485E25"/>
    <w:rsid w:val="00486151"/>
    <w:rsid w:val="00486A50"/>
    <w:rsid w:val="00486EA6"/>
    <w:rsid w:val="00487C82"/>
    <w:rsid w:val="00490273"/>
    <w:rsid w:val="004905DE"/>
    <w:rsid w:val="00490A95"/>
    <w:rsid w:val="004928FE"/>
    <w:rsid w:val="004929C2"/>
    <w:rsid w:val="004937D5"/>
    <w:rsid w:val="00495217"/>
    <w:rsid w:val="00495696"/>
    <w:rsid w:val="004957C6"/>
    <w:rsid w:val="00495B7C"/>
    <w:rsid w:val="004969C3"/>
    <w:rsid w:val="00497233"/>
    <w:rsid w:val="00497D51"/>
    <w:rsid w:val="004A0985"/>
    <w:rsid w:val="004A0B47"/>
    <w:rsid w:val="004A17D5"/>
    <w:rsid w:val="004A1A39"/>
    <w:rsid w:val="004A2077"/>
    <w:rsid w:val="004A2F64"/>
    <w:rsid w:val="004A38FA"/>
    <w:rsid w:val="004A3A81"/>
    <w:rsid w:val="004A6497"/>
    <w:rsid w:val="004A669E"/>
    <w:rsid w:val="004A743C"/>
    <w:rsid w:val="004A744A"/>
    <w:rsid w:val="004A7561"/>
    <w:rsid w:val="004B0777"/>
    <w:rsid w:val="004B10F5"/>
    <w:rsid w:val="004B1669"/>
    <w:rsid w:val="004B1897"/>
    <w:rsid w:val="004B1CEB"/>
    <w:rsid w:val="004B2498"/>
    <w:rsid w:val="004B27D8"/>
    <w:rsid w:val="004B3D08"/>
    <w:rsid w:val="004B4335"/>
    <w:rsid w:val="004B49B5"/>
    <w:rsid w:val="004B4F13"/>
    <w:rsid w:val="004B5ACD"/>
    <w:rsid w:val="004B5C07"/>
    <w:rsid w:val="004B638C"/>
    <w:rsid w:val="004B678D"/>
    <w:rsid w:val="004B7015"/>
    <w:rsid w:val="004C076D"/>
    <w:rsid w:val="004C10F1"/>
    <w:rsid w:val="004C1AE1"/>
    <w:rsid w:val="004C1BDB"/>
    <w:rsid w:val="004C2040"/>
    <w:rsid w:val="004C33B9"/>
    <w:rsid w:val="004C33CB"/>
    <w:rsid w:val="004C3956"/>
    <w:rsid w:val="004C3CEF"/>
    <w:rsid w:val="004C4371"/>
    <w:rsid w:val="004C4C3E"/>
    <w:rsid w:val="004C5419"/>
    <w:rsid w:val="004C5693"/>
    <w:rsid w:val="004C58CD"/>
    <w:rsid w:val="004C58FE"/>
    <w:rsid w:val="004C6347"/>
    <w:rsid w:val="004C63B7"/>
    <w:rsid w:val="004C7211"/>
    <w:rsid w:val="004C77A7"/>
    <w:rsid w:val="004C7DF8"/>
    <w:rsid w:val="004D0B9F"/>
    <w:rsid w:val="004D0D7B"/>
    <w:rsid w:val="004D1359"/>
    <w:rsid w:val="004D1491"/>
    <w:rsid w:val="004D151D"/>
    <w:rsid w:val="004D1653"/>
    <w:rsid w:val="004D1BDD"/>
    <w:rsid w:val="004D1D21"/>
    <w:rsid w:val="004D2A81"/>
    <w:rsid w:val="004D2AB0"/>
    <w:rsid w:val="004D397F"/>
    <w:rsid w:val="004D3AF3"/>
    <w:rsid w:val="004D3B96"/>
    <w:rsid w:val="004D482E"/>
    <w:rsid w:val="004D4C7E"/>
    <w:rsid w:val="004D61F9"/>
    <w:rsid w:val="004D6773"/>
    <w:rsid w:val="004D68FE"/>
    <w:rsid w:val="004D694A"/>
    <w:rsid w:val="004D7AB1"/>
    <w:rsid w:val="004D7B14"/>
    <w:rsid w:val="004D7EDF"/>
    <w:rsid w:val="004E084E"/>
    <w:rsid w:val="004E086D"/>
    <w:rsid w:val="004E16B6"/>
    <w:rsid w:val="004E2117"/>
    <w:rsid w:val="004E271E"/>
    <w:rsid w:val="004E2C1B"/>
    <w:rsid w:val="004E3B6E"/>
    <w:rsid w:val="004E3BDF"/>
    <w:rsid w:val="004E3D14"/>
    <w:rsid w:val="004E42A6"/>
    <w:rsid w:val="004E55BC"/>
    <w:rsid w:val="004E55E8"/>
    <w:rsid w:val="004E5DDD"/>
    <w:rsid w:val="004E64DF"/>
    <w:rsid w:val="004E7285"/>
    <w:rsid w:val="004E774D"/>
    <w:rsid w:val="004E7838"/>
    <w:rsid w:val="004E7FBF"/>
    <w:rsid w:val="004F03D9"/>
    <w:rsid w:val="004F0756"/>
    <w:rsid w:val="004F08CF"/>
    <w:rsid w:val="004F0B13"/>
    <w:rsid w:val="004F1844"/>
    <w:rsid w:val="004F1F46"/>
    <w:rsid w:val="004F202E"/>
    <w:rsid w:val="004F235F"/>
    <w:rsid w:val="004F2533"/>
    <w:rsid w:val="004F27BF"/>
    <w:rsid w:val="004F2A7C"/>
    <w:rsid w:val="004F32B1"/>
    <w:rsid w:val="004F3307"/>
    <w:rsid w:val="004F334D"/>
    <w:rsid w:val="004F397F"/>
    <w:rsid w:val="004F42E0"/>
    <w:rsid w:val="004F4605"/>
    <w:rsid w:val="004F47E0"/>
    <w:rsid w:val="004F4AA8"/>
    <w:rsid w:val="004F4AEF"/>
    <w:rsid w:val="004F59D4"/>
    <w:rsid w:val="004F6DD5"/>
    <w:rsid w:val="004F6E42"/>
    <w:rsid w:val="004F758E"/>
    <w:rsid w:val="004F7895"/>
    <w:rsid w:val="004F78CC"/>
    <w:rsid w:val="004F7CE6"/>
    <w:rsid w:val="004F7F78"/>
    <w:rsid w:val="005002D8"/>
    <w:rsid w:val="00500BAC"/>
    <w:rsid w:val="00500DC4"/>
    <w:rsid w:val="005011F5"/>
    <w:rsid w:val="005013F1"/>
    <w:rsid w:val="0050257F"/>
    <w:rsid w:val="0050282E"/>
    <w:rsid w:val="0050285F"/>
    <w:rsid w:val="00502A59"/>
    <w:rsid w:val="005039C2"/>
    <w:rsid w:val="00503E44"/>
    <w:rsid w:val="00504775"/>
    <w:rsid w:val="00504A95"/>
    <w:rsid w:val="005050B9"/>
    <w:rsid w:val="005052E1"/>
    <w:rsid w:val="00505316"/>
    <w:rsid w:val="00505B8E"/>
    <w:rsid w:val="00505EDD"/>
    <w:rsid w:val="00506101"/>
    <w:rsid w:val="00506434"/>
    <w:rsid w:val="00506AF4"/>
    <w:rsid w:val="00506C0D"/>
    <w:rsid w:val="00507285"/>
    <w:rsid w:val="00507300"/>
    <w:rsid w:val="00507A00"/>
    <w:rsid w:val="00507DE6"/>
    <w:rsid w:val="0051007B"/>
    <w:rsid w:val="005106ED"/>
    <w:rsid w:val="00510D62"/>
    <w:rsid w:val="00511C40"/>
    <w:rsid w:val="0051274D"/>
    <w:rsid w:val="005127C2"/>
    <w:rsid w:val="005129E4"/>
    <w:rsid w:val="00512B00"/>
    <w:rsid w:val="0051452C"/>
    <w:rsid w:val="00514AF4"/>
    <w:rsid w:val="00515E6F"/>
    <w:rsid w:val="00515EB7"/>
    <w:rsid w:val="00517C4D"/>
    <w:rsid w:val="005202CF"/>
    <w:rsid w:val="00520A2B"/>
    <w:rsid w:val="00520EE9"/>
    <w:rsid w:val="005211EF"/>
    <w:rsid w:val="005218CB"/>
    <w:rsid w:val="005219B3"/>
    <w:rsid w:val="00522B9E"/>
    <w:rsid w:val="005237BC"/>
    <w:rsid w:val="005249E0"/>
    <w:rsid w:val="00524C38"/>
    <w:rsid w:val="0052523B"/>
    <w:rsid w:val="005253C8"/>
    <w:rsid w:val="00525B62"/>
    <w:rsid w:val="00525F06"/>
    <w:rsid w:val="005261EA"/>
    <w:rsid w:val="005267F6"/>
    <w:rsid w:val="00526F92"/>
    <w:rsid w:val="00527EC1"/>
    <w:rsid w:val="0053039E"/>
    <w:rsid w:val="005310EB"/>
    <w:rsid w:val="005316E2"/>
    <w:rsid w:val="00531C2B"/>
    <w:rsid w:val="0053239F"/>
    <w:rsid w:val="00532C25"/>
    <w:rsid w:val="00532C76"/>
    <w:rsid w:val="00533069"/>
    <w:rsid w:val="00534A71"/>
    <w:rsid w:val="00534C8F"/>
    <w:rsid w:val="00534DBD"/>
    <w:rsid w:val="00534F42"/>
    <w:rsid w:val="0053527C"/>
    <w:rsid w:val="00535471"/>
    <w:rsid w:val="0053691D"/>
    <w:rsid w:val="00537247"/>
    <w:rsid w:val="005375B9"/>
    <w:rsid w:val="005375D2"/>
    <w:rsid w:val="00537796"/>
    <w:rsid w:val="00537A64"/>
    <w:rsid w:val="005406AC"/>
    <w:rsid w:val="00541C1A"/>
    <w:rsid w:val="00542C00"/>
    <w:rsid w:val="005433F3"/>
    <w:rsid w:val="00543444"/>
    <w:rsid w:val="005438B8"/>
    <w:rsid w:val="00543D41"/>
    <w:rsid w:val="00544B75"/>
    <w:rsid w:val="00544DBE"/>
    <w:rsid w:val="00545F43"/>
    <w:rsid w:val="005464E1"/>
    <w:rsid w:val="00546604"/>
    <w:rsid w:val="00547C4B"/>
    <w:rsid w:val="00550129"/>
    <w:rsid w:val="0055086B"/>
    <w:rsid w:val="00550EC3"/>
    <w:rsid w:val="005511DB"/>
    <w:rsid w:val="00551976"/>
    <w:rsid w:val="0055238E"/>
    <w:rsid w:val="00553926"/>
    <w:rsid w:val="005544EC"/>
    <w:rsid w:val="0055462D"/>
    <w:rsid w:val="00554B29"/>
    <w:rsid w:val="00555706"/>
    <w:rsid w:val="005558BC"/>
    <w:rsid w:val="00556BCD"/>
    <w:rsid w:val="00557491"/>
    <w:rsid w:val="0056035C"/>
    <w:rsid w:val="00560988"/>
    <w:rsid w:val="00560A17"/>
    <w:rsid w:val="00560B93"/>
    <w:rsid w:val="00560F42"/>
    <w:rsid w:val="00562007"/>
    <w:rsid w:val="005621B6"/>
    <w:rsid w:val="005625E8"/>
    <w:rsid w:val="0056265D"/>
    <w:rsid w:val="0056268B"/>
    <w:rsid w:val="00562B41"/>
    <w:rsid w:val="00562CB9"/>
    <w:rsid w:val="005635AB"/>
    <w:rsid w:val="00563E3C"/>
    <w:rsid w:val="00563F1B"/>
    <w:rsid w:val="005640E1"/>
    <w:rsid w:val="00564527"/>
    <w:rsid w:val="005652E6"/>
    <w:rsid w:val="005659B9"/>
    <w:rsid w:val="00566226"/>
    <w:rsid w:val="0056636F"/>
    <w:rsid w:val="005669E5"/>
    <w:rsid w:val="00566D44"/>
    <w:rsid w:val="00566E2B"/>
    <w:rsid w:val="00567114"/>
    <w:rsid w:val="0056760B"/>
    <w:rsid w:val="00567C1A"/>
    <w:rsid w:val="00567E8D"/>
    <w:rsid w:val="00570410"/>
    <w:rsid w:val="0057053B"/>
    <w:rsid w:val="005709FF"/>
    <w:rsid w:val="00572603"/>
    <w:rsid w:val="00572FEE"/>
    <w:rsid w:val="005747D5"/>
    <w:rsid w:val="00574994"/>
    <w:rsid w:val="00574ACD"/>
    <w:rsid w:val="00576885"/>
    <w:rsid w:val="00576968"/>
    <w:rsid w:val="00576C9A"/>
    <w:rsid w:val="005773DA"/>
    <w:rsid w:val="0057769A"/>
    <w:rsid w:val="005778E3"/>
    <w:rsid w:val="005779E0"/>
    <w:rsid w:val="00577CC1"/>
    <w:rsid w:val="0058012E"/>
    <w:rsid w:val="005803E8"/>
    <w:rsid w:val="00580BB1"/>
    <w:rsid w:val="00580BC5"/>
    <w:rsid w:val="00580BDE"/>
    <w:rsid w:val="00580EE0"/>
    <w:rsid w:val="00580F0C"/>
    <w:rsid w:val="005819F2"/>
    <w:rsid w:val="005821F9"/>
    <w:rsid w:val="00583338"/>
    <w:rsid w:val="00583741"/>
    <w:rsid w:val="005837B8"/>
    <w:rsid w:val="0058418E"/>
    <w:rsid w:val="00584A2A"/>
    <w:rsid w:val="00584DE6"/>
    <w:rsid w:val="0058590D"/>
    <w:rsid w:val="00585A90"/>
    <w:rsid w:val="00585B35"/>
    <w:rsid w:val="00585D76"/>
    <w:rsid w:val="0058602C"/>
    <w:rsid w:val="0058602E"/>
    <w:rsid w:val="00586C9D"/>
    <w:rsid w:val="00587049"/>
    <w:rsid w:val="005901BE"/>
    <w:rsid w:val="00590BDB"/>
    <w:rsid w:val="00591F10"/>
    <w:rsid w:val="00592182"/>
    <w:rsid w:val="0059231E"/>
    <w:rsid w:val="005923C6"/>
    <w:rsid w:val="00593035"/>
    <w:rsid w:val="00593222"/>
    <w:rsid w:val="005932AC"/>
    <w:rsid w:val="00593454"/>
    <w:rsid w:val="005934C3"/>
    <w:rsid w:val="00593757"/>
    <w:rsid w:val="00593A02"/>
    <w:rsid w:val="00593A81"/>
    <w:rsid w:val="00593C7B"/>
    <w:rsid w:val="00594475"/>
    <w:rsid w:val="005944E6"/>
    <w:rsid w:val="00594522"/>
    <w:rsid w:val="0059460D"/>
    <w:rsid w:val="0059507C"/>
    <w:rsid w:val="0059529C"/>
    <w:rsid w:val="00595397"/>
    <w:rsid w:val="005959E4"/>
    <w:rsid w:val="005964C2"/>
    <w:rsid w:val="0059692F"/>
    <w:rsid w:val="0059702C"/>
    <w:rsid w:val="005A02B2"/>
    <w:rsid w:val="005A03C9"/>
    <w:rsid w:val="005A0D81"/>
    <w:rsid w:val="005A0FFF"/>
    <w:rsid w:val="005A17CE"/>
    <w:rsid w:val="005A1E47"/>
    <w:rsid w:val="005A457C"/>
    <w:rsid w:val="005A4E17"/>
    <w:rsid w:val="005A5185"/>
    <w:rsid w:val="005A51AA"/>
    <w:rsid w:val="005A5657"/>
    <w:rsid w:val="005A6059"/>
    <w:rsid w:val="005A69A2"/>
    <w:rsid w:val="005A70E8"/>
    <w:rsid w:val="005A7D08"/>
    <w:rsid w:val="005B0498"/>
    <w:rsid w:val="005B05F4"/>
    <w:rsid w:val="005B087B"/>
    <w:rsid w:val="005B0E00"/>
    <w:rsid w:val="005B21CC"/>
    <w:rsid w:val="005B2487"/>
    <w:rsid w:val="005B269F"/>
    <w:rsid w:val="005B365A"/>
    <w:rsid w:val="005B36E2"/>
    <w:rsid w:val="005B38C4"/>
    <w:rsid w:val="005B43D8"/>
    <w:rsid w:val="005B4D41"/>
    <w:rsid w:val="005B50EE"/>
    <w:rsid w:val="005B60FC"/>
    <w:rsid w:val="005B61D8"/>
    <w:rsid w:val="005B6C3A"/>
    <w:rsid w:val="005B7735"/>
    <w:rsid w:val="005B7C66"/>
    <w:rsid w:val="005B7FE8"/>
    <w:rsid w:val="005C006F"/>
    <w:rsid w:val="005C01D9"/>
    <w:rsid w:val="005C0841"/>
    <w:rsid w:val="005C1776"/>
    <w:rsid w:val="005C17EE"/>
    <w:rsid w:val="005C2109"/>
    <w:rsid w:val="005C2514"/>
    <w:rsid w:val="005C2BC5"/>
    <w:rsid w:val="005C2E18"/>
    <w:rsid w:val="005C3679"/>
    <w:rsid w:val="005C3B13"/>
    <w:rsid w:val="005C4184"/>
    <w:rsid w:val="005C554C"/>
    <w:rsid w:val="005C555E"/>
    <w:rsid w:val="005C5A07"/>
    <w:rsid w:val="005C6776"/>
    <w:rsid w:val="005C6C5A"/>
    <w:rsid w:val="005C7B33"/>
    <w:rsid w:val="005C7BF5"/>
    <w:rsid w:val="005C7F44"/>
    <w:rsid w:val="005D09AE"/>
    <w:rsid w:val="005D0F0D"/>
    <w:rsid w:val="005D12AD"/>
    <w:rsid w:val="005D28C9"/>
    <w:rsid w:val="005D3746"/>
    <w:rsid w:val="005D47FD"/>
    <w:rsid w:val="005D4FB4"/>
    <w:rsid w:val="005D5DE3"/>
    <w:rsid w:val="005D5F6C"/>
    <w:rsid w:val="005D6A7C"/>
    <w:rsid w:val="005D73BC"/>
    <w:rsid w:val="005D78E4"/>
    <w:rsid w:val="005D7A4C"/>
    <w:rsid w:val="005E0706"/>
    <w:rsid w:val="005E0DCE"/>
    <w:rsid w:val="005E162D"/>
    <w:rsid w:val="005E250E"/>
    <w:rsid w:val="005E3033"/>
    <w:rsid w:val="005E3363"/>
    <w:rsid w:val="005E3CAD"/>
    <w:rsid w:val="005E3D07"/>
    <w:rsid w:val="005E4615"/>
    <w:rsid w:val="005E4CFF"/>
    <w:rsid w:val="005E50C2"/>
    <w:rsid w:val="005E574B"/>
    <w:rsid w:val="005E5D58"/>
    <w:rsid w:val="005E60C9"/>
    <w:rsid w:val="005E6C2C"/>
    <w:rsid w:val="005E71AE"/>
    <w:rsid w:val="005E7756"/>
    <w:rsid w:val="005E7DA0"/>
    <w:rsid w:val="005F03F5"/>
    <w:rsid w:val="005F11AB"/>
    <w:rsid w:val="005F1593"/>
    <w:rsid w:val="005F20C9"/>
    <w:rsid w:val="005F257A"/>
    <w:rsid w:val="005F2641"/>
    <w:rsid w:val="005F3CBB"/>
    <w:rsid w:val="005F4299"/>
    <w:rsid w:val="005F47C8"/>
    <w:rsid w:val="005F4869"/>
    <w:rsid w:val="005F6274"/>
    <w:rsid w:val="005F6520"/>
    <w:rsid w:val="005F7EFA"/>
    <w:rsid w:val="00600021"/>
    <w:rsid w:val="00600865"/>
    <w:rsid w:val="006008DC"/>
    <w:rsid w:val="00600E08"/>
    <w:rsid w:val="00600F8E"/>
    <w:rsid w:val="006021F0"/>
    <w:rsid w:val="006029E6"/>
    <w:rsid w:val="006033CA"/>
    <w:rsid w:val="00604010"/>
    <w:rsid w:val="006054F9"/>
    <w:rsid w:val="00606813"/>
    <w:rsid w:val="006078AF"/>
    <w:rsid w:val="00607F3E"/>
    <w:rsid w:val="0061100A"/>
    <w:rsid w:val="0061153F"/>
    <w:rsid w:val="00611D73"/>
    <w:rsid w:val="00612D25"/>
    <w:rsid w:val="00613200"/>
    <w:rsid w:val="00613564"/>
    <w:rsid w:val="00613645"/>
    <w:rsid w:val="00614A0D"/>
    <w:rsid w:val="00614F76"/>
    <w:rsid w:val="00615014"/>
    <w:rsid w:val="006150C4"/>
    <w:rsid w:val="00615574"/>
    <w:rsid w:val="00615891"/>
    <w:rsid w:val="00615B46"/>
    <w:rsid w:val="00615C4F"/>
    <w:rsid w:val="006164D7"/>
    <w:rsid w:val="00617B49"/>
    <w:rsid w:val="00621322"/>
    <w:rsid w:val="00621C40"/>
    <w:rsid w:val="006221B4"/>
    <w:rsid w:val="00622525"/>
    <w:rsid w:val="00622A04"/>
    <w:rsid w:val="006239CF"/>
    <w:rsid w:val="00623DF0"/>
    <w:rsid w:val="00624408"/>
    <w:rsid w:val="006245F1"/>
    <w:rsid w:val="00625295"/>
    <w:rsid w:val="00625481"/>
    <w:rsid w:val="0062551C"/>
    <w:rsid w:val="006267F9"/>
    <w:rsid w:val="006277A4"/>
    <w:rsid w:val="00627836"/>
    <w:rsid w:val="00627B0B"/>
    <w:rsid w:val="0063024C"/>
    <w:rsid w:val="00631770"/>
    <w:rsid w:val="00631B84"/>
    <w:rsid w:val="006326EC"/>
    <w:rsid w:val="00632B41"/>
    <w:rsid w:val="0063421A"/>
    <w:rsid w:val="0063487E"/>
    <w:rsid w:val="00635A2E"/>
    <w:rsid w:val="00635BF3"/>
    <w:rsid w:val="00635C3F"/>
    <w:rsid w:val="00636688"/>
    <w:rsid w:val="00637168"/>
    <w:rsid w:val="00637C2D"/>
    <w:rsid w:val="00637D21"/>
    <w:rsid w:val="00640EAE"/>
    <w:rsid w:val="00641D05"/>
    <w:rsid w:val="00642314"/>
    <w:rsid w:val="0064332C"/>
    <w:rsid w:val="006449D0"/>
    <w:rsid w:val="00645289"/>
    <w:rsid w:val="0064645B"/>
    <w:rsid w:val="006465B6"/>
    <w:rsid w:val="006468E0"/>
    <w:rsid w:val="006472B5"/>
    <w:rsid w:val="00647F1A"/>
    <w:rsid w:val="0065017B"/>
    <w:rsid w:val="0065058E"/>
    <w:rsid w:val="00652575"/>
    <w:rsid w:val="00652C38"/>
    <w:rsid w:val="00652DE2"/>
    <w:rsid w:val="00653193"/>
    <w:rsid w:val="006539AF"/>
    <w:rsid w:val="00654A46"/>
    <w:rsid w:val="006552DC"/>
    <w:rsid w:val="006556A6"/>
    <w:rsid w:val="006568D7"/>
    <w:rsid w:val="00657201"/>
    <w:rsid w:val="006574B4"/>
    <w:rsid w:val="006600AF"/>
    <w:rsid w:val="0066022E"/>
    <w:rsid w:val="006604AD"/>
    <w:rsid w:val="00661031"/>
    <w:rsid w:val="006611B1"/>
    <w:rsid w:val="0066146F"/>
    <w:rsid w:val="00661E27"/>
    <w:rsid w:val="00661E74"/>
    <w:rsid w:val="00662B18"/>
    <w:rsid w:val="006630CB"/>
    <w:rsid w:val="00663516"/>
    <w:rsid w:val="00663EA3"/>
    <w:rsid w:val="006640FC"/>
    <w:rsid w:val="006651EE"/>
    <w:rsid w:val="0066597A"/>
    <w:rsid w:val="006662BA"/>
    <w:rsid w:val="006664B0"/>
    <w:rsid w:val="00666B0A"/>
    <w:rsid w:val="00667C81"/>
    <w:rsid w:val="00667E6F"/>
    <w:rsid w:val="006704BB"/>
    <w:rsid w:val="0067051D"/>
    <w:rsid w:val="006708DC"/>
    <w:rsid w:val="00670F79"/>
    <w:rsid w:val="00670FEA"/>
    <w:rsid w:val="006742DA"/>
    <w:rsid w:val="00674491"/>
    <w:rsid w:val="00674D1B"/>
    <w:rsid w:val="0067503A"/>
    <w:rsid w:val="006751A5"/>
    <w:rsid w:val="00675842"/>
    <w:rsid w:val="00676EE6"/>
    <w:rsid w:val="00677096"/>
    <w:rsid w:val="0067776D"/>
    <w:rsid w:val="00681209"/>
    <w:rsid w:val="0068198E"/>
    <w:rsid w:val="00681C51"/>
    <w:rsid w:val="00682002"/>
    <w:rsid w:val="0068264B"/>
    <w:rsid w:val="0068268F"/>
    <w:rsid w:val="00683C02"/>
    <w:rsid w:val="006847EB"/>
    <w:rsid w:val="00684B4C"/>
    <w:rsid w:val="00684BDF"/>
    <w:rsid w:val="00684DB0"/>
    <w:rsid w:val="00685938"/>
    <w:rsid w:val="00685DB9"/>
    <w:rsid w:val="006878A1"/>
    <w:rsid w:val="0069005E"/>
    <w:rsid w:val="00690222"/>
    <w:rsid w:val="00691287"/>
    <w:rsid w:val="0069217F"/>
    <w:rsid w:val="006928B6"/>
    <w:rsid w:val="00693EA1"/>
    <w:rsid w:val="00694503"/>
    <w:rsid w:val="00695663"/>
    <w:rsid w:val="00695A89"/>
    <w:rsid w:val="00696C24"/>
    <w:rsid w:val="00697880"/>
    <w:rsid w:val="006A0CDB"/>
    <w:rsid w:val="006A16BE"/>
    <w:rsid w:val="006A1776"/>
    <w:rsid w:val="006A1AE7"/>
    <w:rsid w:val="006A1E5F"/>
    <w:rsid w:val="006A278F"/>
    <w:rsid w:val="006A3B0E"/>
    <w:rsid w:val="006A3FFB"/>
    <w:rsid w:val="006A4401"/>
    <w:rsid w:val="006A44A6"/>
    <w:rsid w:val="006A4617"/>
    <w:rsid w:val="006A77DD"/>
    <w:rsid w:val="006B0A55"/>
    <w:rsid w:val="006B0FF3"/>
    <w:rsid w:val="006B1EE8"/>
    <w:rsid w:val="006B289A"/>
    <w:rsid w:val="006B2D06"/>
    <w:rsid w:val="006B2FEB"/>
    <w:rsid w:val="006B35DA"/>
    <w:rsid w:val="006B383E"/>
    <w:rsid w:val="006B3FAA"/>
    <w:rsid w:val="006B3FC5"/>
    <w:rsid w:val="006B42CC"/>
    <w:rsid w:val="006B45D0"/>
    <w:rsid w:val="006B4B3F"/>
    <w:rsid w:val="006B62D3"/>
    <w:rsid w:val="006B636B"/>
    <w:rsid w:val="006B65E6"/>
    <w:rsid w:val="006B6987"/>
    <w:rsid w:val="006B6997"/>
    <w:rsid w:val="006C05CF"/>
    <w:rsid w:val="006C0931"/>
    <w:rsid w:val="006C0D6E"/>
    <w:rsid w:val="006C19BD"/>
    <w:rsid w:val="006C1B7B"/>
    <w:rsid w:val="006C2D26"/>
    <w:rsid w:val="006C2EDE"/>
    <w:rsid w:val="006C3CD0"/>
    <w:rsid w:val="006C50A2"/>
    <w:rsid w:val="006C50E7"/>
    <w:rsid w:val="006C7460"/>
    <w:rsid w:val="006C7C1E"/>
    <w:rsid w:val="006D0875"/>
    <w:rsid w:val="006D0DEB"/>
    <w:rsid w:val="006D0E17"/>
    <w:rsid w:val="006D1830"/>
    <w:rsid w:val="006D189C"/>
    <w:rsid w:val="006D1BD1"/>
    <w:rsid w:val="006D4471"/>
    <w:rsid w:val="006D5544"/>
    <w:rsid w:val="006D55A1"/>
    <w:rsid w:val="006D5781"/>
    <w:rsid w:val="006D599D"/>
    <w:rsid w:val="006D59BC"/>
    <w:rsid w:val="006D5C2A"/>
    <w:rsid w:val="006D6C26"/>
    <w:rsid w:val="006D7028"/>
    <w:rsid w:val="006D742E"/>
    <w:rsid w:val="006D780A"/>
    <w:rsid w:val="006D78FF"/>
    <w:rsid w:val="006D79AD"/>
    <w:rsid w:val="006E06F7"/>
    <w:rsid w:val="006E1969"/>
    <w:rsid w:val="006E1E85"/>
    <w:rsid w:val="006E2276"/>
    <w:rsid w:val="006E2D4A"/>
    <w:rsid w:val="006E370E"/>
    <w:rsid w:val="006E3EFA"/>
    <w:rsid w:val="006E3F72"/>
    <w:rsid w:val="006E512D"/>
    <w:rsid w:val="006E51CD"/>
    <w:rsid w:val="006E549E"/>
    <w:rsid w:val="006E5581"/>
    <w:rsid w:val="006E58A1"/>
    <w:rsid w:val="006E5B7D"/>
    <w:rsid w:val="006E6F4B"/>
    <w:rsid w:val="006E76F1"/>
    <w:rsid w:val="006E7C60"/>
    <w:rsid w:val="006F01E6"/>
    <w:rsid w:val="006F077A"/>
    <w:rsid w:val="006F078A"/>
    <w:rsid w:val="006F0CF3"/>
    <w:rsid w:val="006F10C2"/>
    <w:rsid w:val="006F11FF"/>
    <w:rsid w:val="006F13C6"/>
    <w:rsid w:val="006F282B"/>
    <w:rsid w:val="006F2D37"/>
    <w:rsid w:val="006F2FDA"/>
    <w:rsid w:val="006F3B92"/>
    <w:rsid w:val="006F3E0F"/>
    <w:rsid w:val="006F40CE"/>
    <w:rsid w:val="006F4383"/>
    <w:rsid w:val="006F44D7"/>
    <w:rsid w:val="006F47C4"/>
    <w:rsid w:val="006F4ECB"/>
    <w:rsid w:val="006F51B5"/>
    <w:rsid w:val="006F5423"/>
    <w:rsid w:val="006F56C8"/>
    <w:rsid w:val="006F5857"/>
    <w:rsid w:val="006F5E0B"/>
    <w:rsid w:val="006F7620"/>
    <w:rsid w:val="006F7876"/>
    <w:rsid w:val="006F78FB"/>
    <w:rsid w:val="00700243"/>
    <w:rsid w:val="00701D77"/>
    <w:rsid w:val="007025A8"/>
    <w:rsid w:val="00702C74"/>
    <w:rsid w:val="0070369B"/>
    <w:rsid w:val="00703AE5"/>
    <w:rsid w:val="0070437A"/>
    <w:rsid w:val="00704621"/>
    <w:rsid w:val="007047C0"/>
    <w:rsid w:val="00704882"/>
    <w:rsid w:val="00704A53"/>
    <w:rsid w:val="00707A7F"/>
    <w:rsid w:val="007106B3"/>
    <w:rsid w:val="00712093"/>
    <w:rsid w:val="00712485"/>
    <w:rsid w:val="00713F75"/>
    <w:rsid w:val="007140DE"/>
    <w:rsid w:val="00714466"/>
    <w:rsid w:val="00714CC6"/>
    <w:rsid w:val="00714CDE"/>
    <w:rsid w:val="00714CE6"/>
    <w:rsid w:val="00715046"/>
    <w:rsid w:val="00715433"/>
    <w:rsid w:val="007155CD"/>
    <w:rsid w:val="00715A04"/>
    <w:rsid w:val="00715AB6"/>
    <w:rsid w:val="00715F48"/>
    <w:rsid w:val="00716D61"/>
    <w:rsid w:val="00717244"/>
    <w:rsid w:val="00717831"/>
    <w:rsid w:val="00720507"/>
    <w:rsid w:val="00720936"/>
    <w:rsid w:val="007212D9"/>
    <w:rsid w:val="00721871"/>
    <w:rsid w:val="00721B03"/>
    <w:rsid w:val="00721F02"/>
    <w:rsid w:val="00722C95"/>
    <w:rsid w:val="00722CF8"/>
    <w:rsid w:val="00723253"/>
    <w:rsid w:val="00723333"/>
    <w:rsid w:val="00723360"/>
    <w:rsid w:val="007233C3"/>
    <w:rsid w:val="00723D49"/>
    <w:rsid w:val="007241EE"/>
    <w:rsid w:val="007242FB"/>
    <w:rsid w:val="00725B98"/>
    <w:rsid w:val="00725BC6"/>
    <w:rsid w:val="00725C69"/>
    <w:rsid w:val="0072616D"/>
    <w:rsid w:val="00726902"/>
    <w:rsid w:val="00726CB3"/>
    <w:rsid w:val="00727446"/>
    <w:rsid w:val="007301C1"/>
    <w:rsid w:val="00730772"/>
    <w:rsid w:val="00732A89"/>
    <w:rsid w:val="00732AA8"/>
    <w:rsid w:val="00732D3A"/>
    <w:rsid w:val="0073344E"/>
    <w:rsid w:val="00733A4F"/>
    <w:rsid w:val="00734DD3"/>
    <w:rsid w:val="00735105"/>
    <w:rsid w:val="007355F3"/>
    <w:rsid w:val="007360C9"/>
    <w:rsid w:val="0073673D"/>
    <w:rsid w:val="007367B2"/>
    <w:rsid w:val="007368DA"/>
    <w:rsid w:val="0073718E"/>
    <w:rsid w:val="007371B9"/>
    <w:rsid w:val="007409B6"/>
    <w:rsid w:val="00742370"/>
    <w:rsid w:val="00743265"/>
    <w:rsid w:val="00743428"/>
    <w:rsid w:val="00743A75"/>
    <w:rsid w:val="00743DC3"/>
    <w:rsid w:val="00744611"/>
    <w:rsid w:val="007450F2"/>
    <w:rsid w:val="00745422"/>
    <w:rsid w:val="0074624E"/>
    <w:rsid w:val="00746CAC"/>
    <w:rsid w:val="0074728B"/>
    <w:rsid w:val="00747CD6"/>
    <w:rsid w:val="00747D72"/>
    <w:rsid w:val="0075069C"/>
    <w:rsid w:val="00751188"/>
    <w:rsid w:val="007512A3"/>
    <w:rsid w:val="00751544"/>
    <w:rsid w:val="007519E3"/>
    <w:rsid w:val="00752273"/>
    <w:rsid w:val="00753590"/>
    <w:rsid w:val="007548C0"/>
    <w:rsid w:val="00755D83"/>
    <w:rsid w:val="007560BF"/>
    <w:rsid w:val="0075675F"/>
    <w:rsid w:val="0075718F"/>
    <w:rsid w:val="007577FA"/>
    <w:rsid w:val="007577FD"/>
    <w:rsid w:val="007600A2"/>
    <w:rsid w:val="0076051E"/>
    <w:rsid w:val="00760EF8"/>
    <w:rsid w:val="0076156D"/>
    <w:rsid w:val="00761689"/>
    <w:rsid w:val="0076208D"/>
    <w:rsid w:val="00762748"/>
    <w:rsid w:val="00762994"/>
    <w:rsid w:val="00762B74"/>
    <w:rsid w:val="00762F1B"/>
    <w:rsid w:val="007631B6"/>
    <w:rsid w:val="00763318"/>
    <w:rsid w:val="007639B2"/>
    <w:rsid w:val="00763E9C"/>
    <w:rsid w:val="00763ED6"/>
    <w:rsid w:val="007654BC"/>
    <w:rsid w:val="0076555A"/>
    <w:rsid w:val="00765AE1"/>
    <w:rsid w:val="0076697A"/>
    <w:rsid w:val="00766B33"/>
    <w:rsid w:val="00767AD8"/>
    <w:rsid w:val="00767C51"/>
    <w:rsid w:val="007707B0"/>
    <w:rsid w:val="007708C7"/>
    <w:rsid w:val="00771C0E"/>
    <w:rsid w:val="00772C32"/>
    <w:rsid w:val="00772DF4"/>
    <w:rsid w:val="00773E74"/>
    <w:rsid w:val="0077445E"/>
    <w:rsid w:val="007747E9"/>
    <w:rsid w:val="00774C1E"/>
    <w:rsid w:val="007761A6"/>
    <w:rsid w:val="00776333"/>
    <w:rsid w:val="00776C9B"/>
    <w:rsid w:val="00776F07"/>
    <w:rsid w:val="00777165"/>
    <w:rsid w:val="00777782"/>
    <w:rsid w:val="00780178"/>
    <w:rsid w:val="007802F2"/>
    <w:rsid w:val="00780400"/>
    <w:rsid w:val="00780AFF"/>
    <w:rsid w:val="007810C5"/>
    <w:rsid w:val="007823E0"/>
    <w:rsid w:val="007824C8"/>
    <w:rsid w:val="00782692"/>
    <w:rsid w:val="00784047"/>
    <w:rsid w:val="007840AB"/>
    <w:rsid w:val="00784BBB"/>
    <w:rsid w:val="00784BBC"/>
    <w:rsid w:val="00785758"/>
    <w:rsid w:val="00785CA9"/>
    <w:rsid w:val="0078622B"/>
    <w:rsid w:val="00786A57"/>
    <w:rsid w:val="00786E08"/>
    <w:rsid w:val="00787516"/>
    <w:rsid w:val="0078760C"/>
    <w:rsid w:val="007876C3"/>
    <w:rsid w:val="007879EC"/>
    <w:rsid w:val="00787A0E"/>
    <w:rsid w:val="00787B60"/>
    <w:rsid w:val="00787EC7"/>
    <w:rsid w:val="007903F2"/>
    <w:rsid w:val="00791394"/>
    <w:rsid w:val="007913D6"/>
    <w:rsid w:val="00791855"/>
    <w:rsid w:val="007922C3"/>
    <w:rsid w:val="00792777"/>
    <w:rsid w:val="007927C4"/>
    <w:rsid w:val="00793EDA"/>
    <w:rsid w:val="0079451A"/>
    <w:rsid w:val="00794D56"/>
    <w:rsid w:val="00795BD1"/>
    <w:rsid w:val="00795FBE"/>
    <w:rsid w:val="007964B0"/>
    <w:rsid w:val="00796873"/>
    <w:rsid w:val="00796BB7"/>
    <w:rsid w:val="007978E9"/>
    <w:rsid w:val="007A0702"/>
    <w:rsid w:val="007A0891"/>
    <w:rsid w:val="007A0BB8"/>
    <w:rsid w:val="007A0FBB"/>
    <w:rsid w:val="007A198D"/>
    <w:rsid w:val="007A1ED8"/>
    <w:rsid w:val="007A2CDD"/>
    <w:rsid w:val="007A54C8"/>
    <w:rsid w:val="007A5589"/>
    <w:rsid w:val="007A6358"/>
    <w:rsid w:val="007A6E41"/>
    <w:rsid w:val="007A7D99"/>
    <w:rsid w:val="007A7F1A"/>
    <w:rsid w:val="007B0105"/>
    <w:rsid w:val="007B0A78"/>
    <w:rsid w:val="007B2141"/>
    <w:rsid w:val="007B2145"/>
    <w:rsid w:val="007B2714"/>
    <w:rsid w:val="007B2F8F"/>
    <w:rsid w:val="007B3EC9"/>
    <w:rsid w:val="007B50BA"/>
    <w:rsid w:val="007B5899"/>
    <w:rsid w:val="007B671C"/>
    <w:rsid w:val="007B7303"/>
    <w:rsid w:val="007B7765"/>
    <w:rsid w:val="007C033D"/>
    <w:rsid w:val="007C07D1"/>
    <w:rsid w:val="007C16B5"/>
    <w:rsid w:val="007C1B13"/>
    <w:rsid w:val="007C1BD8"/>
    <w:rsid w:val="007C25D3"/>
    <w:rsid w:val="007C378B"/>
    <w:rsid w:val="007C3A6D"/>
    <w:rsid w:val="007C3DA4"/>
    <w:rsid w:val="007C4083"/>
    <w:rsid w:val="007C429C"/>
    <w:rsid w:val="007C43EA"/>
    <w:rsid w:val="007C54CA"/>
    <w:rsid w:val="007C560B"/>
    <w:rsid w:val="007C5C00"/>
    <w:rsid w:val="007C6C1B"/>
    <w:rsid w:val="007D01B6"/>
    <w:rsid w:val="007D05C5"/>
    <w:rsid w:val="007D0F96"/>
    <w:rsid w:val="007D108F"/>
    <w:rsid w:val="007D1319"/>
    <w:rsid w:val="007D1877"/>
    <w:rsid w:val="007D3D81"/>
    <w:rsid w:val="007D420B"/>
    <w:rsid w:val="007D44AC"/>
    <w:rsid w:val="007D52FD"/>
    <w:rsid w:val="007D6010"/>
    <w:rsid w:val="007D6B38"/>
    <w:rsid w:val="007D6C14"/>
    <w:rsid w:val="007D6DE1"/>
    <w:rsid w:val="007D7186"/>
    <w:rsid w:val="007E081E"/>
    <w:rsid w:val="007E08FC"/>
    <w:rsid w:val="007E31B5"/>
    <w:rsid w:val="007E39CC"/>
    <w:rsid w:val="007E3C78"/>
    <w:rsid w:val="007E3E29"/>
    <w:rsid w:val="007E4239"/>
    <w:rsid w:val="007E54E9"/>
    <w:rsid w:val="007E5D43"/>
    <w:rsid w:val="007E715A"/>
    <w:rsid w:val="007E751C"/>
    <w:rsid w:val="007E7A9B"/>
    <w:rsid w:val="007E7B7A"/>
    <w:rsid w:val="007F0542"/>
    <w:rsid w:val="007F0E7A"/>
    <w:rsid w:val="007F1146"/>
    <w:rsid w:val="007F1450"/>
    <w:rsid w:val="007F1CAA"/>
    <w:rsid w:val="007F2B5C"/>
    <w:rsid w:val="007F2C14"/>
    <w:rsid w:val="007F2E3C"/>
    <w:rsid w:val="007F3A91"/>
    <w:rsid w:val="007F4F73"/>
    <w:rsid w:val="007F5036"/>
    <w:rsid w:val="007F7084"/>
    <w:rsid w:val="007F71E2"/>
    <w:rsid w:val="007F72C1"/>
    <w:rsid w:val="007F73CA"/>
    <w:rsid w:val="007F77A1"/>
    <w:rsid w:val="007F7F62"/>
    <w:rsid w:val="00800765"/>
    <w:rsid w:val="00801256"/>
    <w:rsid w:val="00801DFA"/>
    <w:rsid w:val="008021AC"/>
    <w:rsid w:val="00802896"/>
    <w:rsid w:val="00802AB8"/>
    <w:rsid w:val="00803A6B"/>
    <w:rsid w:val="0080416B"/>
    <w:rsid w:val="008049B9"/>
    <w:rsid w:val="00805E59"/>
    <w:rsid w:val="00806825"/>
    <w:rsid w:val="00806D8B"/>
    <w:rsid w:val="008075DB"/>
    <w:rsid w:val="00810269"/>
    <w:rsid w:val="00811283"/>
    <w:rsid w:val="00811E2E"/>
    <w:rsid w:val="00811FE8"/>
    <w:rsid w:val="00812A6A"/>
    <w:rsid w:val="0081446A"/>
    <w:rsid w:val="008145AD"/>
    <w:rsid w:val="00814612"/>
    <w:rsid w:val="0081494A"/>
    <w:rsid w:val="00814B54"/>
    <w:rsid w:val="00814D89"/>
    <w:rsid w:val="008151AF"/>
    <w:rsid w:val="00816565"/>
    <w:rsid w:val="00816F13"/>
    <w:rsid w:val="0081756C"/>
    <w:rsid w:val="008204A9"/>
    <w:rsid w:val="008217C0"/>
    <w:rsid w:val="008223DC"/>
    <w:rsid w:val="008228CD"/>
    <w:rsid w:val="00824173"/>
    <w:rsid w:val="00825210"/>
    <w:rsid w:val="00825AFD"/>
    <w:rsid w:val="00826459"/>
    <w:rsid w:val="00826CCD"/>
    <w:rsid w:val="00827EDA"/>
    <w:rsid w:val="00830AAA"/>
    <w:rsid w:val="00831356"/>
    <w:rsid w:val="00831909"/>
    <w:rsid w:val="00831B91"/>
    <w:rsid w:val="00832123"/>
    <w:rsid w:val="00832300"/>
    <w:rsid w:val="00832338"/>
    <w:rsid w:val="008325B8"/>
    <w:rsid w:val="008330BB"/>
    <w:rsid w:val="0083332E"/>
    <w:rsid w:val="008333C4"/>
    <w:rsid w:val="008336F7"/>
    <w:rsid w:val="00833CB7"/>
    <w:rsid w:val="00834EF1"/>
    <w:rsid w:val="00836408"/>
    <w:rsid w:val="00837CC7"/>
    <w:rsid w:val="008401C0"/>
    <w:rsid w:val="00841635"/>
    <w:rsid w:val="00841964"/>
    <w:rsid w:val="00841B4E"/>
    <w:rsid w:val="00841BD3"/>
    <w:rsid w:val="008422A4"/>
    <w:rsid w:val="00843935"/>
    <w:rsid w:val="00843B12"/>
    <w:rsid w:val="00844583"/>
    <w:rsid w:val="00844B11"/>
    <w:rsid w:val="008454A6"/>
    <w:rsid w:val="00845FB4"/>
    <w:rsid w:val="008475F0"/>
    <w:rsid w:val="00847FAD"/>
    <w:rsid w:val="00850017"/>
    <w:rsid w:val="00850809"/>
    <w:rsid w:val="008515BD"/>
    <w:rsid w:val="00851C92"/>
    <w:rsid w:val="00852C03"/>
    <w:rsid w:val="0085350E"/>
    <w:rsid w:val="00853580"/>
    <w:rsid w:val="00853B5F"/>
    <w:rsid w:val="008556DE"/>
    <w:rsid w:val="00855B2A"/>
    <w:rsid w:val="008561D6"/>
    <w:rsid w:val="008567BC"/>
    <w:rsid w:val="00857DA0"/>
    <w:rsid w:val="00857DD1"/>
    <w:rsid w:val="00857E45"/>
    <w:rsid w:val="00860526"/>
    <w:rsid w:val="0086062E"/>
    <w:rsid w:val="00860808"/>
    <w:rsid w:val="00860997"/>
    <w:rsid w:val="00860A7D"/>
    <w:rsid w:val="00862025"/>
    <w:rsid w:val="0086266A"/>
    <w:rsid w:val="00863D7B"/>
    <w:rsid w:val="00864764"/>
    <w:rsid w:val="00864AD8"/>
    <w:rsid w:val="0086742E"/>
    <w:rsid w:val="008679CB"/>
    <w:rsid w:val="00871113"/>
    <w:rsid w:val="0087178B"/>
    <w:rsid w:val="008718E7"/>
    <w:rsid w:val="00871E7F"/>
    <w:rsid w:val="00871F9E"/>
    <w:rsid w:val="00872029"/>
    <w:rsid w:val="008721E2"/>
    <w:rsid w:val="00872279"/>
    <w:rsid w:val="0087334D"/>
    <w:rsid w:val="00873B88"/>
    <w:rsid w:val="008750AB"/>
    <w:rsid w:val="00875939"/>
    <w:rsid w:val="00876173"/>
    <w:rsid w:val="00876AFB"/>
    <w:rsid w:val="00880AD4"/>
    <w:rsid w:val="00881631"/>
    <w:rsid w:val="00881C62"/>
    <w:rsid w:val="00881E08"/>
    <w:rsid w:val="008823F8"/>
    <w:rsid w:val="00882501"/>
    <w:rsid w:val="00883840"/>
    <w:rsid w:val="00883A25"/>
    <w:rsid w:val="0088449D"/>
    <w:rsid w:val="0088490C"/>
    <w:rsid w:val="00884A76"/>
    <w:rsid w:val="00884F75"/>
    <w:rsid w:val="00884F9D"/>
    <w:rsid w:val="00884FA2"/>
    <w:rsid w:val="0088653E"/>
    <w:rsid w:val="00886E1F"/>
    <w:rsid w:val="00887405"/>
    <w:rsid w:val="008879A1"/>
    <w:rsid w:val="008879A9"/>
    <w:rsid w:val="008879CA"/>
    <w:rsid w:val="00887DCB"/>
    <w:rsid w:val="00887DDF"/>
    <w:rsid w:val="00887E53"/>
    <w:rsid w:val="0089005B"/>
    <w:rsid w:val="008900E2"/>
    <w:rsid w:val="00890152"/>
    <w:rsid w:val="0089056A"/>
    <w:rsid w:val="00890C1D"/>
    <w:rsid w:val="00891796"/>
    <w:rsid w:val="00892140"/>
    <w:rsid w:val="0089264A"/>
    <w:rsid w:val="008935D9"/>
    <w:rsid w:val="008939E3"/>
    <w:rsid w:val="00893B70"/>
    <w:rsid w:val="00895C95"/>
    <w:rsid w:val="00896583"/>
    <w:rsid w:val="00896E72"/>
    <w:rsid w:val="008A05F6"/>
    <w:rsid w:val="008A1029"/>
    <w:rsid w:val="008A1492"/>
    <w:rsid w:val="008A1C6E"/>
    <w:rsid w:val="008A2A58"/>
    <w:rsid w:val="008A4472"/>
    <w:rsid w:val="008A4ABD"/>
    <w:rsid w:val="008A4B94"/>
    <w:rsid w:val="008A5F44"/>
    <w:rsid w:val="008B018F"/>
    <w:rsid w:val="008B0593"/>
    <w:rsid w:val="008B1389"/>
    <w:rsid w:val="008B16E4"/>
    <w:rsid w:val="008B18AB"/>
    <w:rsid w:val="008B1CEB"/>
    <w:rsid w:val="008B2344"/>
    <w:rsid w:val="008B2B4B"/>
    <w:rsid w:val="008B2FD6"/>
    <w:rsid w:val="008B326C"/>
    <w:rsid w:val="008B3828"/>
    <w:rsid w:val="008B38D4"/>
    <w:rsid w:val="008B3ECB"/>
    <w:rsid w:val="008B4341"/>
    <w:rsid w:val="008B4AB8"/>
    <w:rsid w:val="008B4AED"/>
    <w:rsid w:val="008B55A4"/>
    <w:rsid w:val="008B57A2"/>
    <w:rsid w:val="008B5856"/>
    <w:rsid w:val="008B5DDC"/>
    <w:rsid w:val="008B62EA"/>
    <w:rsid w:val="008B694A"/>
    <w:rsid w:val="008B6959"/>
    <w:rsid w:val="008B6EFC"/>
    <w:rsid w:val="008B7E06"/>
    <w:rsid w:val="008B7ECF"/>
    <w:rsid w:val="008B7F68"/>
    <w:rsid w:val="008C0378"/>
    <w:rsid w:val="008C065A"/>
    <w:rsid w:val="008C06CF"/>
    <w:rsid w:val="008C0E27"/>
    <w:rsid w:val="008C100F"/>
    <w:rsid w:val="008C194F"/>
    <w:rsid w:val="008C30ED"/>
    <w:rsid w:val="008C557C"/>
    <w:rsid w:val="008C5F14"/>
    <w:rsid w:val="008C688C"/>
    <w:rsid w:val="008C6C1C"/>
    <w:rsid w:val="008D0114"/>
    <w:rsid w:val="008D1287"/>
    <w:rsid w:val="008D15AD"/>
    <w:rsid w:val="008D1C58"/>
    <w:rsid w:val="008D1D82"/>
    <w:rsid w:val="008D1F99"/>
    <w:rsid w:val="008D278A"/>
    <w:rsid w:val="008D28A0"/>
    <w:rsid w:val="008D3921"/>
    <w:rsid w:val="008D3F0A"/>
    <w:rsid w:val="008D494E"/>
    <w:rsid w:val="008D530F"/>
    <w:rsid w:val="008D53CE"/>
    <w:rsid w:val="008D71A2"/>
    <w:rsid w:val="008D78DC"/>
    <w:rsid w:val="008E0343"/>
    <w:rsid w:val="008E0A17"/>
    <w:rsid w:val="008E1485"/>
    <w:rsid w:val="008E17BF"/>
    <w:rsid w:val="008E250D"/>
    <w:rsid w:val="008E2913"/>
    <w:rsid w:val="008E2A40"/>
    <w:rsid w:val="008E2B17"/>
    <w:rsid w:val="008E34BF"/>
    <w:rsid w:val="008E3CA1"/>
    <w:rsid w:val="008E48AC"/>
    <w:rsid w:val="008E4967"/>
    <w:rsid w:val="008E4F21"/>
    <w:rsid w:val="008E5BBA"/>
    <w:rsid w:val="008E5DC7"/>
    <w:rsid w:val="008E6238"/>
    <w:rsid w:val="008E6472"/>
    <w:rsid w:val="008E772E"/>
    <w:rsid w:val="008E7C21"/>
    <w:rsid w:val="008F0036"/>
    <w:rsid w:val="008F04C6"/>
    <w:rsid w:val="008F0546"/>
    <w:rsid w:val="008F0F6B"/>
    <w:rsid w:val="008F1637"/>
    <w:rsid w:val="008F1C87"/>
    <w:rsid w:val="008F2426"/>
    <w:rsid w:val="008F337A"/>
    <w:rsid w:val="008F4B3C"/>
    <w:rsid w:val="008F506E"/>
    <w:rsid w:val="008F52FC"/>
    <w:rsid w:val="008F5325"/>
    <w:rsid w:val="008F553A"/>
    <w:rsid w:val="008F5A62"/>
    <w:rsid w:val="008F6A9D"/>
    <w:rsid w:val="008F7534"/>
    <w:rsid w:val="00900EA2"/>
    <w:rsid w:val="0090142B"/>
    <w:rsid w:val="00901757"/>
    <w:rsid w:val="0090178C"/>
    <w:rsid w:val="009021F3"/>
    <w:rsid w:val="00902347"/>
    <w:rsid w:val="0090259E"/>
    <w:rsid w:val="00902E8A"/>
    <w:rsid w:val="0090332D"/>
    <w:rsid w:val="00904785"/>
    <w:rsid w:val="00904DAD"/>
    <w:rsid w:val="00905BDA"/>
    <w:rsid w:val="00906128"/>
    <w:rsid w:val="00906EEE"/>
    <w:rsid w:val="00907A56"/>
    <w:rsid w:val="00907D6B"/>
    <w:rsid w:val="00910008"/>
    <w:rsid w:val="0091042D"/>
    <w:rsid w:val="00910DFF"/>
    <w:rsid w:val="0091132F"/>
    <w:rsid w:val="0091137F"/>
    <w:rsid w:val="009117BB"/>
    <w:rsid w:val="00911DFE"/>
    <w:rsid w:val="0091289F"/>
    <w:rsid w:val="00912A24"/>
    <w:rsid w:val="00912C91"/>
    <w:rsid w:val="009139E0"/>
    <w:rsid w:val="00914DCE"/>
    <w:rsid w:val="009160B6"/>
    <w:rsid w:val="009160F9"/>
    <w:rsid w:val="009164EA"/>
    <w:rsid w:val="0091764B"/>
    <w:rsid w:val="00917DFA"/>
    <w:rsid w:val="00920765"/>
    <w:rsid w:val="00920A47"/>
    <w:rsid w:val="00920E66"/>
    <w:rsid w:val="00920EDF"/>
    <w:rsid w:val="00921702"/>
    <w:rsid w:val="00922B7C"/>
    <w:rsid w:val="00922D21"/>
    <w:rsid w:val="009234A2"/>
    <w:rsid w:val="00923877"/>
    <w:rsid w:val="00923C20"/>
    <w:rsid w:val="009241C0"/>
    <w:rsid w:val="00924937"/>
    <w:rsid w:val="0092509C"/>
    <w:rsid w:val="009254E5"/>
    <w:rsid w:val="00925907"/>
    <w:rsid w:val="00926512"/>
    <w:rsid w:val="00926ACB"/>
    <w:rsid w:val="00926E2E"/>
    <w:rsid w:val="00927484"/>
    <w:rsid w:val="00931385"/>
    <w:rsid w:val="009315BA"/>
    <w:rsid w:val="009317F4"/>
    <w:rsid w:val="009321F7"/>
    <w:rsid w:val="00932393"/>
    <w:rsid w:val="00933D28"/>
    <w:rsid w:val="00934545"/>
    <w:rsid w:val="0093506C"/>
    <w:rsid w:val="0093576E"/>
    <w:rsid w:val="0093659B"/>
    <w:rsid w:val="009374D2"/>
    <w:rsid w:val="00937C2C"/>
    <w:rsid w:val="00941541"/>
    <w:rsid w:val="00941B51"/>
    <w:rsid w:val="00941EE4"/>
    <w:rsid w:val="00942292"/>
    <w:rsid w:val="0094265A"/>
    <w:rsid w:val="00942882"/>
    <w:rsid w:val="009429EC"/>
    <w:rsid w:val="009430A0"/>
    <w:rsid w:val="009436D1"/>
    <w:rsid w:val="00943C3F"/>
    <w:rsid w:val="00944991"/>
    <w:rsid w:val="00944CD7"/>
    <w:rsid w:val="00946D68"/>
    <w:rsid w:val="00947142"/>
    <w:rsid w:val="009500BB"/>
    <w:rsid w:val="00950C97"/>
    <w:rsid w:val="009511FB"/>
    <w:rsid w:val="00951340"/>
    <w:rsid w:val="009513ED"/>
    <w:rsid w:val="0095170D"/>
    <w:rsid w:val="0095186C"/>
    <w:rsid w:val="00951FF3"/>
    <w:rsid w:val="00952A83"/>
    <w:rsid w:val="009530EB"/>
    <w:rsid w:val="009533F7"/>
    <w:rsid w:val="00953AB7"/>
    <w:rsid w:val="00953C87"/>
    <w:rsid w:val="0095405D"/>
    <w:rsid w:val="0095453C"/>
    <w:rsid w:val="00954597"/>
    <w:rsid w:val="00954F62"/>
    <w:rsid w:val="00955238"/>
    <w:rsid w:val="009557C0"/>
    <w:rsid w:val="00955B99"/>
    <w:rsid w:val="00956403"/>
    <w:rsid w:val="009564AB"/>
    <w:rsid w:val="009565FE"/>
    <w:rsid w:val="0095722E"/>
    <w:rsid w:val="00957BDF"/>
    <w:rsid w:val="009601CF"/>
    <w:rsid w:val="009621FF"/>
    <w:rsid w:val="009622C7"/>
    <w:rsid w:val="00962D13"/>
    <w:rsid w:val="009630AD"/>
    <w:rsid w:val="00964285"/>
    <w:rsid w:val="00964A87"/>
    <w:rsid w:val="00964C81"/>
    <w:rsid w:val="00964CB3"/>
    <w:rsid w:val="00965E56"/>
    <w:rsid w:val="0096684C"/>
    <w:rsid w:val="009669E8"/>
    <w:rsid w:val="00966CCB"/>
    <w:rsid w:val="00966D73"/>
    <w:rsid w:val="00967313"/>
    <w:rsid w:val="009705EE"/>
    <w:rsid w:val="00970C83"/>
    <w:rsid w:val="00970D78"/>
    <w:rsid w:val="00971600"/>
    <w:rsid w:val="00971F82"/>
    <w:rsid w:val="0097226E"/>
    <w:rsid w:val="00972A62"/>
    <w:rsid w:val="00972FB5"/>
    <w:rsid w:val="0097370B"/>
    <w:rsid w:val="00973EC5"/>
    <w:rsid w:val="00974DD2"/>
    <w:rsid w:val="00975505"/>
    <w:rsid w:val="00975939"/>
    <w:rsid w:val="00976FD0"/>
    <w:rsid w:val="00977053"/>
    <w:rsid w:val="00977073"/>
    <w:rsid w:val="0098046E"/>
    <w:rsid w:val="009816FE"/>
    <w:rsid w:val="009823A0"/>
    <w:rsid w:val="00982D19"/>
    <w:rsid w:val="00982FF5"/>
    <w:rsid w:val="00983499"/>
    <w:rsid w:val="00983567"/>
    <w:rsid w:val="00984198"/>
    <w:rsid w:val="009848F0"/>
    <w:rsid w:val="009848FD"/>
    <w:rsid w:val="00984DD9"/>
    <w:rsid w:val="009854F7"/>
    <w:rsid w:val="00985C5C"/>
    <w:rsid w:val="00985C71"/>
    <w:rsid w:val="00985CAD"/>
    <w:rsid w:val="00985E07"/>
    <w:rsid w:val="00986768"/>
    <w:rsid w:val="00986A4C"/>
    <w:rsid w:val="00986B33"/>
    <w:rsid w:val="0099012F"/>
    <w:rsid w:val="0099018E"/>
    <w:rsid w:val="0099094E"/>
    <w:rsid w:val="00991817"/>
    <w:rsid w:val="009929CC"/>
    <w:rsid w:val="0099483C"/>
    <w:rsid w:val="00994AF8"/>
    <w:rsid w:val="00995306"/>
    <w:rsid w:val="00995B14"/>
    <w:rsid w:val="0099666D"/>
    <w:rsid w:val="00997D13"/>
    <w:rsid w:val="009A0063"/>
    <w:rsid w:val="009A01ED"/>
    <w:rsid w:val="009A0B45"/>
    <w:rsid w:val="009A0BFB"/>
    <w:rsid w:val="009A328F"/>
    <w:rsid w:val="009A386F"/>
    <w:rsid w:val="009A3C56"/>
    <w:rsid w:val="009A3D7C"/>
    <w:rsid w:val="009A3FCE"/>
    <w:rsid w:val="009A4025"/>
    <w:rsid w:val="009A4262"/>
    <w:rsid w:val="009A4315"/>
    <w:rsid w:val="009A4400"/>
    <w:rsid w:val="009A448D"/>
    <w:rsid w:val="009A496A"/>
    <w:rsid w:val="009A4D7E"/>
    <w:rsid w:val="009A4FE6"/>
    <w:rsid w:val="009A512C"/>
    <w:rsid w:val="009A577B"/>
    <w:rsid w:val="009A5EA2"/>
    <w:rsid w:val="009A5F43"/>
    <w:rsid w:val="009A6047"/>
    <w:rsid w:val="009A60D7"/>
    <w:rsid w:val="009A6519"/>
    <w:rsid w:val="009A7606"/>
    <w:rsid w:val="009B038E"/>
    <w:rsid w:val="009B0F60"/>
    <w:rsid w:val="009B1A42"/>
    <w:rsid w:val="009B1C9A"/>
    <w:rsid w:val="009B22DA"/>
    <w:rsid w:val="009B2B2F"/>
    <w:rsid w:val="009B368C"/>
    <w:rsid w:val="009B3C94"/>
    <w:rsid w:val="009B40ED"/>
    <w:rsid w:val="009B422C"/>
    <w:rsid w:val="009B4B39"/>
    <w:rsid w:val="009B56A6"/>
    <w:rsid w:val="009B56D3"/>
    <w:rsid w:val="009B646C"/>
    <w:rsid w:val="009B6FCA"/>
    <w:rsid w:val="009B721C"/>
    <w:rsid w:val="009B72B8"/>
    <w:rsid w:val="009B76F7"/>
    <w:rsid w:val="009C0069"/>
    <w:rsid w:val="009C029E"/>
    <w:rsid w:val="009C0709"/>
    <w:rsid w:val="009C0C01"/>
    <w:rsid w:val="009C0CC8"/>
    <w:rsid w:val="009C12B1"/>
    <w:rsid w:val="009C187B"/>
    <w:rsid w:val="009C18B9"/>
    <w:rsid w:val="009C1DA1"/>
    <w:rsid w:val="009C338C"/>
    <w:rsid w:val="009C353C"/>
    <w:rsid w:val="009C3ED0"/>
    <w:rsid w:val="009C4A04"/>
    <w:rsid w:val="009C5BDE"/>
    <w:rsid w:val="009C6948"/>
    <w:rsid w:val="009C6E06"/>
    <w:rsid w:val="009C7EC2"/>
    <w:rsid w:val="009D0811"/>
    <w:rsid w:val="009D0AAF"/>
    <w:rsid w:val="009D13ED"/>
    <w:rsid w:val="009D159D"/>
    <w:rsid w:val="009D17B3"/>
    <w:rsid w:val="009D19DB"/>
    <w:rsid w:val="009D23B4"/>
    <w:rsid w:val="009D2CF9"/>
    <w:rsid w:val="009D3CAA"/>
    <w:rsid w:val="009D3F27"/>
    <w:rsid w:val="009D409F"/>
    <w:rsid w:val="009D47FD"/>
    <w:rsid w:val="009D4A71"/>
    <w:rsid w:val="009D75C4"/>
    <w:rsid w:val="009E0012"/>
    <w:rsid w:val="009E0509"/>
    <w:rsid w:val="009E102E"/>
    <w:rsid w:val="009E24F9"/>
    <w:rsid w:val="009E2B47"/>
    <w:rsid w:val="009E2CE4"/>
    <w:rsid w:val="009E3B94"/>
    <w:rsid w:val="009E4023"/>
    <w:rsid w:val="009E43A2"/>
    <w:rsid w:val="009E46CB"/>
    <w:rsid w:val="009E4EC4"/>
    <w:rsid w:val="009E5467"/>
    <w:rsid w:val="009E55B6"/>
    <w:rsid w:val="009E5794"/>
    <w:rsid w:val="009E64FE"/>
    <w:rsid w:val="009E65B8"/>
    <w:rsid w:val="009E6F9B"/>
    <w:rsid w:val="009E74B9"/>
    <w:rsid w:val="009E7615"/>
    <w:rsid w:val="009E7F11"/>
    <w:rsid w:val="009F1629"/>
    <w:rsid w:val="009F18FE"/>
    <w:rsid w:val="009F1D3D"/>
    <w:rsid w:val="009F24FB"/>
    <w:rsid w:val="009F3004"/>
    <w:rsid w:val="009F3710"/>
    <w:rsid w:val="009F3971"/>
    <w:rsid w:val="009F4A59"/>
    <w:rsid w:val="009F4F3B"/>
    <w:rsid w:val="009F54D3"/>
    <w:rsid w:val="009F571D"/>
    <w:rsid w:val="009F5BD6"/>
    <w:rsid w:val="009F7176"/>
    <w:rsid w:val="009F7198"/>
    <w:rsid w:val="009F7347"/>
    <w:rsid w:val="009F79EB"/>
    <w:rsid w:val="00A00345"/>
    <w:rsid w:val="00A00350"/>
    <w:rsid w:val="00A00711"/>
    <w:rsid w:val="00A00DE8"/>
    <w:rsid w:val="00A01135"/>
    <w:rsid w:val="00A01AD2"/>
    <w:rsid w:val="00A0352B"/>
    <w:rsid w:val="00A035CC"/>
    <w:rsid w:val="00A041B1"/>
    <w:rsid w:val="00A04B4C"/>
    <w:rsid w:val="00A050F8"/>
    <w:rsid w:val="00A055CA"/>
    <w:rsid w:val="00A05D51"/>
    <w:rsid w:val="00A05E7D"/>
    <w:rsid w:val="00A07C6A"/>
    <w:rsid w:val="00A1122A"/>
    <w:rsid w:val="00A11B2A"/>
    <w:rsid w:val="00A11C17"/>
    <w:rsid w:val="00A120CD"/>
    <w:rsid w:val="00A1211D"/>
    <w:rsid w:val="00A1213F"/>
    <w:rsid w:val="00A1224F"/>
    <w:rsid w:val="00A122E2"/>
    <w:rsid w:val="00A12D00"/>
    <w:rsid w:val="00A14739"/>
    <w:rsid w:val="00A147AA"/>
    <w:rsid w:val="00A15F3D"/>
    <w:rsid w:val="00A16D1E"/>
    <w:rsid w:val="00A17C6B"/>
    <w:rsid w:val="00A17D26"/>
    <w:rsid w:val="00A20341"/>
    <w:rsid w:val="00A20403"/>
    <w:rsid w:val="00A20F92"/>
    <w:rsid w:val="00A2102A"/>
    <w:rsid w:val="00A211C2"/>
    <w:rsid w:val="00A2165E"/>
    <w:rsid w:val="00A21949"/>
    <w:rsid w:val="00A222EF"/>
    <w:rsid w:val="00A223F1"/>
    <w:rsid w:val="00A2251D"/>
    <w:rsid w:val="00A22BDD"/>
    <w:rsid w:val="00A22C4F"/>
    <w:rsid w:val="00A22D08"/>
    <w:rsid w:val="00A23073"/>
    <w:rsid w:val="00A2334F"/>
    <w:rsid w:val="00A23538"/>
    <w:rsid w:val="00A23AFE"/>
    <w:rsid w:val="00A24E95"/>
    <w:rsid w:val="00A2615E"/>
    <w:rsid w:val="00A262BF"/>
    <w:rsid w:val="00A26F1D"/>
    <w:rsid w:val="00A2734C"/>
    <w:rsid w:val="00A27619"/>
    <w:rsid w:val="00A27763"/>
    <w:rsid w:val="00A3020A"/>
    <w:rsid w:val="00A304E8"/>
    <w:rsid w:val="00A30ACF"/>
    <w:rsid w:val="00A31C16"/>
    <w:rsid w:val="00A3220B"/>
    <w:rsid w:val="00A32AEF"/>
    <w:rsid w:val="00A32BF3"/>
    <w:rsid w:val="00A33083"/>
    <w:rsid w:val="00A339CD"/>
    <w:rsid w:val="00A33C3F"/>
    <w:rsid w:val="00A35C78"/>
    <w:rsid w:val="00A36D9B"/>
    <w:rsid w:val="00A4062B"/>
    <w:rsid w:val="00A409ED"/>
    <w:rsid w:val="00A40E89"/>
    <w:rsid w:val="00A41B8B"/>
    <w:rsid w:val="00A423EE"/>
    <w:rsid w:val="00A4243C"/>
    <w:rsid w:val="00A42684"/>
    <w:rsid w:val="00A42CEE"/>
    <w:rsid w:val="00A43985"/>
    <w:rsid w:val="00A43ACF"/>
    <w:rsid w:val="00A462FF"/>
    <w:rsid w:val="00A465F3"/>
    <w:rsid w:val="00A46894"/>
    <w:rsid w:val="00A46974"/>
    <w:rsid w:val="00A471DA"/>
    <w:rsid w:val="00A50376"/>
    <w:rsid w:val="00A504BF"/>
    <w:rsid w:val="00A506ED"/>
    <w:rsid w:val="00A50763"/>
    <w:rsid w:val="00A51711"/>
    <w:rsid w:val="00A51964"/>
    <w:rsid w:val="00A51EF0"/>
    <w:rsid w:val="00A523EA"/>
    <w:rsid w:val="00A52504"/>
    <w:rsid w:val="00A530F3"/>
    <w:rsid w:val="00A531DD"/>
    <w:rsid w:val="00A53B1C"/>
    <w:rsid w:val="00A53BE6"/>
    <w:rsid w:val="00A53FFE"/>
    <w:rsid w:val="00A54FF2"/>
    <w:rsid w:val="00A5572D"/>
    <w:rsid w:val="00A55867"/>
    <w:rsid w:val="00A55A60"/>
    <w:rsid w:val="00A55ACB"/>
    <w:rsid w:val="00A55DC7"/>
    <w:rsid w:val="00A561D7"/>
    <w:rsid w:val="00A57105"/>
    <w:rsid w:val="00A572C3"/>
    <w:rsid w:val="00A6005D"/>
    <w:rsid w:val="00A61E38"/>
    <w:rsid w:val="00A61F98"/>
    <w:rsid w:val="00A6281C"/>
    <w:rsid w:val="00A628EA"/>
    <w:rsid w:val="00A63996"/>
    <w:rsid w:val="00A64D70"/>
    <w:rsid w:val="00A65ED0"/>
    <w:rsid w:val="00A664B3"/>
    <w:rsid w:val="00A66693"/>
    <w:rsid w:val="00A67688"/>
    <w:rsid w:val="00A67BC1"/>
    <w:rsid w:val="00A70288"/>
    <w:rsid w:val="00A73002"/>
    <w:rsid w:val="00A740F3"/>
    <w:rsid w:val="00A747C1"/>
    <w:rsid w:val="00A74DB6"/>
    <w:rsid w:val="00A768A9"/>
    <w:rsid w:val="00A768DE"/>
    <w:rsid w:val="00A800B1"/>
    <w:rsid w:val="00A80212"/>
    <w:rsid w:val="00A81678"/>
    <w:rsid w:val="00A8171B"/>
    <w:rsid w:val="00A81BDF"/>
    <w:rsid w:val="00A81CEB"/>
    <w:rsid w:val="00A835A3"/>
    <w:rsid w:val="00A83DE1"/>
    <w:rsid w:val="00A83FB8"/>
    <w:rsid w:val="00A84C31"/>
    <w:rsid w:val="00A84DFD"/>
    <w:rsid w:val="00A84F8C"/>
    <w:rsid w:val="00A84FB4"/>
    <w:rsid w:val="00A85E61"/>
    <w:rsid w:val="00A87021"/>
    <w:rsid w:val="00A90087"/>
    <w:rsid w:val="00A91581"/>
    <w:rsid w:val="00A917D3"/>
    <w:rsid w:val="00A918BD"/>
    <w:rsid w:val="00A91970"/>
    <w:rsid w:val="00A91D6D"/>
    <w:rsid w:val="00A937B1"/>
    <w:rsid w:val="00A93BF9"/>
    <w:rsid w:val="00A9416A"/>
    <w:rsid w:val="00A94495"/>
    <w:rsid w:val="00A945F7"/>
    <w:rsid w:val="00A950B4"/>
    <w:rsid w:val="00A951D1"/>
    <w:rsid w:val="00A955B4"/>
    <w:rsid w:val="00A959C6"/>
    <w:rsid w:val="00A95D92"/>
    <w:rsid w:val="00A9625D"/>
    <w:rsid w:val="00A96364"/>
    <w:rsid w:val="00A9718C"/>
    <w:rsid w:val="00A979C4"/>
    <w:rsid w:val="00AA0062"/>
    <w:rsid w:val="00AA077A"/>
    <w:rsid w:val="00AA0D73"/>
    <w:rsid w:val="00AA2483"/>
    <w:rsid w:val="00AA2B57"/>
    <w:rsid w:val="00AA30F7"/>
    <w:rsid w:val="00AA4074"/>
    <w:rsid w:val="00AA57BB"/>
    <w:rsid w:val="00AA57EE"/>
    <w:rsid w:val="00AA5E6D"/>
    <w:rsid w:val="00AA60DF"/>
    <w:rsid w:val="00AA682C"/>
    <w:rsid w:val="00AA6975"/>
    <w:rsid w:val="00AA7F0B"/>
    <w:rsid w:val="00AB0F95"/>
    <w:rsid w:val="00AB1AC5"/>
    <w:rsid w:val="00AB1C5A"/>
    <w:rsid w:val="00AB1D27"/>
    <w:rsid w:val="00AB1D2D"/>
    <w:rsid w:val="00AB1E08"/>
    <w:rsid w:val="00AB251B"/>
    <w:rsid w:val="00AB2634"/>
    <w:rsid w:val="00AB303D"/>
    <w:rsid w:val="00AB36DF"/>
    <w:rsid w:val="00AB3BA0"/>
    <w:rsid w:val="00AB3CBC"/>
    <w:rsid w:val="00AB3D44"/>
    <w:rsid w:val="00AB4D99"/>
    <w:rsid w:val="00AB5208"/>
    <w:rsid w:val="00AB59D2"/>
    <w:rsid w:val="00AB5F3C"/>
    <w:rsid w:val="00AB7690"/>
    <w:rsid w:val="00AB770F"/>
    <w:rsid w:val="00AB796E"/>
    <w:rsid w:val="00AB7C04"/>
    <w:rsid w:val="00AB7EFF"/>
    <w:rsid w:val="00AC0248"/>
    <w:rsid w:val="00AC04CD"/>
    <w:rsid w:val="00AC1AAB"/>
    <w:rsid w:val="00AC1D48"/>
    <w:rsid w:val="00AC207C"/>
    <w:rsid w:val="00AC3228"/>
    <w:rsid w:val="00AC4F47"/>
    <w:rsid w:val="00AC55C0"/>
    <w:rsid w:val="00AC5C9E"/>
    <w:rsid w:val="00AC5DE9"/>
    <w:rsid w:val="00AC6638"/>
    <w:rsid w:val="00AC6721"/>
    <w:rsid w:val="00AC6DB4"/>
    <w:rsid w:val="00AC6ED5"/>
    <w:rsid w:val="00AD21CF"/>
    <w:rsid w:val="00AD26EF"/>
    <w:rsid w:val="00AD27CB"/>
    <w:rsid w:val="00AD2BA6"/>
    <w:rsid w:val="00AD377E"/>
    <w:rsid w:val="00AD502C"/>
    <w:rsid w:val="00AD507E"/>
    <w:rsid w:val="00AD721A"/>
    <w:rsid w:val="00AD7468"/>
    <w:rsid w:val="00AE0D95"/>
    <w:rsid w:val="00AE0F5D"/>
    <w:rsid w:val="00AE1197"/>
    <w:rsid w:val="00AE1278"/>
    <w:rsid w:val="00AE13C3"/>
    <w:rsid w:val="00AE1CC7"/>
    <w:rsid w:val="00AE262A"/>
    <w:rsid w:val="00AE2E61"/>
    <w:rsid w:val="00AE2EF2"/>
    <w:rsid w:val="00AE2FD5"/>
    <w:rsid w:val="00AE4249"/>
    <w:rsid w:val="00AE449D"/>
    <w:rsid w:val="00AE44A4"/>
    <w:rsid w:val="00AE4884"/>
    <w:rsid w:val="00AE4B0E"/>
    <w:rsid w:val="00AE4D63"/>
    <w:rsid w:val="00AE5C6F"/>
    <w:rsid w:val="00AE6273"/>
    <w:rsid w:val="00AE7147"/>
    <w:rsid w:val="00AE78F4"/>
    <w:rsid w:val="00AE7E29"/>
    <w:rsid w:val="00AF03E8"/>
    <w:rsid w:val="00AF0CEF"/>
    <w:rsid w:val="00AF1C99"/>
    <w:rsid w:val="00AF1E71"/>
    <w:rsid w:val="00AF2BFB"/>
    <w:rsid w:val="00AF2EAC"/>
    <w:rsid w:val="00AF3A82"/>
    <w:rsid w:val="00AF4222"/>
    <w:rsid w:val="00AF53BB"/>
    <w:rsid w:val="00AF5424"/>
    <w:rsid w:val="00AF564D"/>
    <w:rsid w:val="00AF57E9"/>
    <w:rsid w:val="00AF6A70"/>
    <w:rsid w:val="00AF7A1E"/>
    <w:rsid w:val="00B007F4"/>
    <w:rsid w:val="00B014E5"/>
    <w:rsid w:val="00B01938"/>
    <w:rsid w:val="00B01C1D"/>
    <w:rsid w:val="00B01E25"/>
    <w:rsid w:val="00B02B4C"/>
    <w:rsid w:val="00B03D0E"/>
    <w:rsid w:val="00B04E3B"/>
    <w:rsid w:val="00B06C93"/>
    <w:rsid w:val="00B07890"/>
    <w:rsid w:val="00B07BD0"/>
    <w:rsid w:val="00B07E8D"/>
    <w:rsid w:val="00B10B82"/>
    <w:rsid w:val="00B11957"/>
    <w:rsid w:val="00B11A2F"/>
    <w:rsid w:val="00B12E77"/>
    <w:rsid w:val="00B140C4"/>
    <w:rsid w:val="00B14AE8"/>
    <w:rsid w:val="00B14E3F"/>
    <w:rsid w:val="00B1573F"/>
    <w:rsid w:val="00B16371"/>
    <w:rsid w:val="00B16437"/>
    <w:rsid w:val="00B16637"/>
    <w:rsid w:val="00B16776"/>
    <w:rsid w:val="00B16A9B"/>
    <w:rsid w:val="00B16E62"/>
    <w:rsid w:val="00B16FCD"/>
    <w:rsid w:val="00B172F5"/>
    <w:rsid w:val="00B2037D"/>
    <w:rsid w:val="00B20620"/>
    <w:rsid w:val="00B21213"/>
    <w:rsid w:val="00B21802"/>
    <w:rsid w:val="00B23D95"/>
    <w:rsid w:val="00B243CD"/>
    <w:rsid w:val="00B25468"/>
    <w:rsid w:val="00B27608"/>
    <w:rsid w:val="00B30931"/>
    <w:rsid w:val="00B30E85"/>
    <w:rsid w:val="00B3187F"/>
    <w:rsid w:val="00B31A06"/>
    <w:rsid w:val="00B326BF"/>
    <w:rsid w:val="00B33681"/>
    <w:rsid w:val="00B3414E"/>
    <w:rsid w:val="00B34605"/>
    <w:rsid w:val="00B3486D"/>
    <w:rsid w:val="00B34976"/>
    <w:rsid w:val="00B34A0C"/>
    <w:rsid w:val="00B34D09"/>
    <w:rsid w:val="00B35089"/>
    <w:rsid w:val="00B360E8"/>
    <w:rsid w:val="00B366D4"/>
    <w:rsid w:val="00B3678F"/>
    <w:rsid w:val="00B3690C"/>
    <w:rsid w:val="00B36A38"/>
    <w:rsid w:val="00B36C30"/>
    <w:rsid w:val="00B36C56"/>
    <w:rsid w:val="00B37458"/>
    <w:rsid w:val="00B37591"/>
    <w:rsid w:val="00B37E0E"/>
    <w:rsid w:val="00B37E96"/>
    <w:rsid w:val="00B408DE"/>
    <w:rsid w:val="00B40F83"/>
    <w:rsid w:val="00B4219D"/>
    <w:rsid w:val="00B43449"/>
    <w:rsid w:val="00B4483D"/>
    <w:rsid w:val="00B44B44"/>
    <w:rsid w:val="00B462BC"/>
    <w:rsid w:val="00B46592"/>
    <w:rsid w:val="00B46755"/>
    <w:rsid w:val="00B4685F"/>
    <w:rsid w:val="00B46B2B"/>
    <w:rsid w:val="00B46C38"/>
    <w:rsid w:val="00B46EBA"/>
    <w:rsid w:val="00B472A4"/>
    <w:rsid w:val="00B475CF"/>
    <w:rsid w:val="00B504B3"/>
    <w:rsid w:val="00B50B60"/>
    <w:rsid w:val="00B50D02"/>
    <w:rsid w:val="00B50F0A"/>
    <w:rsid w:val="00B50FA7"/>
    <w:rsid w:val="00B51012"/>
    <w:rsid w:val="00B510CF"/>
    <w:rsid w:val="00B51316"/>
    <w:rsid w:val="00B51B29"/>
    <w:rsid w:val="00B51BB9"/>
    <w:rsid w:val="00B51F48"/>
    <w:rsid w:val="00B51F49"/>
    <w:rsid w:val="00B51FA0"/>
    <w:rsid w:val="00B521A3"/>
    <w:rsid w:val="00B52554"/>
    <w:rsid w:val="00B52C9C"/>
    <w:rsid w:val="00B530D0"/>
    <w:rsid w:val="00B540D7"/>
    <w:rsid w:val="00B5460E"/>
    <w:rsid w:val="00B54A92"/>
    <w:rsid w:val="00B5567E"/>
    <w:rsid w:val="00B55B3A"/>
    <w:rsid w:val="00B572AC"/>
    <w:rsid w:val="00B57F9F"/>
    <w:rsid w:val="00B600F5"/>
    <w:rsid w:val="00B60267"/>
    <w:rsid w:val="00B6056D"/>
    <w:rsid w:val="00B60895"/>
    <w:rsid w:val="00B609D2"/>
    <w:rsid w:val="00B612ED"/>
    <w:rsid w:val="00B616B0"/>
    <w:rsid w:val="00B6188A"/>
    <w:rsid w:val="00B61AFD"/>
    <w:rsid w:val="00B620BE"/>
    <w:rsid w:val="00B622C6"/>
    <w:rsid w:val="00B625B4"/>
    <w:rsid w:val="00B62C48"/>
    <w:rsid w:val="00B62FCB"/>
    <w:rsid w:val="00B6375E"/>
    <w:rsid w:val="00B63F2C"/>
    <w:rsid w:val="00B63F90"/>
    <w:rsid w:val="00B643C9"/>
    <w:rsid w:val="00B655FF"/>
    <w:rsid w:val="00B65BE8"/>
    <w:rsid w:val="00B66C02"/>
    <w:rsid w:val="00B7039A"/>
    <w:rsid w:val="00B708FF"/>
    <w:rsid w:val="00B7090A"/>
    <w:rsid w:val="00B70B8C"/>
    <w:rsid w:val="00B70BB0"/>
    <w:rsid w:val="00B70BF2"/>
    <w:rsid w:val="00B71346"/>
    <w:rsid w:val="00B71CF0"/>
    <w:rsid w:val="00B72AD2"/>
    <w:rsid w:val="00B72DA6"/>
    <w:rsid w:val="00B73649"/>
    <w:rsid w:val="00B73835"/>
    <w:rsid w:val="00B73847"/>
    <w:rsid w:val="00B73892"/>
    <w:rsid w:val="00B7394C"/>
    <w:rsid w:val="00B73A9E"/>
    <w:rsid w:val="00B76FE1"/>
    <w:rsid w:val="00B773B6"/>
    <w:rsid w:val="00B77E77"/>
    <w:rsid w:val="00B80132"/>
    <w:rsid w:val="00B80450"/>
    <w:rsid w:val="00B80B25"/>
    <w:rsid w:val="00B80B6E"/>
    <w:rsid w:val="00B80F46"/>
    <w:rsid w:val="00B81349"/>
    <w:rsid w:val="00B81637"/>
    <w:rsid w:val="00B82136"/>
    <w:rsid w:val="00B825BD"/>
    <w:rsid w:val="00B829D6"/>
    <w:rsid w:val="00B83232"/>
    <w:rsid w:val="00B835FA"/>
    <w:rsid w:val="00B83603"/>
    <w:rsid w:val="00B83658"/>
    <w:rsid w:val="00B83FED"/>
    <w:rsid w:val="00B8421E"/>
    <w:rsid w:val="00B84B5A"/>
    <w:rsid w:val="00B85195"/>
    <w:rsid w:val="00B860F5"/>
    <w:rsid w:val="00B863D2"/>
    <w:rsid w:val="00B8738D"/>
    <w:rsid w:val="00B8766B"/>
    <w:rsid w:val="00B909BC"/>
    <w:rsid w:val="00B9106D"/>
    <w:rsid w:val="00B91805"/>
    <w:rsid w:val="00B91BB6"/>
    <w:rsid w:val="00B92B88"/>
    <w:rsid w:val="00B92BEC"/>
    <w:rsid w:val="00B939C0"/>
    <w:rsid w:val="00B93D18"/>
    <w:rsid w:val="00B94509"/>
    <w:rsid w:val="00B94FA4"/>
    <w:rsid w:val="00B964BD"/>
    <w:rsid w:val="00B9666C"/>
    <w:rsid w:val="00B96A00"/>
    <w:rsid w:val="00B96CE4"/>
    <w:rsid w:val="00B96DCF"/>
    <w:rsid w:val="00B974C1"/>
    <w:rsid w:val="00B97CDE"/>
    <w:rsid w:val="00B97F15"/>
    <w:rsid w:val="00BA23B7"/>
    <w:rsid w:val="00BA37B2"/>
    <w:rsid w:val="00BA446F"/>
    <w:rsid w:val="00BA4C6E"/>
    <w:rsid w:val="00BA5481"/>
    <w:rsid w:val="00BA5FE4"/>
    <w:rsid w:val="00BA6CD1"/>
    <w:rsid w:val="00BA72F8"/>
    <w:rsid w:val="00BA747A"/>
    <w:rsid w:val="00BA7534"/>
    <w:rsid w:val="00BA7751"/>
    <w:rsid w:val="00BA78D4"/>
    <w:rsid w:val="00BB0590"/>
    <w:rsid w:val="00BB1425"/>
    <w:rsid w:val="00BB1A44"/>
    <w:rsid w:val="00BB1CCC"/>
    <w:rsid w:val="00BB212B"/>
    <w:rsid w:val="00BB21C8"/>
    <w:rsid w:val="00BB25F7"/>
    <w:rsid w:val="00BB27E5"/>
    <w:rsid w:val="00BB2A57"/>
    <w:rsid w:val="00BB300F"/>
    <w:rsid w:val="00BB3AE5"/>
    <w:rsid w:val="00BB4003"/>
    <w:rsid w:val="00BB460E"/>
    <w:rsid w:val="00BB57BE"/>
    <w:rsid w:val="00BB586A"/>
    <w:rsid w:val="00BB614B"/>
    <w:rsid w:val="00BB63A4"/>
    <w:rsid w:val="00BB6EAA"/>
    <w:rsid w:val="00BB71F9"/>
    <w:rsid w:val="00BB7530"/>
    <w:rsid w:val="00BC0223"/>
    <w:rsid w:val="00BC067B"/>
    <w:rsid w:val="00BC120F"/>
    <w:rsid w:val="00BC16BE"/>
    <w:rsid w:val="00BC17E3"/>
    <w:rsid w:val="00BC1C6E"/>
    <w:rsid w:val="00BC1E16"/>
    <w:rsid w:val="00BC1F93"/>
    <w:rsid w:val="00BC2536"/>
    <w:rsid w:val="00BC298A"/>
    <w:rsid w:val="00BC2C56"/>
    <w:rsid w:val="00BC4D00"/>
    <w:rsid w:val="00BC67D7"/>
    <w:rsid w:val="00BC72F4"/>
    <w:rsid w:val="00BC79A2"/>
    <w:rsid w:val="00BC7CC1"/>
    <w:rsid w:val="00BC7D5D"/>
    <w:rsid w:val="00BD13D8"/>
    <w:rsid w:val="00BD4285"/>
    <w:rsid w:val="00BD43D5"/>
    <w:rsid w:val="00BD4D47"/>
    <w:rsid w:val="00BD5108"/>
    <w:rsid w:val="00BD51EF"/>
    <w:rsid w:val="00BD5226"/>
    <w:rsid w:val="00BD54A1"/>
    <w:rsid w:val="00BD59CC"/>
    <w:rsid w:val="00BD5D9D"/>
    <w:rsid w:val="00BD5F51"/>
    <w:rsid w:val="00BD6002"/>
    <w:rsid w:val="00BD66FB"/>
    <w:rsid w:val="00BD6806"/>
    <w:rsid w:val="00BD6918"/>
    <w:rsid w:val="00BD6FA9"/>
    <w:rsid w:val="00BD707E"/>
    <w:rsid w:val="00BD7C8F"/>
    <w:rsid w:val="00BD7EAF"/>
    <w:rsid w:val="00BE0764"/>
    <w:rsid w:val="00BE0F1E"/>
    <w:rsid w:val="00BE106B"/>
    <w:rsid w:val="00BE201B"/>
    <w:rsid w:val="00BE3540"/>
    <w:rsid w:val="00BE358C"/>
    <w:rsid w:val="00BE3832"/>
    <w:rsid w:val="00BE3ECE"/>
    <w:rsid w:val="00BE428E"/>
    <w:rsid w:val="00BE4955"/>
    <w:rsid w:val="00BE4D94"/>
    <w:rsid w:val="00BE50F6"/>
    <w:rsid w:val="00BE5200"/>
    <w:rsid w:val="00BE5245"/>
    <w:rsid w:val="00BE59E2"/>
    <w:rsid w:val="00BE6469"/>
    <w:rsid w:val="00BE6627"/>
    <w:rsid w:val="00BE6C47"/>
    <w:rsid w:val="00BE6E1B"/>
    <w:rsid w:val="00BE79D5"/>
    <w:rsid w:val="00BF037D"/>
    <w:rsid w:val="00BF15CB"/>
    <w:rsid w:val="00BF1726"/>
    <w:rsid w:val="00BF1DC6"/>
    <w:rsid w:val="00BF540C"/>
    <w:rsid w:val="00BF55A4"/>
    <w:rsid w:val="00BF5F96"/>
    <w:rsid w:val="00BF65B6"/>
    <w:rsid w:val="00BF6DBA"/>
    <w:rsid w:val="00BF7413"/>
    <w:rsid w:val="00C00126"/>
    <w:rsid w:val="00C00127"/>
    <w:rsid w:val="00C001F0"/>
    <w:rsid w:val="00C004ED"/>
    <w:rsid w:val="00C00B5E"/>
    <w:rsid w:val="00C01120"/>
    <w:rsid w:val="00C01936"/>
    <w:rsid w:val="00C01965"/>
    <w:rsid w:val="00C0245A"/>
    <w:rsid w:val="00C0332F"/>
    <w:rsid w:val="00C040A3"/>
    <w:rsid w:val="00C051BE"/>
    <w:rsid w:val="00C05506"/>
    <w:rsid w:val="00C059B3"/>
    <w:rsid w:val="00C05DC5"/>
    <w:rsid w:val="00C06483"/>
    <w:rsid w:val="00C069BB"/>
    <w:rsid w:val="00C06E31"/>
    <w:rsid w:val="00C06F28"/>
    <w:rsid w:val="00C07018"/>
    <w:rsid w:val="00C0734D"/>
    <w:rsid w:val="00C0759E"/>
    <w:rsid w:val="00C102AA"/>
    <w:rsid w:val="00C1087F"/>
    <w:rsid w:val="00C110C2"/>
    <w:rsid w:val="00C11881"/>
    <w:rsid w:val="00C120D5"/>
    <w:rsid w:val="00C130C9"/>
    <w:rsid w:val="00C13211"/>
    <w:rsid w:val="00C14C7D"/>
    <w:rsid w:val="00C150F1"/>
    <w:rsid w:val="00C154FE"/>
    <w:rsid w:val="00C15C08"/>
    <w:rsid w:val="00C1641B"/>
    <w:rsid w:val="00C164EB"/>
    <w:rsid w:val="00C167C0"/>
    <w:rsid w:val="00C16F88"/>
    <w:rsid w:val="00C171D3"/>
    <w:rsid w:val="00C20744"/>
    <w:rsid w:val="00C20D2B"/>
    <w:rsid w:val="00C21E54"/>
    <w:rsid w:val="00C222B2"/>
    <w:rsid w:val="00C225F7"/>
    <w:rsid w:val="00C22CDE"/>
    <w:rsid w:val="00C23886"/>
    <w:rsid w:val="00C23A9D"/>
    <w:rsid w:val="00C23D55"/>
    <w:rsid w:val="00C25020"/>
    <w:rsid w:val="00C25259"/>
    <w:rsid w:val="00C2564F"/>
    <w:rsid w:val="00C25A7E"/>
    <w:rsid w:val="00C25D7E"/>
    <w:rsid w:val="00C27379"/>
    <w:rsid w:val="00C27930"/>
    <w:rsid w:val="00C2798D"/>
    <w:rsid w:val="00C3065F"/>
    <w:rsid w:val="00C30863"/>
    <w:rsid w:val="00C314FD"/>
    <w:rsid w:val="00C31635"/>
    <w:rsid w:val="00C31A07"/>
    <w:rsid w:val="00C31F33"/>
    <w:rsid w:val="00C32043"/>
    <w:rsid w:val="00C32109"/>
    <w:rsid w:val="00C32FAB"/>
    <w:rsid w:val="00C33347"/>
    <w:rsid w:val="00C3399C"/>
    <w:rsid w:val="00C342DA"/>
    <w:rsid w:val="00C3490A"/>
    <w:rsid w:val="00C360CD"/>
    <w:rsid w:val="00C3697B"/>
    <w:rsid w:val="00C369B6"/>
    <w:rsid w:val="00C36A2A"/>
    <w:rsid w:val="00C36B75"/>
    <w:rsid w:val="00C37381"/>
    <w:rsid w:val="00C4089B"/>
    <w:rsid w:val="00C40E1E"/>
    <w:rsid w:val="00C41416"/>
    <w:rsid w:val="00C422CD"/>
    <w:rsid w:val="00C42731"/>
    <w:rsid w:val="00C430EB"/>
    <w:rsid w:val="00C4342B"/>
    <w:rsid w:val="00C4343C"/>
    <w:rsid w:val="00C435C4"/>
    <w:rsid w:val="00C43BEF"/>
    <w:rsid w:val="00C44337"/>
    <w:rsid w:val="00C4458D"/>
    <w:rsid w:val="00C45963"/>
    <w:rsid w:val="00C4638E"/>
    <w:rsid w:val="00C467D6"/>
    <w:rsid w:val="00C46B62"/>
    <w:rsid w:val="00C47864"/>
    <w:rsid w:val="00C47E18"/>
    <w:rsid w:val="00C5000A"/>
    <w:rsid w:val="00C5022A"/>
    <w:rsid w:val="00C503C6"/>
    <w:rsid w:val="00C504F2"/>
    <w:rsid w:val="00C50618"/>
    <w:rsid w:val="00C50E26"/>
    <w:rsid w:val="00C514B6"/>
    <w:rsid w:val="00C515A9"/>
    <w:rsid w:val="00C5179A"/>
    <w:rsid w:val="00C51A3E"/>
    <w:rsid w:val="00C51D44"/>
    <w:rsid w:val="00C5218E"/>
    <w:rsid w:val="00C5236C"/>
    <w:rsid w:val="00C5262B"/>
    <w:rsid w:val="00C52B3D"/>
    <w:rsid w:val="00C53373"/>
    <w:rsid w:val="00C535F4"/>
    <w:rsid w:val="00C5469D"/>
    <w:rsid w:val="00C5491B"/>
    <w:rsid w:val="00C55374"/>
    <w:rsid w:val="00C55FE3"/>
    <w:rsid w:val="00C56083"/>
    <w:rsid w:val="00C56395"/>
    <w:rsid w:val="00C5663B"/>
    <w:rsid w:val="00C56A31"/>
    <w:rsid w:val="00C56EB2"/>
    <w:rsid w:val="00C574FC"/>
    <w:rsid w:val="00C57598"/>
    <w:rsid w:val="00C576F0"/>
    <w:rsid w:val="00C57D59"/>
    <w:rsid w:val="00C608C9"/>
    <w:rsid w:val="00C60A51"/>
    <w:rsid w:val="00C61843"/>
    <w:rsid w:val="00C62145"/>
    <w:rsid w:val="00C63CF7"/>
    <w:rsid w:val="00C63E53"/>
    <w:rsid w:val="00C64A5E"/>
    <w:rsid w:val="00C64B57"/>
    <w:rsid w:val="00C65222"/>
    <w:rsid w:val="00C65332"/>
    <w:rsid w:val="00C66686"/>
    <w:rsid w:val="00C668B2"/>
    <w:rsid w:val="00C669C5"/>
    <w:rsid w:val="00C66D41"/>
    <w:rsid w:val="00C66EA9"/>
    <w:rsid w:val="00C67774"/>
    <w:rsid w:val="00C70B0A"/>
    <w:rsid w:val="00C7100C"/>
    <w:rsid w:val="00C71457"/>
    <w:rsid w:val="00C71B25"/>
    <w:rsid w:val="00C71D25"/>
    <w:rsid w:val="00C72494"/>
    <w:rsid w:val="00C7256F"/>
    <w:rsid w:val="00C727A9"/>
    <w:rsid w:val="00C73DBD"/>
    <w:rsid w:val="00C7518E"/>
    <w:rsid w:val="00C7521E"/>
    <w:rsid w:val="00C752B1"/>
    <w:rsid w:val="00C75647"/>
    <w:rsid w:val="00C764E5"/>
    <w:rsid w:val="00C7658F"/>
    <w:rsid w:val="00C769CD"/>
    <w:rsid w:val="00C770E5"/>
    <w:rsid w:val="00C777F3"/>
    <w:rsid w:val="00C77B23"/>
    <w:rsid w:val="00C802A2"/>
    <w:rsid w:val="00C803C2"/>
    <w:rsid w:val="00C81321"/>
    <w:rsid w:val="00C82040"/>
    <w:rsid w:val="00C82219"/>
    <w:rsid w:val="00C82325"/>
    <w:rsid w:val="00C824DB"/>
    <w:rsid w:val="00C82B27"/>
    <w:rsid w:val="00C830B4"/>
    <w:rsid w:val="00C83B4E"/>
    <w:rsid w:val="00C8460F"/>
    <w:rsid w:val="00C84989"/>
    <w:rsid w:val="00C849EE"/>
    <w:rsid w:val="00C85072"/>
    <w:rsid w:val="00C851C6"/>
    <w:rsid w:val="00C851DD"/>
    <w:rsid w:val="00C860A2"/>
    <w:rsid w:val="00C862ED"/>
    <w:rsid w:val="00C86652"/>
    <w:rsid w:val="00C8686D"/>
    <w:rsid w:val="00C87147"/>
    <w:rsid w:val="00C9054F"/>
    <w:rsid w:val="00C90A1A"/>
    <w:rsid w:val="00C915CD"/>
    <w:rsid w:val="00C9233E"/>
    <w:rsid w:val="00C92586"/>
    <w:rsid w:val="00C927CC"/>
    <w:rsid w:val="00C93E38"/>
    <w:rsid w:val="00C94316"/>
    <w:rsid w:val="00C94AB8"/>
    <w:rsid w:val="00C94D99"/>
    <w:rsid w:val="00C956C9"/>
    <w:rsid w:val="00C95911"/>
    <w:rsid w:val="00CA0761"/>
    <w:rsid w:val="00CA1C12"/>
    <w:rsid w:val="00CA33A8"/>
    <w:rsid w:val="00CA5074"/>
    <w:rsid w:val="00CA526C"/>
    <w:rsid w:val="00CA5520"/>
    <w:rsid w:val="00CA5587"/>
    <w:rsid w:val="00CA6279"/>
    <w:rsid w:val="00CA62A7"/>
    <w:rsid w:val="00CA72C8"/>
    <w:rsid w:val="00CA75D2"/>
    <w:rsid w:val="00CA7821"/>
    <w:rsid w:val="00CB0369"/>
    <w:rsid w:val="00CB08CA"/>
    <w:rsid w:val="00CB0A4F"/>
    <w:rsid w:val="00CB0DC3"/>
    <w:rsid w:val="00CB0FE2"/>
    <w:rsid w:val="00CB1E6C"/>
    <w:rsid w:val="00CB2279"/>
    <w:rsid w:val="00CB2807"/>
    <w:rsid w:val="00CB30BE"/>
    <w:rsid w:val="00CB3229"/>
    <w:rsid w:val="00CB4465"/>
    <w:rsid w:val="00CB5A5A"/>
    <w:rsid w:val="00CB5BBA"/>
    <w:rsid w:val="00CB641F"/>
    <w:rsid w:val="00CB6705"/>
    <w:rsid w:val="00CB6E99"/>
    <w:rsid w:val="00CC18FE"/>
    <w:rsid w:val="00CC2384"/>
    <w:rsid w:val="00CC245A"/>
    <w:rsid w:val="00CC30F4"/>
    <w:rsid w:val="00CC3328"/>
    <w:rsid w:val="00CC3837"/>
    <w:rsid w:val="00CC403A"/>
    <w:rsid w:val="00CC4B0F"/>
    <w:rsid w:val="00CC5387"/>
    <w:rsid w:val="00CC5FFF"/>
    <w:rsid w:val="00CC61C8"/>
    <w:rsid w:val="00CC652D"/>
    <w:rsid w:val="00CC69DF"/>
    <w:rsid w:val="00CC6CA9"/>
    <w:rsid w:val="00CC7565"/>
    <w:rsid w:val="00CC7BE7"/>
    <w:rsid w:val="00CC7E01"/>
    <w:rsid w:val="00CC7E49"/>
    <w:rsid w:val="00CD1545"/>
    <w:rsid w:val="00CD162F"/>
    <w:rsid w:val="00CD1D30"/>
    <w:rsid w:val="00CD2D8F"/>
    <w:rsid w:val="00CD42AE"/>
    <w:rsid w:val="00CD49CA"/>
    <w:rsid w:val="00CD4C0F"/>
    <w:rsid w:val="00CD4CA1"/>
    <w:rsid w:val="00CD4CF8"/>
    <w:rsid w:val="00CD6234"/>
    <w:rsid w:val="00CD6438"/>
    <w:rsid w:val="00CD6FC7"/>
    <w:rsid w:val="00CD76B7"/>
    <w:rsid w:val="00CD7799"/>
    <w:rsid w:val="00CD7A97"/>
    <w:rsid w:val="00CD7BE1"/>
    <w:rsid w:val="00CE0043"/>
    <w:rsid w:val="00CE078F"/>
    <w:rsid w:val="00CE0E75"/>
    <w:rsid w:val="00CE1277"/>
    <w:rsid w:val="00CE1517"/>
    <w:rsid w:val="00CE1770"/>
    <w:rsid w:val="00CE1AE3"/>
    <w:rsid w:val="00CE2707"/>
    <w:rsid w:val="00CE2A83"/>
    <w:rsid w:val="00CE3305"/>
    <w:rsid w:val="00CE39E2"/>
    <w:rsid w:val="00CE4FF3"/>
    <w:rsid w:val="00CE531F"/>
    <w:rsid w:val="00CE5A3A"/>
    <w:rsid w:val="00CE61BA"/>
    <w:rsid w:val="00CE647A"/>
    <w:rsid w:val="00CE76F2"/>
    <w:rsid w:val="00CF0512"/>
    <w:rsid w:val="00CF08A7"/>
    <w:rsid w:val="00CF13EB"/>
    <w:rsid w:val="00CF161A"/>
    <w:rsid w:val="00CF1832"/>
    <w:rsid w:val="00CF2D5B"/>
    <w:rsid w:val="00CF30EB"/>
    <w:rsid w:val="00CF38C4"/>
    <w:rsid w:val="00CF4BB1"/>
    <w:rsid w:val="00CF4DD9"/>
    <w:rsid w:val="00CF4EDE"/>
    <w:rsid w:val="00CF5219"/>
    <w:rsid w:val="00CF62F2"/>
    <w:rsid w:val="00CF6533"/>
    <w:rsid w:val="00CF6567"/>
    <w:rsid w:val="00CF6811"/>
    <w:rsid w:val="00CF6DAE"/>
    <w:rsid w:val="00CF76CF"/>
    <w:rsid w:val="00D0003D"/>
    <w:rsid w:val="00D01050"/>
    <w:rsid w:val="00D01384"/>
    <w:rsid w:val="00D01927"/>
    <w:rsid w:val="00D02092"/>
    <w:rsid w:val="00D02F53"/>
    <w:rsid w:val="00D0380C"/>
    <w:rsid w:val="00D04546"/>
    <w:rsid w:val="00D04F4C"/>
    <w:rsid w:val="00D05DDF"/>
    <w:rsid w:val="00D067A9"/>
    <w:rsid w:val="00D06AF9"/>
    <w:rsid w:val="00D06E6A"/>
    <w:rsid w:val="00D10527"/>
    <w:rsid w:val="00D1072D"/>
    <w:rsid w:val="00D10C1B"/>
    <w:rsid w:val="00D10F9F"/>
    <w:rsid w:val="00D13AD6"/>
    <w:rsid w:val="00D13F7C"/>
    <w:rsid w:val="00D14835"/>
    <w:rsid w:val="00D14D9C"/>
    <w:rsid w:val="00D1529A"/>
    <w:rsid w:val="00D154C5"/>
    <w:rsid w:val="00D1661B"/>
    <w:rsid w:val="00D1791E"/>
    <w:rsid w:val="00D17A75"/>
    <w:rsid w:val="00D17BF6"/>
    <w:rsid w:val="00D17F8A"/>
    <w:rsid w:val="00D2035C"/>
    <w:rsid w:val="00D20430"/>
    <w:rsid w:val="00D20634"/>
    <w:rsid w:val="00D207CD"/>
    <w:rsid w:val="00D2108E"/>
    <w:rsid w:val="00D21133"/>
    <w:rsid w:val="00D22913"/>
    <w:rsid w:val="00D22A15"/>
    <w:rsid w:val="00D22ADB"/>
    <w:rsid w:val="00D22F54"/>
    <w:rsid w:val="00D23C01"/>
    <w:rsid w:val="00D2406B"/>
    <w:rsid w:val="00D253E3"/>
    <w:rsid w:val="00D253E5"/>
    <w:rsid w:val="00D2605F"/>
    <w:rsid w:val="00D260D8"/>
    <w:rsid w:val="00D27CDA"/>
    <w:rsid w:val="00D3045F"/>
    <w:rsid w:val="00D309A1"/>
    <w:rsid w:val="00D30CF4"/>
    <w:rsid w:val="00D3170F"/>
    <w:rsid w:val="00D328F9"/>
    <w:rsid w:val="00D329F7"/>
    <w:rsid w:val="00D32A89"/>
    <w:rsid w:val="00D33777"/>
    <w:rsid w:val="00D33A0F"/>
    <w:rsid w:val="00D3432C"/>
    <w:rsid w:val="00D348B8"/>
    <w:rsid w:val="00D34AD8"/>
    <w:rsid w:val="00D35E63"/>
    <w:rsid w:val="00D3623E"/>
    <w:rsid w:val="00D364BE"/>
    <w:rsid w:val="00D36F06"/>
    <w:rsid w:val="00D4026C"/>
    <w:rsid w:val="00D40830"/>
    <w:rsid w:val="00D40C76"/>
    <w:rsid w:val="00D41043"/>
    <w:rsid w:val="00D41581"/>
    <w:rsid w:val="00D41D84"/>
    <w:rsid w:val="00D4263D"/>
    <w:rsid w:val="00D43DD1"/>
    <w:rsid w:val="00D441EF"/>
    <w:rsid w:val="00D44338"/>
    <w:rsid w:val="00D4503E"/>
    <w:rsid w:val="00D45120"/>
    <w:rsid w:val="00D45E64"/>
    <w:rsid w:val="00D461E7"/>
    <w:rsid w:val="00D46C9E"/>
    <w:rsid w:val="00D471F5"/>
    <w:rsid w:val="00D4725F"/>
    <w:rsid w:val="00D477D8"/>
    <w:rsid w:val="00D47E52"/>
    <w:rsid w:val="00D47F31"/>
    <w:rsid w:val="00D50077"/>
    <w:rsid w:val="00D501DD"/>
    <w:rsid w:val="00D5222B"/>
    <w:rsid w:val="00D53558"/>
    <w:rsid w:val="00D5389B"/>
    <w:rsid w:val="00D53D9E"/>
    <w:rsid w:val="00D53F9A"/>
    <w:rsid w:val="00D54576"/>
    <w:rsid w:val="00D5505B"/>
    <w:rsid w:val="00D552F5"/>
    <w:rsid w:val="00D555AF"/>
    <w:rsid w:val="00D555E7"/>
    <w:rsid w:val="00D55AF8"/>
    <w:rsid w:val="00D5640B"/>
    <w:rsid w:val="00D57067"/>
    <w:rsid w:val="00D57376"/>
    <w:rsid w:val="00D60444"/>
    <w:rsid w:val="00D6103F"/>
    <w:rsid w:val="00D61372"/>
    <w:rsid w:val="00D620E8"/>
    <w:rsid w:val="00D629AA"/>
    <w:rsid w:val="00D6460E"/>
    <w:rsid w:val="00D64F10"/>
    <w:rsid w:val="00D6642F"/>
    <w:rsid w:val="00D668A5"/>
    <w:rsid w:val="00D66BEA"/>
    <w:rsid w:val="00D67737"/>
    <w:rsid w:val="00D70B31"/>
    <w:rsid w:val="00D716AB"/>
    <w:rsid w:val="00D71A21"/>
    <w:rsid w:val="00D72349"/>
    <w:rsid w:val="00D73438"/>
    <w:rsid w:val="00D73959"/>
    <w:rsid w:val="00D73B35"/>
    <w:rsid w:val="00D7484B"/>
    <w:rsid w:val="00D74935"/>
    <w:rsid w:val="00D75964"/>
    <w:rsid w:val="00D76DE6"/>
    <w:rsid w:val="00D77C28"/>
    <w:rsid w:val="00D80200"/>
    <w:rsid w:val="00D8070C"/>
    <w:rsid w:val="00D80A1E"/>
    <w:rsid w:val="00D81222"/>
    <w:rsid w:val="00D8196F"/>
    <w:rsid w:val="00D81C3A"/>
    <w:rsid w:val="00D81E4E"/>
    <w:rsid w:val="00D81EFA"/>
    <w:rsid w:val="00D8251E"/>
    <w:rsid w:val="00D83678"/>
    <w:rsid w:val="00D83C04"/>
    <w:rsid w:val="00D849C2"/>
    <w:rsid w:val="00D84AC7"/>
    <w:rsid w:val="00D84C6A"/>
    <w:rsid w:val="00D84F39"/>
    <w:rsid w:val="00D85885"/>
    <w:rsid w:val="00D85E58"/>
    <w:rsid w:val="00D87890"/>
    <w:rsid w:val="00D9052D"/>
    <w:rsid w:val="00D90C8A"/>
    <w:rsid w:val="00D918BC"/>
    <w:rsid w:val="00D91BA2"/>
    <w:rsid w:val="00D91C57"/>
    <w:rsid w:val="00D9233B"/>
    <w:rsid w:val="00D92350"/>
    <w:rsid w:val="00D92434"/>
    <w:rsid w:val="00D933A2"/>
    <w:rsid w:val="00D9464A"/>
    <w:rsid w:val="00D948F2"/>
    <w:rsid w:val="00D94FE5"/>
    <w:rsid w:val="00D95173"/>
    <w:rsid w:val="00D95558"/>
    <w:rsid w:val="00D962DA"/>
    <w:rsid w:val="00D96723"/>
    <w:rsid w:val="00D96FF8"/>
    <w:rsid w:val="00D97657"/>
    <w:rsid w:val="00D976CA"/>
    <w:rsid w:val="00D977CA"/>
    <w:rsid w:val="00D97834"/>
    <w:rsid w:val="00DA00AE"/>
    <w:rsid w:val="00DA00E1"/>
    <w:rsid w:val="00DA0CA6"/>
    <w:rsid w:val="00DA0FDA"/>
    <w:rsid w:val="00DA1A2F"/>
    <w:rsid w:val="00DA1C23"/>
    <w:rsid w:val="00DA306B"/>
    <w:rsid w:val="00DA443A"/>
    <w:rsid w:val="00DA4C6A"/>
    <w:rsid w:val="00DA5907"/>
    <w:rsid w:val="00DA5AA8"/>
    <w:rsid w:val="00DA73A9"/>
    <w:rsid w:val="00DA7B9E"/>
    <w:rsid w:val="00DA7DDE"/>
    <w:rsid w:val="00DB0679"/>
    <w:rsid w:val="00DB0C36"/>
    <w:rsid w:val="00DB1DE0"/>
    <w:rsid w:val="00DB1F74"/>
    <w:rsid w:val="00DB2058"/>
    <w:rsid w:val="00DB2278"/>
    <w:rsid w:val="00DB3015"/>
    <w:rsid w:val="00DB450B"/>
    <w:rsid w:val="00DB4746"/>
    <w:rsid w:val="00DB4866"/>
    <w:rsid w:val="00DB4942"/>
    <w:rsid w:val="00DB4EAD"/>
    <w:rsid w:val="00DB5588"/>
    <w:rsid w:val="00DB55BB"/>
    <w:rsid w:val="00DB5902"/>
    <w:rsid w:val="00DB614C"/>
    <w:rsid w:val="00DB6239"/>
    <w:rsid w:val="00DB7350"/>
    <w:rsid w:val="00DB782D"/>
    <w:rsid w:val="00DB7866"/>
    <w:rsid w:val="00DB797E"/>
    <w:rsid w:val="00DC00F1"/>
    <w:rsid w:val="00DC10C7"/>
    <w:rsid w:val="00DC16E8"/>
    <w:rsid w:val="00DC1807"/>
    <w:rsid w:val="00DC2468"/>
    <w:rsid w:val="00DC329B"/>
    <w:rsid w:val="00DC4681"/>
    <w:rsid w:val="00DC4D1E"/>
    <w:rsid w:val="00DC4F84"/>
    <w:rsid w:val="00DC4F8B"/>
    <w:rsid w:val="00DC51F0"/>
    <w:rsid w:val="00DC5AE7"/>
    <w:rsid w:val="00DC6233"/>
    <w:rsid w:val="00DC6399"/>
    <w:rsid w:val="00DC6BD9"/>
    <w:rsid w:val="00DC736A"/>
    <w:rsid w:val="00DC7570"/>
    <w:rsid w:val="00DD0358"/>
    <w:rsid w:val="00DD07DE"/>
    <w:rsid w:val="00DD13DD"/>
    <w:rsid w:val="00DD20C6"/>
    <w:rsid w:val="00DD2A38"/>
    <w:rsid w:val="00DD35ED"/>
    <w:rsid w:val="00DD3D3D"/>
    <w:rsid w:val="00DD3E61"/>
    <w:rsid w:val="00DD40B7"/>
    <w:rsid w:val="00DD4223"/>
    <w:rsid w:val="00DD424A"/>
    <w:rsid w:val="00DD49A0"/>
    <w:rsid w:val="00DD4B0B"/>
    <w:rsid w:val="00DD515D"/>
    <w:rsid w:val="00DD5BC9"/>
    <w:rsid w:val="00DD7CF4"/>
    <w:rsid w:val="00DE1007"/>
    <w:rsid w:val="00DE1B6D"/>
    <w:rsid w:val="00DE22D1"/>
    <w:rsid w:val="00DE2E15"/>
    <w:rsid w:val="00DE3422"/>
    <w:rsid w:val="00DE3482"/>
    <w:rsid w:val="00DE3A34"/>
    <w:rsid w:val="00DE467D"/>
    <w:rsid w:val="00DE4C89"/>
    <w:rsid w:val="00DE5D62"/>
    <w:rsid w:val="00DE6299"/>
    <w:rsid w:val="00DE6EEB"/>
    <w:rsid w:val="00DF04CE"/>
    <w:rsid w:val="00DF08C3"/>
    <w:rsid w:val="00DF1B82"/>
    <w:rsid w:val="00DF1D2B"/>
    <w:rsid w:val="00DF20FE"/>
    <w:rsid w:val="00DF211D"/>
    <w:rsid w:val="00DF33A6"/>
    <w:rsid w:val="00DF3B88"/>
    <w:rsid w:val="00DF441D"/>
    <w:rsid w:val="00DF55A4"/>
    <w:rsid w:val="00DF5D10"/>
    <w:rsid w:val="00DF5DCA"/>
    <w:rsid w:val="00DF6721"/>
    <w:rsid w:val="00DF6E64"/>
    <w:rsid w:val="00DF6F32"/>
    <w:rsid w:val="00DF7A65"/>
    <w:rsid w:val="00DF7BC7"/>
    <w:rsid w:val="00E00682"/>
    <w:rsid w:val="00E00B3B"/>
    <w:rsid w:val="00E00FF8"/>
    <w:rsid w:val="00E01035"/>
    <w:rsid w:val="00E0120B"/>
    <w:rsid w:val="00E03962"/>
    <w:rsid w:val="00E03C83"/>
    <w:rsid w:val="00E0502F"/>
    <w:rsid w:val="00E0570C"/>
    <w:rsid w:val="00E06715"/>
    <w:rsid w:val="00E10280"/>
    <w:rsid w:val="00E10860"/>
    <w:rsid w:val="00E1145E"/>
    <w:rsid w:val="00E11565"/>
    <w:rsid w:val="00E116E2"/>
    <w:rsid w:val="00E12C2A"/>
    <w:rsid w:val="00E12F9D"/>
    <w:rsid w:val="00E1310C"/>
    <w:rsid w:val="00E13B13"/>
    <w:rsid w:val="00E13D31"/>
    <w:rsid w:val="00E1424A"/>
    <w:rsid w:val="00E1454C"/>
    <w:rsid w:val="00E154D9"/>
    <w:rsid w:val="00E1575E"/>
    <w:rsid w:val="00E1580B"/>
    <w:rsid w:val="00E15FAC"/>
    <w:rsid w:val="00E16D23"/>
    <w:rsid w:val="00E16E62"/>
    <w:rsid w:val="00E17092"/>
    <w:rsid w:val="00E17293"/>
    <w:rsid w:val="00E176B7"/>
    <w:rsid w:val="00E1794A"/>
    <w:rsid w:val="00E17A83"/>
    <w:rsid w:val="00E20C70"/>
    <w:rsid w:val="00E21665"/>
    <w:rsid w:val="00E221A1"/>
    <w:rsid w:val="00E22342"/>
    <w:rsid w:val="00E23078"/>
    <w:rsid w:val="00E23890"/>
    <w:rsid w:val="00E24B24"/>
    <w:rsid w:val="00E24EAA"/>
    <w:rsid w:val="00E25B77"/>
    <w:rsid w:val="00E25C2B"/>
    <w:rsid w:val="00E25E2E"/>
    <w:rsid w:val="00E25E62"/>
    <w:rsid w:val="00E26292"/>
    <w:rsid w:val="00E271F4"/>
    <w:rsid w:val="00E309A2"/>
    <w:rsid w:val="00E30BB1"/>
    <w:rsid w:val="00E30EA0"/>
    <w:rsid w:val="00E31241"/>
    <w:rsid w:val="00E3136C"/>
    <w:rsid w:val="00E316F0"/>
    <w:rsid w:val="00E32137"/>
    <w:rsid w:val="00E32B17"/>
    <w:rsid w:val="00E32EBB"/>
    <w:rsid w:val="00E34891"/>
    <w:rsid w:val="00E34D27"/>
    <w:rsid w:val="00E365FF"/>
    <w:rsid w:val="00E36673"/>
    <w:rsid w:val="00E3723C"/>
    <w:rsid w:val="00E37B01"/>
    <w:rsid w:val="00E40DD5"/>
    <w:rsid w:val="00E414E9"/>
    <w:rsid w:val="00E43BB4"/>
    <w:rsid w:val="00E447B2"/>
    <w:rsid w:val="00E44E1D"/>
    <w:rsid w:val="00E45F79"/>
    <w:rsid w:val="00E46F83"/>
    <w:rsid w:val="00E47BA7"/>
    <w:rsid w:val="00E47FE7"/>
    <w:rsid w:val="00E5062A"/>
    <w:rsid w:val="00E50757"/>
    <w:rsid w:val="00E50C94"/>
    <w:rsid w:val="00E51958"/>
    <w:rsid w:val="00E51C78"/>
    <w:rsid w:val="00E52086"/>
    <w:rsid w:val="00E524B4"/>
    <w:rsid w:val="00E526E4"/>
    <w:rsid w:val="00E52A8A"/>
    <w:rsid w:val="00E52AD0"/>
    <w:rsid w:val="00E53143"/>
    <w:rsid w:val="00E5375D"/>
    <w:rsid w:val="00E53839"/>
    <w:rsid w:val="00E545BC"/>
    <w:rsid w:val="00E55B2C"/>
    <w:rsid w:val="00E5617F"/>
    <w:rsid w:val="00E56D4D"/>
    <w:rsid w:val="00E57454"/>
    <w:rsid w:val="00E574F5"/>
    <w:rsid w:val="00E605A7"/>
    <w:rsid w:val="00E62932"/>
    <w:rsid w:val="00E62EE5"/>
    <w:rsid w:val="00E637E9"/>
    <w:rsid w:val="00E63A83"/>
    <w:rsid w:val="00E63E47"/>
    <w:rsid w:val="00E63FA9"/>
    <w:rsid w:val="00E64DE7"/>
    <w:rsid w:val="00E650C5"/>
    <w:rsid w:val="00E65879"/>
    <w:rsid w:val="00E65993"/>
    <w:rsid w:val="00E668DC"/>
    <w:rsid w:val="00E6705E"/>
    <w:rsid w:val="00E67901"/>
    <w:rsid w:val="00E70ADF"/>
    <w:rsid w:val="00E70CFF"/>
    <w:rsid w:val="00E71523"/>
    <w:rsid w:val="00E71C97"/>
    <w:rsid w:val="00E71CA3"/>
    <w:rsid w:val="00E724F1"/>
    <w:rsid w:val="00E72C0C"/>
    <w:rsid w:val="00E73192"/>
    <w:rsid w:val="00E73398"/>
    <w:rsid w:val="00E75262"/>
    <w:rsid w:val="00E758AA"/>
    <w:rsid w:val="00E75D2A"/>
    <w:rsid w:val="00E76A4E"/>
    <w:rsid w:val="00E76F8F"/>
    <w:rsid w:val="00E770EC"/>
    <w:rsid w:val="00E77251"/>
    <w:rsid w:val="00E77EE5"/>
    <w:rsid w:val="00E77F67"/>
    <w:rsid w:val="00E80A30"/>
    <w:rsid w:val="00E80C7E"/>
    <w:rsid w:val="00E81B81"/>
    <w:rsid w:val="00E81C5E"/>
    <w:rsid w:val="00E824A2"/>
    <w:rsid w:val="00E82A21"/>
    <w:rsid w:val="00E82EB0"/>
    <w:rsid w:val="00E8341E"/>
    <w:rsid w:val="00E8350A"/>
    <w:rsid w:val="00E83982"/>
    <w:rsid w:val="00E83B64"/>
    <w:rsid w:val="00E84AA7"/>
    <w:rsid w:val="00E8501F"/>
    <w:rsid w:val="00E85055"/>
    <w:rsid w:val="00E85765"/>
    <w:rsid w:val="00E85FE1"/>
    <w:rsid w:val="00E86145"/>
    <w:rsid w:val="00E86558"/>
    <w:rsid w:val="00E868DF"/>
    <w:rsid w:val="00E90A52"/>
    <w:rsid w:val="00E90B9C"/>
    <w:rsid w:val="00E90DCB"/>
    <w:rsid w:val="00E9105A"/>
    <w:rsid w:val="00E9135E"/>
    <w:rsid w:val="00E918C7"/>
    <w:rsid w:val="00E919DB"/>
    <w:rsid w:val="00E91B10"/>
    <w:rsid w:val="00E92B64"/>
    <w:rsid w:val="00E92C92"/>
    <w:rsid w:val="00E92ED3"/>
    <w:rsid w:val="00E92FD5"/>
    <w:rsid w:val="00E938B1"/>
    <w:rsid w:val="00E93BA2"/>
    <w:rsid w:val="00E9418F"/>
    <w:rsid w:val="00E95345"/>
    <w:rsid w:val="00E95642"/>
    <w:rsid w:val="00E95EF3"/>
    <w:rsid w:val="00E9632E"/>
    <w:rsid w:val="00E96438"/>
    <w:rsid w:val="00E9715F"/>
    <w:rsid w:val="00E977D7"/>
    <w:rsid w:val="00E97A3F"/>
    <w:rsid w:val="00E97ECC"/>
    <w:rsid w:val="00EA067E"/>
    <w:rsid w:val="00EA213C"/>
    <w:rsid w:val="00EA21DE"/>
    <w:rsid w:val="00EA2694"/>
    <w:rsid w:val="00EA2AFF"/>
    <w:rsid w:val="00EA2D1C"/>
    <w:rsid w:val="00EA315E"/>
    <w:rsid w:val="00EA4224"/>
    <w:rsid w:val="00EA4AB8"/>
    <w:rsid w:val="00EA5213"/>
    <w:rsid w:val="00EA545F"/>
    <w:rsid w:val="00EA5B55"/>
    <w:rsid w:val="00EA65B7"/>
    <w:rsid w:val="00EA6A6A"/>
    <w:rsid w:val="00EA74AC"/>
    <w:rsid w:val="00EB15BA"/>
    <w:rsid w:val="00EB1AC0"/>
    <w:rsid w:val="00EB42B7"/>
    <w:rsid w:val="00EB45F5"/>
    <w:rsid w:val="00EB4C5A"/>
    <w:rsid w:val="00EB4D31"/>
    <w:rsid w:val="00EB5187"/>
    <w:rsid w:val="00EB5BD2"/>
    <w:rsid w:val="00EB5EBF"/>
    <w:rsid w:val="00EB640E"/>
    <w:rsid w:val="00EB6A63"/>
    <w:rsid w:val="00EB739F"/>
    <w:rsid w:val="00EC122E"/>
    <w:rsid w:val="00EC1277"/>
    <w:rsid w:val="00EC3FFA"/>
    <w:rsid w:val="00EC463A"/>
    <w:rsid w:val="00EC48FF"/>
    <w:rsid w:val="00EC5597"/>
    <w:rsid w:val="00EC5E43"/>
    <w:rsid w:val="00EC6106"/>
    <w:rsid w:val="00EC7277"/>
    <w:rsid w:val="00EC7783"/>
    <w:rsid w:val="00EC7A80"/>
    <w:rsid w:val="00ED03B5"/>
    <w:rsid w:val="00ED06D1"/>
    <w:rsid w:val="00ED0ADC"/>
    <w:rsid w:val="00ED0CB9"/>
    <w:rsid w:val="00ED274B"/>
    <w:rsid w:val="00ED27D5"/>
    <w:rsid w:val="00ED295D"/>
    <w:rsid w:val="00ED2CC5"/>
    <w:rsid w:val="00ED43E4"/>
    <w:rsid w:val="00ED4415"/>
    <w:rsid w:val="00ED5923"/>
    <w:rsid w:val="00ED647E"/>
    <w:rsid w:val="00ED76EB"/>
    <w:rsid w:val="00ED77F0"/>
    <w:rsid w:val="00ED7C40"/>
    <w:rsid w:val="00ED7C8B"/>
    <w:rsid w:val="00EE2789"/>
    <w:rsid w:val="00EE2A59"/>
    <w:rsid w:val="00EE2B97"/>
    <w:rsid w:val="00EE3115"/>
    <w:rsid w:val="00EE314A"/>
    <w:rsid w:val="00EE5573"/>
    <w:rsid w:val="00EE60F2"/>
    <w:rsid w:val="00EE6546"/>
    <w:rsid w:val="00EE6A72"/>
    <w:rsid w:val="00EE7A77"/>
    <w:rsid w:val="00EE7C60"/>
    <w:rsid w:val="00EE7CB3"/>
    <w:rsid w:val="00EF0D4C"/>
    <w:rsid w:val="00EF10DF"/>
    <w:rsid w:val="00EF19BF"/>
    <w:rsid w:val="00EF25A8"/>
    <w:rsid w:val="00EF3839"/>
    <w:rsid w:val="00EF3F00"/>
    <w:rsid w:val="00EF4B5F"/>
    <w:rsid w:val="00EF5150"/>
    <w:rsid w:val="00EF5B49"/>
    <w:rsid w:val="00EF6C4A"/>
    <w:rsid w:val="00EF6D45"/>
    <w:rsid w:val="00F0056F"/>
    <w:rsid w:val="00F00EB1"/>
    <w:rsid w:val="00F01909"/>
    <w:rsid w:val="00F02AB2"/>
    <w:rsid w:val="00F02E83"/>
    <w:rsid w:val="00F03734"/>
    <w:rsid w:val="00F0412D"/>
    <w:rsid w:val="00F0422B"/>
    <w:rsid w:val="00F062C5"/>
    <w:rsid w:val="00F07F73"/>
    <w:rsid w:val="00F11E42"/>
    <w:rsid w:val="00F1262A"/>
    <w:rsid w:val="00F12BF8"/>
    <w:rsid w:val="00F132B3"/>
    <w:rsid w:val="00F167C2"/>
    <w:rsid w:val="00F16BA6"/>
    <w:rsid w:val="00F17099"/>
    <w:rsid w:val="00F20270"/>
    <w:rsid w:val="00F20A31"/>
    <w:rsid w:val="00F21B40"/>
    <w:rsid w:val="00F224F7"/>
    <w:rsid w:val="00F22981"/>
    <w:rsid w:val="00F22A52"/>
    <w:rsid w:val="00F255DF"/>
    <w:rsid w:val="00F2616B"/>
    <w:rsid w:val="00F26EA4"/>
    <w:rsid w:val="00F271C1"/>
    <w:rsid w:val="00F275F8"/>
    <w:rsid w:val="00F27AAE"/>
    <w:rsid w:val="00F30016"/>
    <w:rsid w:val="00F30D9B"/>
    <w:rsid w:val="00F30FE3"/>
    <w:rsid w:val="00F31630"/>
    <w:rsid w:val="00F33E1C"/>
    <w:rsid w:val="00F33FF1"/>
    <w:rsid w:val="00F34B5A"/>
    <w:rsid w:val="00F34EB0"/>
    <w:rsid w:val="00F34EDE"/>
    <w:rsid w:val="00F35294"/>
    <w:rsid w:val="00F36DB0"/>
    <w:rsid w:val="00F37F43"/>
    <w:rsid w:val="00F41632"/>
    <w:rsid w:val="00F420F9"/>
    <w:rsid w:val="00F4275A"/>
    <w:rsid w:val="00F42800"/>
    <w:rsid w:val="00F42910"/>
    <w:rsid w:val="00F42A35"/>
    <w:rsid w:val="00F42CE1"/>
    <w:rsid w:val="00F434D4"/>
    <w:rsid w:val="00F43786"/>
    <w:rsid w:val="00F443B6"/>
    <w:rsid w:val="00F4485C"/>
    <w:rsid w:val="00F45803"/>
    <w:rsid w:val="00F464EF"/>
    <w:rsid w:val="00F46539"/>
    <w:rsid w:val="00F476B0"/>
    <w:rsid w:val="00F5083C"/>
    <w:rsid w:val="00F51B2C"/>
    <w:rsid w:val="00F51CC3"/>
    <w:rsid w:val="00F51DAD"/>
    <w:rsid w:val="00F52BCB"/>
    <w:rsid w:val="00F52D1D"/>
    <w:rsid w:val="00F52EC4"/>
    <w:rsid w:val="00F5302B"/>
    <w:rsid w:val="00F530A3"/>
    <w:rsid w:val="00F532EC"/>
    <w:rsid w:val="00F53461"/>
    <w:rsid w:val="00F5370F"/>
    <w:rsid w:val="00F53CFE"/>
    <w:rsid w:val="00F53E0B"/>
    <w:rsid w:val="00F5475E"/>
    <w:rsid w:val="00F54779"/>
    <w:rsid w:val="00F56B69"/>
    <w:rsid w:val="00F572CF"/>
    <w:rsid w:val="00F57647"/>
    <w:rsid w:val="00F57CCA"/>
    <w:rsid w:val="00F60C0F"/>
    <w:rsid w:val="00F60D39"/>
    <w:rsid w:val="00F6110C"/>
    <w:rsid w:val="00F611C0"/>
    <w:rsid w:val="00F61D41"/>
    <w:rsid w:val="00F6213C"/>
    <w:rsid w:val="00F6219C"/>
    <w:rsid w:val="00F6224C"/>
    <w:rsid w:val="00F62907"/>
    <w:rsid w:val="00F62B1A"/>
    <w:rsid w:val="00F635A8"/>
    <w:rsid w:val="00F638E2"/>
    <w:rsid w:val="00F63C30"/>
    <w:rsid w:val="00F64961"/>
    <w:rsid w:val="00F64A6D"/>
    <w:rsid w:val="00F64B45"/>
    <w:rsid w:val="00F65373"/>
    <w:rsid w:val="00F667A8"/>
    <w:rsid w:val="00F675BD"/>
    <w:rsid w:val="00F72330"/>
    <w:rsid w:val="00F72ABC"/>
    <w:rsid w:val="00F72AFD"/>
    <w:rsid w:val="00F72CD4"/>
    <w:rsid w:val="00F7326C"/>
    <w:rsid w:val="00F7328B"/>
    <w:rsid w:val="00F7347F"/>
    <w:rsid w:val="00F73984"/>
    <w:rsid w:val="00F743A9"/>
    <w:rsid w:val="00F74C8E"/>
    <w:rsid w:val="00F75552"/>
    <w:rsid w:val="00F75C3B"/>
    <w:rsid w:val="00F75F9A"/>
    <w:rsid w:val="00F76FB1"/>
    <w:rsid w:val="00F7711B"/>
    <w:rsid w:val="00F80445"/>
    <w:rsid w:val="00F8086C"/>
    <w:rsid w:val="00F810AD"/>
    <w:rsid w:val="00F810B0"/>
    <w:rsid w:val="00F81530"/>
    <w:rsid w:val="00F82453"/>
    <w:rsid w:val="00F83052"/>
    <w:rsid w:val="00F83737"/>
    <w:rsid w:val="00F83943"/>
    <w:rsid w:val="00F84144"/>
    <w:rsid w:val="00F8478C"/>
    <w:rsid w:val="00F84881"/>
    <w:rsid w:val="00F8504E"/>
    <w:rsid w:val="00F8524F"/>
    <w:rsid w:val="00F85464"/>
    <w:rsid w:val="00F85EEF"/>
    <w:rsid w:val="00F8663C"/>
    <w:rsid w:val="00F8676F"/>
    <w:rsid w:val="00F90390"/>
    <w:rsid w:val="00F91098"/>
    <w:rsid w:val="00F91DA7"/>
    <w:rsid w:val="00F92B4B"/>
    <w:rsid w:val="00F92FD3"/>
    <w:rsid w:val="00F9357E"/>
    <w:rsid w:val="00F94CAF"/>
    <w:rsid w:val="00F951AD"/>
    <w:rsid w:val="00F95CDD"/>
    <w:rsid w:val="00F95E9F"/>
    <w:rsid w:val="00F95F64"/>
    <w:rsid w:val="00F96D8D"/>
    <w:rsid w:val="00F97855"/>
    <w:rsid w:val="00F97B84"/>
    <w:rsid w:val="00FA0509"/>
    <w:rsid w:val="00FA083A"/>
    <w:rsid w:val="00FA0916"/>
    <w:rsid w:val="00FA094E"/>
    <w:rsid w:val="00FA0E1B"/>
    <w:rsid w:val="00FA0E4A"/>
    <w:rsid w:val="00FA10E7"/>
    <w:rsid w:val="00FA11C9"/>
    <w:rsid w:val="00FA1A8E"/>
    <w:rsid w:val="00FA2230"/>
    <w:rsid w:val="00FA2417"/>
    <w:rsid w:val="00FA2DD5"/>
    <w:rsid w:val="00FA3273"/>
    <w:rsid w:val="00FA3D83"/>
    <w:rsid w:val="00FA4026"/>
    <w:rsid w:val="00FA4E75"/>
    <w:rsid w:val="00FA65E5"/>
    <w:rsid w:val="00FA666F"/>
    <w:rsid w:val="00FA705E"/>
    <w:rsid w:val="00FB0618"/>
    <w:rsid w:val="00FB0E56"/>
    <w:rsid w:val="00FB1206"/>
    <w:rsid w:val="00FB2907"/>
    <w:rsid w:val="00FB3957"/>
    <w:rsid w:val="00FB40D2"/>
    <w:rsid w:val="00FB43BB"/>
    <w:rsid w:val="00FB487A"/>
    <w:rsid w:val="00FB4959"/>
    <w:rsid w:val="00FB4D60"/>
    <w:rsid w:val="00FB54F9"/>
    <w:rsid w:val="00FB560C"/>
    <w:rsid w:val="00FB5DD2"/>
    <w:rsid w:val="00FB6BD7"/>
    <w:rsid w:val="00FB6DFA"/>
    <w:rsid w:val="00FB6FAA"/>
    <w:rsid w:val="00FB72BC"/>
    <w:rsid w:val="00FB746B"/>
    <w:rsid w:val="00FB7870"/>
    <w:rsid w:val="00FC247C"/>
    <w:rsid w:val="00FC2564"/>
    <w:rsid w:val="00FC3C9B"/>
    <w:rsid w:val="00FC3DA7"/>
    <w:rsid w:val="00FC40CE"/>
    <w:rsid w:val="00FC421A"/>
    <w:rsid w:val="00FC5650"/>
    <w:rsid w:val="00FC5ECF"/>
    <w:rsid w:val="00FC6560"/>
    <w:rsid w:val="00FC6716"/>
    <w:rsid w:val="00FC68B8"/>
    <w:rsid w:val="00FC7920"/>
    <w:rsid w:val="00FD005B"/>
    <w:rsid w:val="00FD0288"/>
    <w:rsid w:val="00FD0CEE"/>
    <w:rsid w:val="00FD103B"/>
    <w:rsid w:val="00FD2CB4"/>
    <w:rsid w:val="00FD2E5B"/>
    <w:rsid w:val="00FD3894"/>
    <w:rsid w:val="00FD4278"/>
    <w:rsid w:val="00FD5458"/>
    <w:rsid w:val="00FD5507"/>
    <w:rsid w:val="00FD5D23"/>
    <w:rsid w:val="00FD6984"/>
    <w:rsid w:val="00FD741A"/>
    <w:rsid w:val="00FD7789"/>
    <w:rsid w:val="00FD79E9"/>
    <w:rsid w:val="00FD7CF0"/>
    <w:rsid w:val="00FE0558"/>
    <w:rsid w:val="00FE150B"/>
    <w:rsid w:val="00FE1AFB"/>
    <w:rsid w:val="00FE2926"/>
    <w:rsid w:val="00FE5DE2"/>
    <w:rsid w:val="00FE6A9C"/>
    <w:rsid w:val="00FE6D59"/>
    <w:rsid w:val="00FE6E80"/>
    <w:rsid w:val="00FE7F89"/>
    <w:rsid w:val="00FF0BB4"/>
    <w:rsid w:val="00FF0F6C"/>
    <w:rsid w:val="00FF14DA"/>
    <w:rsid w:val="00FF187A"/>
    <w:rsid w:val="00FF1E86"/>
    <w:rsid w:val="00FF1FE1"/>
    <w:rsid w:val="00FF2194"/>
    <w:rsid w:val="00FF2499"/>
    <w:rsid w:val="00FF2BCC"/>
    <w:rsid w:val="00FF3128"/>
    <w:rsid w:val="00FF330D"/>
    <w:rsid w:val="00FF43F7"/>
    <w:rsid w:val="00FF4FB5"/>
    <w:rsid w:val="00FF7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6143B4"/>
  <w15:docId w15:val="{BE63B23B-013E-4755-B4BD-C691837F0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599D"/>
    <w:pPr>
      <w:spacing w:before="120" w:after="120" w:line="240" w:lineRule="auto"/>
      <w:jc w:val="both"/>
    </w:pPr>
    <w:rPr>
      <w:rFonts w:eastAsia="Times New Roman" w:cs="Times New Roman"/>
      <w:sz w:val="20"/>
      <w:szCs w:val="24"/>
    </w:rPr>
  </w:style>
  <w:style w:type="paragraph" w:styleId="1">
    <w:name w:val="heading 1"/>
    <w:basedOn w:val="a"/>
    <w:next w:val="a"/>
    <w:link w:val="10"/>
    <w:qFormat/>
    <w:rsid w:val="00BE4955"/>
    <w:pPr>
      <w:keepNext/>
      <w:keepLines/>
      <w:spacing w:before="720" w:after="240" w:line="204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808080" w:themeColor="background1" w:themeShade="80"/>
      <w:sz w:val="72"/>
      <w:szCs w:val="28"/>
    </w:rPr>
  </w:style>
  <w:style w:type="paragraph" w:styleId="2">
    <w:name w:val="heading 2"/>
    <w:basedOn w:val="a"/>
    <w:next w:val="a"/>
    <w:link w:val="20"/>
    <w:unhideWhenUsed/>
    <w:qFormat/>
    <w:rsid w:val="005B7FE8"/>
    <w:pPr>
      <w:keepNext/>
      <w:keepLines/>
      <w:spacing w:before="720" w:after="240"/>
      <w:jc w:val="left"/>
      <w:outlineLvl w:val="1"/>
    </w:pPr>
    <w:rPr>
      <w:rFonts w:asciiTheme="majorHAnsi" w:eastAsiaTheme="majorEastAsia" w:hAnsiTheme="majorHAnsi" w:cstheme="majorBidi"/>
      <w:b/>
      <w:bCs/>
      <w:color w:val="808080" w:themeColor="background1" w:themeShade="80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A0742"/>
    <w:pPr>
      <w:keepNext/>
      <w:keepLines/>
      <w:spacing w:before="480" w:after="240"/>
      <w:outlineLvl w:val="2"/>
    </w:pPr>
    <w:rPr>
      <w:rFonts w:asciiTheme="majorHAnsi" w:eastAsiaTheme="majorEastAsia" w:hAnsiTheme="majorHAnsi" w:cstheme="majorBidi"/>
      <w:b/>
      <w:color w:val="808080" w:themeColor="background1" w:themeShade="8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171C3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0171C3"/>
    <w:pPr>
      <w:spacing w:after="0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171C3"/>
    <w:rPr>
      <w:rFonts w:ascii="Tahoma" w:hAnsi="Tahoma" w:cs="Tahoma"/>
      <w:sz w:val="16"/>
      <w:szCs w:val="16"/>
    </w:rPr>
  </w:style>
  <w:style w:type="paragraph" w:styleId="a6">
    <w:name w:val="No Spacing"/>
    <w:aliases w:val="Код"/>
    <w:basedOn w:val="a"/>
    <w:next w:val="a"/>
    <w:link w:val="a7"/>
    <w:qFormat/>
    <w:rsid w:val="00EE2A59"/>
    <w:pPr>
      <w:shd w:val="clear" w:color="auto" w:fill="D9D9D9" w:themeFill="background1" w:themeFillShade="D9"/>
      <w:spacing w:before="0" w:after="0"/>
      <w:jc w:val="left"/>
    </w:pPr>
    <w:rPr>
      <w:rFonts w:ascii="Courier New" w:hAnsi="Courier New" w:cs="Courier New"/>
      <w:noProof/>
    </w:rPr>
  </w:style>
  <w:style w:type="table" w:styleId="a8">
    <w:name w:val="Table Grid"/>
    <w:basedOn w:val="a1"/>
    <w:uiPriority w:val="59"/>
    <w:rsid w:val="000171C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9">
    <w:name w:val="List Paragraph"/>
    <w:basedOn w:val="a"/>
    <w:link w:val="aa"/>
    <w:uiPriority w:val="34"/>
    <w:qFormat/>
    <w:rsid w:val="00714CC6"/>
    <w:pPr>
      <w:ind w:left="720"/>
      <w:contextualSpacing/>
    </w:pPr>
  </w:style>
  <w:style w:type="paragraph" w:styleId="ab">
    <w:name w:val="header"/>
    <w:basedOn w:val="a"/>
    <w:link w:val="ac"/>
    <w:uiPriority w:val="99"/>
    <w:unhideWhenUsed/>
    <w:rsid w:val="00D6103F"/>
    <w:pPr>
      <w:tabs>
        <w:tab w:val="center" w:pos="4677"/>
        <w:tab w:val="right" w:pos="9355"/>
      </w:tabs>
      <w:spacing w:after="0"/>
    </w:pPr>
  </w:style>
  <w:style w:type="character" w:customStyle="1" w:styleId="ac">
    <w:name w:val="Верхний колонтитул Знак"/>
    <w:basedOn w:val="a0"/>
    <w:link w:val="ab"/>
    <w:uiPriority w:val="99"/>
    <w:rsid w:val="00D6103F"/>
  </w:style>
  <w:style w:type="paragraph" w:styleId="ad">
    <w:name w:val="footer"/>
    <w:basedOn w:val="a"/>
    <w:link w:val="ae"/>
    <w:uiPriority w:val="99"/>
    <w:unhideWhenUsed/>
    <w:rsid w:val="00D6103F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D6103F"/>
  </w:style>
  <w:style w:type="character" w:styleId="af">
    <w:name w:val="Hyperlink"/>
    <w:basedOn w:val="a0"/>
    <w:uiPriority w:val="99"/>
    <w:unhideWhenUsed/>
    <w:rsid w:val="002C421C"/>
    <w:rPr>
      <w:color w:val="0000FF" w:themeColor="hyperlink"/>
      <w:u w:val="single"/>
    </w:rPr>
  </w:style>
  <w:style w:type="character" w:styleId="af0">
    <w:name w:val="FollowedHyperlink"/>
    <w:basedOn w:val="a0"/>
    <w:uiPriority w:val="99"/>
    <w:semiHidden/>
    <w:unhideWhenUsed/>
    <w:rsid w:val="002C421C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rsid w:val="00BE4955"/>
    <w:rPr>
      <w:rFonts w:asciiTheme="majorHAnsi" w:eastAsiaTheme="majorEastAsia" w:hAnsiTheme="majorHAnsi" w:cstheme="majorBidi"/>
      <w:b/>
      <w:bCs/>
      <w:color w:val="808080" w:themeColor="background1" w:themeShade="80"/>
      <w:sz w:val="72"/>
      <w:szCs w:val="28"/>
    </w:rPr>
  </w:style>
  <w:style w:type="paragraph" w:styleId="af1">
    <w:name w:val="Title"/>
    <w:basedOn w:val="a"/>
    <w:next w:val="a"/>
    <w:link w:val="af2"/>
    <w:uiPriority w:val="10"/>
    <w:qFormat/>
    <w:rsid w:val="00BE4955"/>
    <w:pPr>
      <w:spacing w:line="204" w:lineRule="auto"/>
      <w:jc w:val="center"/>
    </w:pPr>
    <w:rPr>
      <w:b/>
      <w:bCs/>
      <w:sz w:val="72"/>
      <w:szCs w:val="72"/>
    </w:rPr>
  </w:style>
  <w:style w:type="character" w:customStyle="1" w:styleId="af2">
    <w:name w:val="Заголовок Знак"/>
    <w:basedOn w:val="a0"/>
    <w:link w:val="af1"/>
    <w:uiPriority w:val="10"/>
    <w:rsid w:val="00BE4955"/>
    <w:rPr>
      <w:rFonts w:eastAsia="Times New Roman" w:cs="Times New Roman"/>
      <w:b/>
      <w:bCs/>
      <w:sz w:val="72"/>
      <w:szCs w:val="72"/>
    </w:rPr>
  </w:style>
  <w:style w:type="character" w:customStyle="1" w:styleId="20">
    <w:name w:val="Заголовок 2 Знак"/>
    <w:basedOn w:val="a0"/>
    <w:link w:val="2"/>
    <w:rsid w:val="005B7FE8"/>
    <w:rPr>
      <w:rFonts w:asciiTheme="majorHAnsi" w:eastAsiaTheme="majorEastAsia" w:hAnsiTheme="majorHAnsi" w:cstheme="majorBidi"/>
      <w:b/>
      <w:bCs/>
      <w:color w:val="808080" w:themeColor="background1" w:themeShade="80"/>
      <w:sz w:val="36"/>
      <w:szCs w:val="26"/>
    </w:rPr>
  </w:style>
  <w:style w:type="paragraph" w:styleId="af3">
    <w:name w:val="TOC Heading"/>
    <w:basedOn w:val="1"/>
    <w:next w:val="a"/>
    <w:uiPriority w:val="39"/>
    <w:semiHidden/>
    <w:unhideWhenUsed/>
    <w:qFormat/>
    <w:rsid w:val="000B4E66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B4E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B4E66"/>
    <w:pPr>
      <w:spacing w:after="100"/>
      <w:ind w:left="200"/>
    </w:pPr>
  </w:style>
  <w:style w:type="paragraph" w:styleId="HTML">
    <w:name w:val="HTML Preformatted"/>
    <w:basedOn w:val="a"/>
    <w:link w:val="HTML0"/>
    <w:uiPriority w:val="99"/>
    <w:unhideWhenUsed/>
    <w:rsid w:val="007B21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  <w:jc w:val="left"/>
    </w:pPr>
    <w:rPr>
      <w:rFonts w:ascii="Courier New" w:hAnsi="Courier New" w:cs="Courier New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B214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tart-tag">
    <w:name w:val="start-tag"/>
    <w:basedOn w:val="a0"/>
    <w:rsid w:val="00B73A9E"/>
  </w:style>
  <w:style w:type="character" w:customStyle="1" w:styleId="attribute-name">
    <w:name w:val="attribute-name"/>
    <w:basedOn w:val="a0"/>
    <w:rsid w:val="00B73A9E"/>
  </w:style>
  <w:style w:type="character" w:customStyle="1" w:styleId="a7">
    <w:name w:val="Без интервала Знак"/>
    <w:aliases w:val="Код Знак"/>
    <w:basedOn w:val="a0"/>
    <w:link w:val="a6"/>
    <w:rsid w:val="00EE2A59"/>
    <w:rPr>
      <w:rFonts w:ascii="Courier New" w:eastAsia="Times New Roman" w:hAnsi="Courier New" w:cs="Courier New"/>
      <w:noProof/>
      <w:sz w:val="20"/>
      <w:szCs w:val="24"/>
      <w:shd w:val="clear" w:color="auto" w:fill="D9D9D9" w:themeFill="background1" w:themeFillShade="D9"/>
    </w:rPr>
  </w:style>
  <w:style w:type="character" w:customStyle="1" w:styleId="end-tag">
    <w:name w:val="end-tag"/>
    <w:basedOn w:val="a0"/>
    <w:rsid w:val="00434CDD"/>
  </w:style>
  <w:style w:type="character" w:customStyle="1" w:styleId="nodelabelbox">
    <w:name w:val="nodelabelbox"/>
    <w:basedOn w:val="a0"/>
    <w:rsid w:val="00932393"/>
  </w:style>
  <w:style w:type="character" w:customStyle="1" w:styleId="nodetag">
    <w:name w:val="nodetag"/>
    <w:basedOn w:val="a0"/>
    <w:rsid w:val="00932393"/>
  </w:style>
  <w:style w:type="character" w:customStyle="1" w:styleId="nodeattr">
    <w:name w:val="nodeattr"/>
    <w:basedOn w:val="a0"/>
    <w:rsid w:val="00932393"/>
  </w:style>
  <w:style w:type="character" w:customStyle="1" w:styleId="nodename">
    <w:name w:val="nodename"/>
    <w:basedOn w:val="a0"/>
    <w:rsid w:val="00932393"/>
  </w:style>
  <w:style w:type="character" w:customStyle="1" w:styleId="nodevalue">
    <w:name w:val="nodevalue"/>
    <w:basedOn w:val="a0"/>
    <w:rsid w:val="00932393"/>
  </w:style>
  <w:style w:type="character" w:customStyle="1" w:styleId="nodebracket">
    <w:name w:val="nodebracket"/>
    <w:basedOn w:val="a0"/>
    <w:rsid w:val="00932393"/>
  </w:style>
  <w:style w:type="character" w:customStyle="1" w:styleId="nodetext">
    <w:name w:val="nodetext"/>
    <w:basedOn w:val="a0"/>
    <w:rsid w:val="00932393"/>
  </w:style>
  <w:style w:type="character" w:customStyle="1" w:styleId="nodecloselabelbox">
    <w:name w:val="nodecloselabelbox"/>
    <w:basedOn w:val="a0"/>
    <w:rsid w:val="00B84B5A"/>
  </w:style>
  <w:style w:type="paragraph" w:styleId="af4">
    <w:name w:val="footnote text"/>
    <w:basedOn w:val="a"/>
    <w:link w:val="af5"/>
    <w:uiPriority w:val="99"/>
    <w:semiHidden/>
    <w:unhideWhenUsed/>
    <w:rsid w:val="00C83B4E"/>
    <w:pPr>
      <w:spacing w:before="0" w:after="0"/>
    </w:pPr>
    <w:rPr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C83B4E"/>
    <w:rPr>
      <w:rFonts w:ascii="Trebuchet MS" w:eastAsia="Times New Roman" w:hAnsi="Trebuchet MS" w:cs="Times New Roman"/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C83B4E"/>
    <w:rPr>
      <w:vertAlign w:val="superscript"/>
    </w:rPr>
  </w:style>
  <w:style w:type="paragraph" w:styleId="31">
    <w:name w:val="toc 3"/>
    <w:basedOn w:val="a"/>
    <w:next w:val="a"/>
    <w:autoRedefine/>
    <w:uiPriority w:val="39"/>
    <w:unhideWhenUsed/>
    <w:rsid w:val="000909FF"/>
    <w:pPr>
      <w:spacing w:before="0" w:after="100" w:line="259" w:lineRule="auto"/>
      <w:ind w:left="44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4">
    <w:name w:val="toc 4"/>
    <w:basedOn w:val="a"/>
    <w:next w:val="a"/>
    <w:autoRedefine/>
    <w:uiPriority w:val="39"/>
    <w:unhideWhenUsed/>
    <w:rsid w:val="000909FF"/>
    <w:pPr>
      <w:spacing w:before="0" w:after="100" w:line="259" w:lineRule="auto"/>
      <w:ind w:left="66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0909FF"/>
    <w:pPr>
      <w:spacing w:before="0" w:after="100" w:line="259" w:lineRule="auto"/>
      <w:ind w:left="88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0909FF"/>
    <w:pPr>
      <w:spacing w:before="0" w:after="100" w:line="259" w:lineRule="auto"/>
      <w:ind w:left="110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0909FF"/>
    <w:pPr>
      <w:spacing w:before="0" w:after="100" w:line="259" w:lineRule="auto"/>
      <w:ind w:left="132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0909FF"/>
    <w:pPr>
      <w:spacing w:before="0" w:after="100" w:line="259" w:lineRule="auto"/>
      <w:ind w:left="1540"/>
      <w:jc w:val="left"/>
    </w:pPr>
    <w:rPr>
      <w:rFonts w:eastAsiaTheme="minorEastAsia" w:cstheme="minorBidi"/>
      <w:sz w:val="22"/>
      <w:szCs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0909FF"/>
    <w:pPr>
      <w:spacing w:before="0" w:after="100" w:line="259" w:lineRule="auto"/>
      <w:ind w:left="1760"/>
      <w:jc w:val="left"/>
    </w:pPr>
    <w:rPr>
      <w:rFonts w:eastAsiaTheme="minorEastAsia" w:cstheme="minorBidi"/>
      <w:sz w:val="22"/>
      <w:szCs w:val="22"/>
      <w:lang w:eastAsia="ru-RU"/>
    </w:rPr>
  </w:style>
  <w:style w:type="character" w:styleId="af7">
    <w:name w:val="annotation reference"/>
    <w:basedOn w:val="a0"/>
    <w:uiPriority w:val="99"/>
    <w:semiHidden/>
    <w:unhideWhenUsed/>
    <w:rsid w:val="00F35294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F35294"/>
    <w:rPr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F35294"/>
    <w:rPr>
      <w:rFonts w:ascii="Trebuchet MS" w:eastAsia="Times New Roman" w:hAnsi="Trebuchet MS" w:cs="Times New Roman"/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F35294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F35294"/>
    <w:rPr>
      <w:rFonts w:ascii="Trebuchet MS" w:eastAsia="Times New Roman" w:hAnsi="Trebuchet MS" w:cs="Times New Roman"/>
      <w:b/>
      <w:bCs/>
      <w:sz w:val="20"/>
      <w:szCs w:val="20"/>
    </w:rPr>
  </w:style>
  <w:style w:type="character" w:customStyle="1" w:styleId="apple-converted-space">
    <w:name w:val="apple-converted-space"/>
    <w:basedOn w:val="a0"/>
    <w:rsid w:val="00CE2707"/>
  </w:style>
  <w:style w:type="character" w:styleId="HTML1">
    <w:name w:val="HTML Code"/>
    <w:basedOn w:val="a0"/>
    <w:uiPriority w:val="99"/>
    <w:semiHidden/>
    <w:unhideWhenUsed/>
    <w:rsid w:val="00414AFC"/>
    <w:rPr>
      <w:rFonts w:ascii="Courier New" w:eastAsia="Times New Roman" w:hAnsi="Courier New" w:cs="Courier New"/>
      <w:sz w:val="20"/>
      <w:szCs w:val="20"/>
    </w:rPr>
  </w:style>
  <w:style w:type="character" w:customStyle="1" w:styleId="oblique">
    <w:name w:val="oblique"/>
    <w:basedOn w:val="a0"/>
    <w:rsid w:val="00414AFC"/>
  </w:style>
  <w:style w:type="paragraph" w:customStyle="1" w:styleId="afc">
    <w:name w:val="Ошибки не найдены"/>
    <w:basedOn w:val="a"/>
    <w:link w:val="afd"/>
    <w:qFormat/>
    <w:rsid w:val="00920765"/>
    <w:pPr>
      <w:keepNext/>
      <w:spacing w:before="360"/>
    </w:pPr>
    <w:rPr>
      <w:b/>
      <w:color w:val="00B050"/>
      <w:sz w:val="32"/>
    </w:rPr>
  </w:style>
  <w:style w:type="paragraph" w:customStyle="1" w:styleId="afe">
    <w:name w:val="Найдены ошибки"/>
    <w:basedOn w:val="a"/>
    <w:link w:val="aff"/>
    <w:qFormat/>
    <w:rsid w:val="00920765"/>
    <w:pPr>
      <w:keepNext/>
      <w:spacing w:before="360"/>
    </w:pPr>
    <w:rPr>
      <w:b/>
      <w:color w:val="FF0000"/>
      <w:sz w:val="32"/>
    </w:rPr>
  </w:style>
  <w:style w:type="character" w:customStyle="1" w:styleId="afd">
    <w:name w:val="Ошибки не найдены Знак"/>
    <w:basedOn w:val="a0"/>
    <w:link w:val="afc"/>
    <w:rsid w:val="00920765"/>
    <w:rPr>
      <w:rFonts w:eastAsia="Times New Roman" w:cs="Times New Roman"/>
      <w:b/>
      <w:color w:val="00B050"/>
      <w:sz w:val="32"/>
      <w:szCs w:val="24"/>
    </w:rPr>
  </w:style>
  <w:style w:type="paragraph" w:customStyle="1" w:styleId="aff0">
    <w:name w:val="Описание"/>
    <w:basedOn w:val="a"/>
    <w:link w:val="aff1"/>
    <w:qFormat/>
    <w:rsid w:val="005778E3"/>
    <w:rPr>
      <w:i/>
      <w:iCs/>
      <w:color w:val="4D4D4D"/>
      <w:sz w:val="18"/>
      <w:szCs w:val="18"/>
    </w:rPr>
  </w:style>
  <w:style w:type="character" w:customStyle="1" w:styleId="aff">
    <w:name w:val="Найдены ошибки Знак"/>
    <w:basedOn w:val="a0"/>
    <w:link w:val="afe"/>
    <w:rsid w:val="00920765"/>
    <w:rPr>
      <w:rFonts w:eastAsia="Times New Roman" w:cs="Times New Roman"/>
      <w:b/>
      <w:color w:val="FF0000"/>
      <w:sz w:val="32"/>
      <w:szCs w:val="24"/>
    </w:rPr>
  </w:style>
  <w:style w:type="character" w:customStyle="1" w:styleId="aff1">
    <w:name w:val="Описание Знак"/>
    <w:basedOn w:val="a0"/>
    <w:link w:val="aff0"/>
    <w:rsid w:val="005778E3"/>
    <w:rPr>
      <w:rFonts w:ascii="Trebuchet MS" w:eastAsia="Times New Roman" w:hAnsi="Trebuchet MS" w:cs="Times New Roman"/>
      <w:i/>
      <w:iCs/>
      <w:color w:val="4D4D4D"/>
      <w:sz w:val="18"/>
      <w:szCs w:val="18"/>
    </w:rPr>
  </w:style>
  <w:style w:type="character" w:customStyle="1" w:styleId="entity">
    <w:name w:val="entity"/>
    <w:basedOn w:val="a0"/>
    <w:rsid w:val="009A0B45"/>
  </w:style>
  <w:style w:type="character" w:customStyle="1" w:styleId="30">
    <w:name w:val="Заголовок 3 Знак"/>
    <w:basedOn w:val="a0"/>
    <w:link w:val="3"/>
    <w:uiPriority w:val="9"/>
    <w:rsid w:val="000A0742"/>
    <w:rPr>
      <w:rFonts w:asciiTheme="majorHAnsi" w:eastAsiaTheme="majorEastAsia" w:hAnsiTheme="majorHAnsi" w:cstheme="majorBidi"/>
      <w:b/>
      <w:color w:val="808080" w:themeColor="background1" w:themeShade="80"/>
      <w:sz w:val="28"/>
      <w:szCs w:val="24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8D530F"/>
    <w:rPr>
      <w:color w:val="808080"/>
      <w:shd w:val="clear" w:color="auto" w:fill="E6E6E6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D05DDF"/>
    <w:rPr>
      <w:color w:val="808080"/>
      <w:shd w:val="clear" w:color="auto" w:fill="E6E6E6"/>
    </w:rPr>
  </w:style>
  <w:style w:type="character" w:customStyle="1" w:styleId="32">
    <w:name w:val="Неразрешенное упоминание3"/>
    <w:basedOn w:val="a0"/>
    <w:uiPriority w:val="99"/>
    <w:semiHidden/>
    <w:unhideWhenUsed/>
    <w:rsid w:val="005E4615"/>
    <w:rPr>
      <w:color w:val="808080"/>
      <w:shd w:val="clear" w:color="auto" w:fill="E6E6E6"/>
    </w:rPr>
  </w:style>
  <w:style w:type="character" w:customStyle="1" w:styleId="40">
    <w:name w:val="Неразрешенное упоминание4"/>
    <w:basedOn w:val="a0"/>
    <w:uiPriority w:val="99"/>
    <w:semiHidden/>
    <w:unhideWhenUsed/>
    <w:rsid w:val="00AC4F47"/>
    <w:rPr>
      <w:color w:val="605E5C"/>
      <w:shd w:val="clear" w:color="auto" w:fill="E1DFDD"/>
    </w:rPr>
  </w:style>
  <w:style w:type="paragraph" w:customStyle="1" w:styleId="aff2">
    <w:name w:val="Важность/сложность"/>
    <w:basedOn w:val="a"/>
    <w:link w:val="aff3"/>
    <w:qFormat/>
    <w:rsid w:val="00B97F15"/>
    <w:pPr>
      <w:spacing w:after="360"/>
      <w:contextualSpacing/>
    </w:pPr>
    <w:rPr>
      <w:b/>
      <w:bCs/>
      <w:i/>
      <w:sz w:val="22"/>
    </w:rPr>
  </w:style>
  <w:style w:type="character" w:customStyle="1" w:styleId="aff3">
    <w:name w:val="Важность/сложность Знак"/>
    <w:basedOn w:val="a0"/>
    <w:link w:val="aff2"/>
    <w:rsid w:val="00B97F15"/>
    <w:rPr>
      <w:rFonts w:eastAsia="Times New Roman" w:cs="Times New Roman"/>
      <w:b/>
      <w:bCs/>
      <w:i/>
      <w:szCs w:val="24"/>
    </w:rPr>
  </w:style>
  <w:style w:type="character" w:customStyle="1" w:styleId="50">
    <w:name w:val="Неразрешенное упоминание5"/>
    <w:basedOn w:val="a0"/>
    <w:uiPriority w:val="99"/>
    <w:semiHidden/>
    <w:unhideWhenUsed/>
    <w:rsid w:val="008C0E27"/>
    <w:rPr>
      <w:color w:val="605E5C"/>
      <w:shd w:val="clear" w:color="auto" w:fill="E1DFDD"/>
    </w:rPr>
  </w:style>
  <w:style w:type="character" w:customStyle="1" w:styleId="60">
    <w:name w:val="Неразрешенное упоминание6"/>
    <w:basedOn w:val="a0"/>
    <w:uiPriority w:val="99"/>
    <w:semiHidden/>
    <w:unhideWhenUsed/>
    <w:rsid w:val="00A147AA"/>
    <w:rPr>
      <w:color w:val="605E5C"/>
      <w:shd w:val="clear" w:color="auto" w:fill="E1DFDD"/>
    </w:rPr>
  </w:style>
  <w:style w:type="table" w:styleId="-41">
    <w:name w:val="Grid Table 4 Accent 1"/>
    <w:basedOn w:val="a1"/>
    <w:uiPriority w:val="49"/>
    <w:rsid w:val="009B1A42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42">
    <w:name w:val="List Table 4 Accent 2"/>
    <w:basedOn w:val="a1"/>
    <w:uiPriority w:val="49"/>
    <w:rsid w:val="00032A6C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customStyle="1" w:styleId="aa">
    <w:name w:val="Абзац списка Знак"/>
    <w:link w:val="a9"/>
    <w:uiPriority w:val="34"/>
    <w:rsid w:val="00567114"/>
    <w:rPr>
      <w:rFonts w:eastAsia="Times New Roman" w:cs="Times New Roman"/>
      <w:sz w:val="20"/>
      <w:szCs w:val="24"/>
    </w:rPr>
  </w:style>
  <w:style w:type="character" w:customStyle="1" w:styleId="70">
    <w:name w:val="Неразрешенное упоминание7"/>
    <w:basedOn w:val="a0"/>
    <w:uiPriority w:val="99"/>
    <w:semiHidden/>
    <w:unhideWhenUsed/>
    <w:rsid w:val="006164D7"/>
    <w:rPr>
      <w:color w:val="605E5C"/>
      <w:shd w:val="clear" w:color="auto" w:fill="E1DFDD"/>
    </w:rPr>
  </w:style>
  <w:style w:type="character" w:customStyle="1" w:styleId="UnresolvedMention">
    <w:name w:val="Unresolved Mention"/>
    <w:basedOn w:val="a0"/>
    <w:uiPriority w:val="99"/>
    <w:semiHidden/>
    <w:unhideWhenUsed/>
    <w:rsid w:val="00A83F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1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4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5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0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3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7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4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9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2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5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1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5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4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6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93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07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09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2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78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09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0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07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3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9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1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9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16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5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0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39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93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52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08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87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16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57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35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422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94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39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3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hyperlink" Target="https://ok.ru/" TargetMode="External"/><Relationship Id="rId34" Type="http://schemas.openxmlformats.org/officeDocument/2006/relationships/hyperlink" Target="https://www.rommer.ru/news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ite.yandex.ru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consultant.ru/document/cons_doc_LAW_61801/" TargetMode="External"/><Relationship Id="rId20" Type="http://schemas.openxmlformats.org/officeDocument/2006/relationships/hyperlink" Target="https://vk.com/" TargetMode="External"/><Relationship Id="rId29" Type="http://schemas.openxmlformats.org/officeDocument/2006/relationships/hyperlink" Target="https://www.rommer.ru/contact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twitter.com/" TargetMode="External"/><Relationship Id="rId32" Type="http://schemas.openxmlformats.org/officeDocument/2006/relationships/hyperlink" Target="https://www.rommer.ru/about_brand/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www.instagram.com/" TargetMode="External"/><Relationship Id="rId28" Type="http://schemas.openxmlformats.org/officeDocument/2006/relationships/image" Target="media/image12.jp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www.youtube.com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facebook.com/" TargetMode="External"/><Relationship Id="rId27" Type="http://schemas.openxmlformats.org/officeDocument/2006/relationships/hyperlink" Target="https://www.dns-shop.ru/shops/moscow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mitriylutikov\AppData\Roaming\Microsoft\&#1064;&#1072;&#1073;&#1083;&#1086;&#1085;&#1099;\&#1054;&#1092;&#1080;&#1094;&#1080;&#1072;&#1083;&#1100;&#1085;&#1099;&#1081;%20&#1073;&#1083;&#1072;&#1085;&#1082;%20iSEO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BAE9EE-84B4-4595-9AB9-74EF531B20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Официальный бланк iSEO.dotx</Template>
  <TotalTime>1</TotalTime>
  <Pages>20</Pages>
  <Words>1986</Words>
  <Characters>11323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Lutikov</dc:creator>
  <cp:keywords/>
  <dc:description/>
  <cp:lastModifiedBy>Admin</cp:lastModifiedBy>
  <cp:revision>2</cp:revision>
  <cp:lastPrinted>2010-12-22T09:42:00Z</cp:lastPrinted>
  <dcterms:created xsi:type="dcterms:W3CDTF">2024-04-23T02:52:00Z</dcterms:created>
  <dcterms:modified xsi:type="dcterms:W3CDTF">2024-04-23T02:52:00Z</dcterms:modified>
</cp:coreProperties>
</file>